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0867F3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69136" w:history="1">
            <w:r w:rsidR="000867F3" w:rsidRPr="00A90060">
              <w:rPr>
                <w:rStyle w:val="Hyperlink"/>
                <w:noProof/>
              </w:rPr>
              <w:t>Introduction to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7" w:history="1">
            <w:r w:rsidR="000867F3" w:rsidRPr="00A90060">
              <w:rPr>
                <w:rStyle w:val="Hyperlink"/>
                <w:noProof/>
              </w:rPr>
              <w:t>Laplace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8" w:history="1">
            <w:r w:rsidR="000867F3" w:rsidRPr="00A90060">
              <w:rPr>
                <w:rStyle w:val="Hyperlink"/>
                <w:noProof/>
              </w:rPr>
              <w:t>Transfer Functions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39" w:history="1">
            <w:r w:rsidR="000867F3" w:rsidRPr="00A90060">
              <w:rPr>
                <w:rStyle w:val="Hyperlink"/>
                <w:noProof/>
              </w:rPr>
              <w:t>Electrical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_Toc414369139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0" w:history="1">
            <w:r w:rsidR="000867F3" w:rsidRPr="00A90060">
              <w:rPr>
                <w:rStyle w:val="Hyperlink"/>
                <w:noProof/>
              </w:rPr>
              <w:t>Component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1" w:history="1">
            <w:r w:rsidR="000867F3" w:rsidRPr="00A90060">
              <w:rPr>
                <w:rStyle w:val="Hyperlink"/>
                <w:noProof/>
              </w:rPr>
              <w:t>Mesh Analysis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2" w:history="1">
            <w:r w:rsidR="000867F3" w:rsidRPr="00A90060">
              <w:rPr>
                <w:rStyle w:val="Hyperlink"/>
                <w:noProof/>
              </w:rPr>
              <w:t>Noodal Anal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3" w:history="1">
            <w:r w:rsidR="000867F3" w:rsidRPr="00A90060">
              <w:rPr>
                <w:rStyle w:val="Hyperlink"/>
                <w:noProof/>
              </w:rPr>
              <w:t>Cramer’s Rule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4" w:history="1">
            <w:r w:rsidR="000867F3" w:rsidRPr="00A90060">
              <w:rPr>
                <w:rStyle w:val="Hyperlink"/>
                <w:noProof/>
              </w:rPr>
              <w:t>OP-Amps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5" w:history="1">
            <w:r w:rsidR="000867F3" w:rsidRPr="00A90060">
              <w:rPr>
                <w:rStyle w:val="Hyperlink"/>
                <w:noProof/>
              </w:rPr>
              <w:t>Mechanical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4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6" w:history="1">
            <w:r w:rsidR="000867F3" w:rsidRPr="00A90060">
              <w:rPr>
                <w:rStyle w:val="Hyperlink"/>
                <w:noProof/>
              </w:rPr>
              <w:t>Translational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7" w:history="1">
            <w:r w:rsidR="000867F3" w:rsidRPr="00A90060">
              <w:rPr>
                <w:rStyle w:val="Hyperlink"/>
                <w:noProof/>
              </w:rPr>
              <w:t>Rotational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6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8" w:history="1">
            <w:r w:rsidR="000867F3" w:rsidRPr="00A90060">
              <w:rPr>
                <w:rStyle w:val="Hyperlink"/>
                <w:noProof/>
              </w:rPr>
              <w:t>Degrees of Freedom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49" w:history="1">
            <w:r w:rsidR="000867F3" w:rsidRPr="00A90060">
              <w:rPr>
                <w:rStyle w:val="Hyperlink"/>
                <w:noProof/>
              </w:rPr>
              <w:t>Signals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_Toc414369149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0" w:history="1">
            <w:r w:rsidR="000867F3" w:rsidRPr="00A90060">
              <w:rPr>
                <w:rStyle w:val="Hyperlink"/>
                <w:noProof/>
              </w:rPr>
              <w:t>Final Value Theorem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8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1" w:history="1">
            <w:r w:rsidR="000867F3" w:rsidRPr="00A90060">
              <w:rPr>
                <w:rStyle w:val="Hyperlink"/>
                <w:noProof/>
              </w:rPr>
              <w:t>Graph Stuff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9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2" w:history="1">
            <w:r w:rsidR="000867F3" w:rsidRPr="00A90060">
              <w:rPr>
                <w:rStyle w:val="Hyperlink"/>
                <w:noProof/>
              </w:rPr>
              <w:t>Non-/Linear Systems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_Toc414369152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3" w:history="1">
            <w:r w:rsidR="000867F3" w:rsidRPr="00A90060">
              <w:rPr>
                <w:rStyle w:val="Hyperlink"/>
                <w:noProof/>
              </w:rPr>
              <w:t>Block Diagrams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_Toc414369153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11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4" w:history="1">
            <w:r w:rsidR="000867F3" w:rsidRPr="00A90060">
              <w:rPr>
                <w:rStyle w:val="Hyperlink"/>
                <w:noProof/>
              </w:rPr>
              <w:t>State Space Equations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_Toc414369154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5" w:history="1">
            <w:r w:rsidR="000867F3" w:rsidRPr="00A90060">
              <w:rPr>
                <w:rStyle w:val="Hyperlink"/>
                <w:noProof/>
              </w:rPr>
              <w:t>Transfer Function -&gt; State Space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_Toc414369155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6" w:history="1">
            <w:r w:rsidR="000867F3" w:rsidRPr="00A90060">
              <w:rPr>
                <w:rStyle w:val="Hyperlink"/>
                <w:noProof/>
              </w:rPr>
              <w:t>Stability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_Toc414369156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12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7" w:history="1">
            <w:r w:rsidR="000867F3" w:rsidRPr="00A90060">
              <w:rPr>
                <w:rStyle w:val="Hyperlink"/>
                <w:noProof/>
              </w:rPr>
              <w:t>Root Locus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_Toc414369157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13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8" w:history="1">
            <w:r w:rsidR="000867F3" w:rsidRPr="00A90060">
              <w:rPr>
                <w:rStyle w:val="Hyperlink"/>
                <w:noProof/>
              </w:rPr>
              <w:t>e.g.)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_Toc414369158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59" w:history="1">
            <w:r w:rsidR="000867F3" w:rsidRPr="00A90060">
              <w:rPr>
                <w:rStyle w:val="Hyperlink"/>
                <w:noProof/>
              </w:rPr>
              <w:t>Routh-Hurwitz Table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_Toc414369159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0" w:history="1">
            <w:r w:rsidR="000867F3" w:rsidRPr="00A90060">
              <w:rPr>
                <w:rStyle w:val="Hyperlink"/>
                <w:noProof/>
              </w:rPr>
              <w:t>Steady-State Error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_Toc414369160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0867F3" w:rsidRDefault="008B0A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4369161" w:history="1">
            <w:r w:rsidR="000867F3" w:rsidRPr="00A90060">
              <w:rPr>
                <w:rStyle w:val="Hyperlink"/>
                <w:noProof/>
              </w:rPr>
              <w:t>MATLAB Stufff</w:t>
            </w:r>
            <w:r w:rsidR="000867F3">
              <w:rPr>
                <w:noProof/>
                <w:webHidden/>
              </w:rPr>
              <w:tab/>
            </w:r>
            <w:r w:rsidR="000867F3">
              <w:rPr>
                <w:noProof/>
                <w:webHidden/>
              </w:rPr>
              <w:fldChar w:fldCharType="begin"/>
            </w:r>
            <w:r w:rsidR="000867F3">
              <w:rPr>
                <w:noProof/>
                <w:webHidden/>
              </w:rPr>
              <w:instrText xml:space="preserve"> PAGEREF _Toc414369161 \h </w:instrText>
            </w:r>
            <w:r w:rsidR="000867F3">
              <w:rPr>
                <w:noProof/>
                <w:webHidden/>
              </w:rPr>
            </w:r>
            <w:r w:rsidR="000867F3">
              <w:rPr>
                <w:noProof/>
                <w:webHidden/>
              </w:rPr>
              <w:fldChar w:fldCharType="separate"/>
            </w:r>
            <w:r w:rsidR="000867F3">
              <w:rPr>
                <w:noProof/>
                <w:webHidden/>
              </w:rPr>
              <w:t>15</w:t>
            </w:r>
            <w:r w:rsidR="000867F3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8B0A96" w:rsidP="009A5B49">
      <w:pPr>
        <w:pStyle w:val="NoSpacing"/>
        <w:numPr>
          <w:ilvl w:val="0"/>
          <w:numId w:val="4"/>
        </w:numPr>
      </w:pPr>
      <w:hyperlink r:id="rId10" w:history="1">
        <w:r w:rsidR="009A5B49">
          <w:rPr>
            <w:rStyle w:val="Hyperlink"/>
          </w:rPr>
          <w:t>SFWR ENG 2MX3</w:t>
        </w:r>
      </w:hyperlink>
    </w:p>
    <w:p w:rsidR="009A5B49" w:rsidRDefault="008B0A96" w:rsidP="009A5B49">
      <w:pPr>
        <w:pStyle w:val="NoSpacing"/>
        <w:numPr>
          <w:ilvl w:val="0"/>
          <w:numId w:val="4"/>
        </w:numPr>
      </w:pPr>
      <w:hyperlink r:id="rId11" w:history="1">
        <w:r w:rsidR="009A5B49" w:rsidRPr="009A5B49">
          <w:rPr>
            <w:rStyle w:val="Hyperlink"/>
          </w:rPr>
          <w:t>ENGINEER 3N03</w:t>
        </w:r>
      </w:hyperlink>
    </w:p>
    <w:p w:rsidR="009A5B49" w:rsidRDefault="008B0A96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0" w:name="_Toc414369136"/>
      <w:r>
        <w:t>Introduction to Systems</w:t>
      </w:r>
      <w:bookmarkEnd w:id="0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300ECA" w:rsidRPr="00300ECA" w:rsidRDefault="00300ECA" w:rsidP="00395B6C">
      <w:pPr>
        <w:pStyle w:val="NoSpacing"/>
      </w:pPr>
      <w:r>
        <w:rPr>
          <w:b/>
        </w:rPr>
        <w:t>Transducer</w:t>
      </w:r>
      <w:r>
        <w:t xml:space="preserve">: </w:t>
      </w:r>
      <w:r w:rsidR="006270B0">
        <w:t xml:space="preserve">converts any form of energy to </w:t>
      </w:r>
      <w:r w:rsidR="003B63FB">
        <w:t>electrical signals</w:t>
      </w:r>
    </w:p>
    <w:p w:rsidR="005904A3" w:rsidRDefault="005904A3" w:rsidP="005904A3">
      <w:pPr>
        <w:pStyle w:val="Heading1"/>
      </w:pPr>
      <w:bookmarkStart w:id="1" w:name="_Toc414369137"/>
      <w:r>
        <w:t>Laplace</w:t>
      </w:r>
      <w:bookmarkEnd w:id="1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05pt;height:36.2pt" o:ole="">
            <v:imagedata r:id="rId13" o:title=""/>
          </v:shape>
          <o:OLEObject Type="Embed" ProgID="Equation.DSMT4" ShapeID="_x0000_i1025" DrawAspect="Content" ObjectID="_1490449555" r:id="rId14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2" w:name="_Toc414369138"/>
      <w:r>
        <w:t>Transfer Functions</w:t>
      </w:r>
      <w:bookmarkEnd w:id="2"/>
    </w:p>
    <w:p w:rsidR="00F712D9" w:rsidRDefault="00F712D9" w:rsidP="00F712D9">
      <w:pPr>
        <w:pStyle w:val="Heading2"/>
      </w:pPr>
      <w:bookmarkStart w:id="3" w:name="_Toc414369139"/>
      <w:r>
        <w:t>Electrical</w:t>
      </w:r>
      <w:bookmarkEnd w:id="3"/>
    </w:p>
    <w:p w:rsidR="00CE078B" w:rsidRDefault="00CE078B" w:rsidP="00CE078B">
      <w:pPr>
        <w:pStyle w:val="Heading3"/>
      </w:pPr>
      <w:bookmarkStart w:id="4" w:name="_Toc414369140"/>
      <w:r>
        <w:t>Component stuff</w:t>
      </w:r>
      <w:bookmarkEnd w:id="4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  <w:r w:rsidR="006D4D37" w:rsidRPr="006D4D37">
        <w:rPr>
          <w:position w:val="-32"/>
        </w:rPr>
        <w:object w:dxaOrig="999" w:dyaOrig="740">
          <v:shape id="_x0000_i1026" type="#_x0000_t75" style="width:50.35pt;height:36.65pt" o:ole="">
            <v:imagedata r:id="rId16" o:title=""/>
          </v:shape>
          <o:OLEObject Type="Embed" ProgID="Equation.DSMT4" ShapeID="_x0000_i1026" DrawAspect="Content" ObjectID="_1490449556" r:id="rId17"/>
        </w:object>
      </w:r>
    </w:p>
    <w:p w:rsidR="00CE078B" w:rsidRDefault="006D4D37" w:rsidP="00CE078B">
      <w:pPr>
        <w:pStyle w:val="NoSpacing"/>
      </w:pPr>
      <w:r w:rsidRPr="00687E09">
        <w:rPr>
          <w:position w:val="-76"/>
        </w:rPr>
        <w:object w:dxaOrig="1500" w:dyaOrig="1359">
          <v:shape id="_x0000_i1027" type="#_x0000_t75" style="width:75.1pt;height:68pt" o:ole="">
            <v:imagedata r:id="rId18" o:title=""/>
          </v:shape>
          <o:OLEObject Type="Embed" ProgID="Equation.DSMT4" ShapeID="_x0000_i1027" DrawAspect="Content" ObjectID="_1490449557" r:id="rId19"/>
        </w:object>
      </w:r>
    </w:p>
    <w:p w:rsidR="006D4D37" w:rsidRDefault="006D4D37" w:rsidP="00CE078B">
      <w:pPr>
        <w:pStyle w:val="NoSpacing"/>
        <w:rPr>
          <w:b/>
        </w:rPr>
      </w:pPr>
      <w:r>
        <w:rPr>
          <w:b/>
        </w:rPr>
        <w:t>Current</w:t>
      </w:r>
    </w:p>
    <w:p w:rsidR="006D4D37" w:rsidRDefault="00EC58F1" w:rsidP="00CE078B">
      <w:pPr>
        <w:pStyle w:val="NoSpacing"/>
        <w:rPr>
          <w:b/>
        </w:rPr>
      </w:pPr>
      <w:r w:rsidRPr="00EC58F1">
        <w:rPr>
          <w:b/>
          <w:position w:val="-48"/>
        </w:rPr>
        <w:object w:dxaOrig="859" w:dyaOrig="1359">
          <v:shape id="_x0000_i1028" type="#_x0000_t75" style="width:43.3pt;height:68pt" o:ole="">
            <v:imagedata r:id="rId20" o:title=""/>
          </v:shape>
          <o:OLEObject Type="Embed" ProgID="Equation.DSMT4" ShapeID="_x0000_i1028" DrawAspect="Content" ObjectID="_1490449558" r:id="rId21"/>
        </w:object>
      </w:r>
    </w:p>
    <w:p w:rsidR="00EC58F1" w:rsidRDefault="00EC58F1" w:rsidP="00CE078B">
      <w:pPr>
        <w:pStyle w:val="NoSpacing"/>
      </w:pPr>
      <w:r>
        <w:rPr>
          <w:b/>
        </w:rPr>
        <w:t>Voltage</w:t>
      </w:r>
    </w:p>
    <w:p w:rsidR="00EC58F1" w:rsidRPr="00EC58F1" w:rsidRDefault="00EC58F1" w:rsidP="00CE078B">
      <w:pPr>
        <w:pStyle w:val="NoSpacing"/>
      </w:pPr>
      <w:r w:rsidRPr="00EC58F1">
        <w:rPr>
          <w:position w:val="-76"/>
        </w:rPr>
        <w:object w:dxaOrig="1600" w:dyaOrig="1400">
          <v:shape id="_x0000_i1029" type="#_x0000_t75" style="width:80.4pt;height:69.8pt" o:ole="">
            <v:imagedata r:id="rId22" o:title=""/>
          </v:shape>
          <o:OLEObject Type="Embed" ProgID="Equation.DSMT4" ShapeID="_x0000_i1029" DrawAspect="Content" ObjectID="_1490449559" r:id="rId23"/>
        </w:object>
      </w:r>
    </w:p>
    <w:p w:rsidR="00D67D9A" w:rsidRPr="00D67D9A" w:rsidRDefault="00D67D9A" w:rsidP="00F712D9">
      <w:pPr>
        <w:pStyle w:val="NoSpacing"/>
      </w:pP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30" type="#_x0000_t75" style="width:107.35pt;height:36.65pt" o:ole="">
            <v:imagedata r:id="rId24" o:title=""/>
          </v:shape>
          <o:OLEObject Type="Embed" ProgID="Equation.DSMT4" ShapeID="_x0000_i1030" DrawAspect="Content" ObjectID="_1490449560" r:id="rId25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31" type="#_x0000_t75" style="width:89.25pt;height:68pt" o:ole="">
            <v:imagedata r:id="rId26" o:title=""/>
          </v:shape>
          <o:OLEObject Type="Embed" ProgID="Equation.DSMT4" ShapeID="_x0000_i1031" DrawAspect="Content" ObjectID="_1490449561" r:id="rId27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5" w:name="_Toc414369141"/>
      <w:r>
        <w:t>Mesh Analysis</w:t>
      </w:r>
      <w:bookmarkEnd w:id="5"/>
    </w:p>
    <w:p w:rsidR="00D33362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6185F" w:rsidRDefault="00F6185F" w:rsidP="00F6185F">
      <w:pPr>
        <w:pStyle w:val="Heading3"/>
      </w:pPr>
      <w:bookmarkStart w:id="6" w:name="_Toc414369142"/>
      <w:proofErr w:type="spellStart"/>
      <w:r>
        <w:t>Noodal</w:t>
      </w:r>
      <w:proofErr w:type="spellEnd"/>
      <w:r>
        <w:t xml:space="preserve"> Anal</w:t>
      </w:r>
      <w:bookmarkEnd w:id="6"/>
    </w:p>
    <w:p w:rsidR="00F6185F" w:rsidRDefault="005523B0" w:rsidP="005523B0">
      <w:pPr>
        <w:pStyle w:val="NoSpacing"/>
        <w:numPr>
          <w:ilvl w:val="0"/>
          <w:numId w:val="12"/>
        </w:numPr>
      </w:pPr>
      <w:r>
        <w:t>Identify nodes</w:t>
      </w:r>
    </w:p>
    <w:p w:rsidR="005523B0" w:rsidRPr="005943DD" w:rsidRDefault="005523B0" w:rsidP="005523B0">
      <w:pPr>
        <w:pStyle w:val="NoSpacing"/>
        <w:numPr>
          <w:ilvl w:val="0"/>
          <w:numId w:val="12"/>
        </w:numPr>
      </w:pPr>
      <w:r>
        <w:t>Represent currents in terms of voltage</w:t>
      </w:r>
    </w:p>
    <w:p w:rsidR="00F5704B" w:rsidRDefault="00AF0E10" w:rsidP="00AF0E10">
      <w:pPr>
        <w:pStyle w:val="Heading3"/>
      </w:pPr>
      <w:bookmarkStart w:id="7" w:name="_Toc414369143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32" type="#_x0000_t75" style="width:212pt;height:36.65pt" o:ole="">
            <v:imagedata r:id="rId29" o:title=""/>
          </v:shape>
          <o:OLEObject Type="Embed" ProgID="Equation.DSMT4" ShapeID="_x0000_i1032" DrawAspect="Content" ObjectID="_1490449562" r:id="rId30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33" type="#_x0000_t75" style="width:85.7pt;height:43.75pt" o:ole="">
            <v:imagedata r:id="rId31" o:title=""/>
          </v:shape>
          <o:OLEObject Type="Embed" ProgID="Equation.DSMT4" ShapeID="_x0000_i1033" DrawAspect="Content" ObjectID="_1490449563" r:id="rId32"/>
        </w:object>
      </w:r>
    </w:p>
    <w:p w:rsidR="000D72E5" w:rsidRDefault="000D72E5" w:rsidP="000753A3">
      <w:pPr>
        <w:pStyle w:val="Heading3"/>
      </w:pPr>
      <w:bookmarkStart w:id="8" w:name="_Toc414369144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4369145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4" type="#_x0000_t75" style="width:74.2pt;height:36.65pt" o:ole="">
            <v:imagedata r:id="rId33" o:title=""/>
          </v:shape>
          <o:OLEObject Type="Embed" ProgID="Equation.DSMT4" ShapeID="_x0000_i1034" DrawAspect="Content" ObjectID="_1490449564" r:id="rId34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5" type="#_x0000_t75" style="width:69.8pt;height:51.7pt" o:ole="">
            <v:imagedata r:id="rId35" o:title=""/>
          </v:shape>
          <o:OLEObject Type="Embed" ProgID="Equation.DSMT4" ShapeID="_x0000_i1035" DrawAspect="Content" ObjectID="_1490449565" r:id="rId36"/>
        </w:object>
      </w:r>
    </w:p>
    <w:p w:rsidR="00DC62D2" w:rsidRDefault="00DC62D2" w:rsidP="00DC62D2">
      <w:pPr>
        <w:pStyle w:val="Heading3"/>
      </w:pPr>
      <w:bookmarkStart w:id="10" w:name="_Toc414369146"/>
      <w:r>
        <w:t>Translational Systems</w:t>
      </w:r>
      <w:bookmarkEnd w:id="10"/>
    </w:p>
    <w:p w:rsidR="004A171A" w:rsidRDefault="004A171A" w:rsidP="004A171A">
      <w:pPr>
        <w:pStyle w:val="NoSpacing"/>
      </w:pPr>
      <w:r>
        <w:t>For sure make a free-body diagram</w:t>
      </w:r>
    </w:p>
    <w:p w:rsidR="004A171A" w:rsidRDefault="004A171A" w:rsidP="004A171A">
      <w:pPr>
        <w:pStyle w:val="NoSpacing"/>
      </w:pPr>
    </w:p>
    <w:p w:rsidR="00E06076" w:rsidRDefault="00190F98" w:rsidP="00190F98">
      <w:pPr>
        <w:pStyle w:val="Heading4"/>
      </w:pPr>
      <w:proofErr w:type="gramStart"/>
      <w:r>
        <w:t>e.g.</w:t>
      </w:r>
      <w:proofErr w:type="gramEnd"/>
    </w:p>
    <w:p w:rsidR="00190F98" w:rsidRDefault="00190F98" w:rsidP="004A171A">
      <w:pPr>
        <w:pStyle w:val="NoSpacing"/>
      </w:pPr>
      <w:r w:rsidRPr="00190F98">
        <w:rPr>
          <w:position w:val="-32"/>
        </w:rPr>
        <w:object w:dxaOrig="3500" w:dyaOrig="760">
          <v:shape id="_x0000_i1036" type="#_x0000_t75" style="width:175.35pt;height:38.45pt" o:ole="">
            <v:imagedata r:id="rId37" o:title=""/>
          </v:shape>
          <o:OLEObject Type="Embed" ProgID="Equation.DSMT4" ShapeID="_x0000_i1036" DrawAspect="Content" ObjectID="_1490449566" r:id="rId38"/>
        </w:object>
      </w:r>
    </w:p>
    <w:p w:rsidR="00190F98" w:rsidRDefault="00190F98" w:rsidP="004A171A">
      <w:pPr>
        <w:pStyle w:val="NoSpacing"/>
      </w:pPr>
      <w:r w:rsidRPr="00190F98">
        <w:rPr>
          <w:position w:val="-58"/>
        </w:rPr>
        <w:object w:dxaOrig="840" w:dyaOrig="1280">
          <v:shape id="_x0000_i1037" type="#_x0000_t75" style="width:41.95pt;height:63.6pt" o:ole="">
            <v:imagedata r:id="rId39" o:title=""/>
          </v:shape>
          <o:OLEObject Type="Embed" ProgID="Equation.DSMT4" ShapeID="_x0000_i1037" DrawAspect="Content" ObjectID="_1490449567" r:id="rId40"/>
        </w:object>
      </w:r>
    </w:p>
    <w:p w:rsidR="00E06076" w:rsidRDefault="00E06076" w:rsidP="004A171A">
      <w:pPr>
        <w:pStyle w:val="NoSpacing"/>
      </w:pPr>
      <w:r w:rsidRPr="00E06076">
        <w:rPr>
          <w:position w:val="-66"/>
        </w:rPr>
        <w:object w:dxaOrig="740" w:dyaOrig="1440">
          <v:shape id="_x0000_i1038" type="#_x0000_t75" style="width:36.65pt;height:1in" o:ole="">
            <v:imagedata r:id="rId41" o:title=""/>
          </v:shape>
          <o:OLEObject Type="Embed" ProgID="Equation.DSMT4" ShapeID="_x0000_i1038" DrawAspect="Content" ObjectID="_1490449568" r:id="rId42"/>
        </w:object>
      </w:r>
    </w:p>
    <w:p w:rsidR="00E06076" w:rsidRDefault="00190F98" w:rsidP="004A171A">
      <w:pPr>
        <w:pStyle w:val="NoSpacing"/>
      </w:pPr>
      <w:r w:rsidRPr="00E06076">
        <w:rPr>
          <w:position w:val="-68"/>
        </w:rPr>
        <w:object w:dxaOrig="4220" w:dyaOrig="1480">
          <v:shape id="_x0000_i1039" type="#_x0000_t75" style="width:210.7pt;height:74.2pt" o:ole="">
            <v:imagedata r:id="rId43" o:title=""/>
          </v:shape>
          <o:OLEObject Type="Embed" ProgID="Equation.DSMT4" ShapeID="_x0000_i1039" DrawAspect="Content" ObjectID="_1490449569" r:id="rId44"/>
        </w:object>
      </w:r>
    </w:p>
    <w:p w:rsidR="00190F98" w:rsidRDefault="00190F98" w:rsidP="004A171A">
      <w:pPr>
        <w:pStyle w:val="NoSpacing"/>
      </w:pPr>
      <w:r w:rsidRPr="00190F98">
        <w:rPr>
          <w:position w:val="-68"/>
        </w:rPr>
        <w:object w:dxaOrig="4200" w:dyaOrig="1480">
          <v:shape id="_x0000_i1040" type="#_x0000_t75" style="width:209.8pt;height:74.2pt" o:ole="">
            <v:imagedata r:id="rId45" o:title=""/>
          </v:shape>
          <o:OLEObject Type="Embed" ProgID="Equation.DSMT4" ShapeID="_x0000_i1040" DrawAspect="Content" ObjectID="_1490449570" r:id="rId46"/>
        </w:object>
      </w:r>
    </w:p>
    <w:p w:rsidR="00D84B73" w:rsidRPr="004A171A" w:rsidRDefault="00D84B73" w:rsidP="004A171A">
      <w:pPr>
        <w:pStyle w:val="NoSpacing"/>
      </w:pPr>
      <w:r>
        <w:t>All inductances are in the opposite direction of the applied force</w:t>
      </w:r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41" type="#_x0000_t75" style="width:66.7pt;height:20.3pt" o:ole="">
            <v:imagedata r:id="rId47" o:title=""/>
          </v:shape>
          <o:OLEObject Type="Embed" ProgID="Equation.DSMT4" ShapeID="_x0000_i1041" DrawAspect="Content" ObjectID="_1490449571" r:id="rId48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42" type="#_x0000_t75" style="width:78.2pt;height:33.15pt" o:ole="">
            <v:imagedata r:id="rId49" o:title=""/>
          </v:shape>
          <o:OLEObject Type="Embed" ProgID="Equation.DSMT4" ShapeID="_x0000_i1042" DrawAspect="Content" ObjectID="_1490449572" r:id="rId50"/>
        </w:object>
      </w:r>
    </w:p>
    <w:p w:rsidR="0037715D" w:rsidRDefault="0037715D" w:rsidP="00490CA9">
      <w:pPr>
        <w:pStyle w:val="NoSpacing"/>
      </w:pPr>
      <w:r w:rsidRPr="0037715D">
        <w:rPr>
          <w:position w:val="-14"/>
        </w:rPr>
        <w:object w:dxaOrig="1280" w:dyaOrig="400">
          <v:shape id="_x0000_i1043" type="#_x0000_t75" style="width:63.6pt;height:20.3pt" o:ole="">
            <v:imagedata r:id="rId51" o:title=""/>
          </v:shape>
          <o:OLEObject Type="Embed" ProgID="Equation.DSMT4" ShapeID="_x0000_i1043" DrawAspect="Content" ObjectID="_1490449573" r:id="rId52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44" type="#_x0000_t75" style="width:85.7pt;height:33.55pt" o:ole="">
            <v:imagedata r:id="rId53" o:title=""/>
          </v:shape>
          <o:OLEObject Type="Embed" ProgID="Equation.DSMT4" ShapeID="_x0000_i1044" DrawAspect="Content" ObjectID="_1490449574" r:id="rId54"/>
        </w:object>
      </w:r>
    </w:p>
    <w:p w:rsidR="0037715D" w:rsidRPr="00AE268C" w:rsidRDefault="0037715D" w:rsidP="00DC62D2">
      <w:pPr>
        <w:pStyle w:val="NoSpacing"/>
      </w:pPr>
      <w:r>
        <w:t>F(s) = MXs</w:t>
      </w:r>
      <w:r>
        <w:rPr>
          <w:vertAlign w:val="superscript"/>
        </w:rPr>
        <w:t>2</w:t>
      </w:r>
    </w:p>
    <w:p w:rsidR="00DC62D2" w:rsidRDefault="00DC62D2" w:rsidP="00DC62D2">
      <w:pPr>
        <w:pStyle w:val="Heading3"/>
      </w:pPr>
      <w:bookmarkStart w:id="11" w:name="_Toc414369147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5" type="#_x0000_t75" style="width:69.8pt;height:36.65pt" o:ole="">
            <v:imagedata r:id="rId55" o:title=""/>
          </v:shape>
          <o:OLEObject Type="Embed" ProgID="Equation.DSMT4" ShapeID="_x0000_i1045" DrawAspect="Content" ObjectID="_1490449575" r:id="rId56"/>
        </w:object>
      </w:r>
    </w:p>
    <w:p w:rsid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4572000" cy="316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4714" cy="317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14" w:rsidRDefault="00330763" w:rsidP="00FB484F">
      <w:pPr>
        <w:pStyle w:val="NoSpacing"/>
        <w:numPr>
          <w:ilvl w:val="0"/>
          <w:numId w:val="3"/>
        </w:numPr>
      </w:pPr>
      <w:r>
        <w:t xml:space="preserve">Each θ is on an inertia block. The </w:t>
      </w:r>
      <w:proofErr w:type="spellStart"/>
      <w:r>
        <w:t>impedences</w:t>
      </w:r>
      <w:proofErr w:type="spellEnd"/>
      <w:r>
        <w:t xml:space="preserve"> connected to the motion at θ include the </w:t>
      </w:r>
      <w:proofErr w:type="spellStart"/>
      <w:r>
        <w:t>impedences</w:t>
      </w:r>
      <w:proofErr w:type="spellEnd"/>
      <w:r>
        <w:t xml:space="preserve"> directly to the left and right of the </w:t>
      </w:r>
      <w:r w:rsidR="00852483">
        <w:t>inertia</w:t>
      </w:r>
      <w:r>
        <w:t xml:space="preserve"> block.</w:t>
      </w:r>
    </w:p>
    <w:p w:rsidR="000A7F0B" w:rsidRDefault="000A7F0B" w:rsidP="00FB484F">
      <w:pPr>
        <w:pStyle w:val="NoSpacing"/>
        <w:numPr>
          <w:ilvl w:val="0"/>
          <w:numId w:val="3"/>
        </w:numPr>
      </w:pPr>
      <w:r>
        <w:t xml:space="preserve">When finding the sum of </w:t>
      </w:r>
      <w:proofErr w:type="spellStart"/>
      <w:r>
        <w:t>impedences</w:t>
      </w:r>
      <w:proofErr w:type="spellEnd"/>
      <w:r>
        <w:t xml:space="preserve"> between 2 </w:t>
      </w:r>
      <w:proofErr w:type="spellStart"/>
      <w:r>
        <w:t>θ’s</w:t>
      </w:r>
      <w:proofErr w:type="spellEnd"/>
      <w:r>
        <w:t xml:space="preserve"> only count the </w:t>
      </w:r>
      <w:proofErr w:type="spellStart"/>
      <w:r>
        <w:t>impedences</w:t>
      </w:r>
      <w:proofErr w:type="spellEnd"/>
      <w:r>
        <w:t xml:space="preserve"> on wires that don’t go through other </w:t>
      </w:r>
      <w:proofErr w:type="spellStart"/>
      <w:r>
        <w:t>θ’</w:t>
      </w:r>
      <w:r w:rsidR="002938C7">
        <w:t>s</w:t>
      </w:r>
      <w:proofErr w:type="spellEnd"/>
      <w:r w:rsidR="002938C7">
        <w:t>, i.e. 0 if no</w:t>
      </w:r>
      <w:r>
        <w:t xml:space="preserve"> direct connection</w:t>
      </w:r>
    </w:p>
    <w:p w:rsidR="005714E9" w:rsidRDefault="0085695E" w:rsidP="005714E9">
      <w:pPr>
        <w:pStyle w:val="NoSpacing"/>
        <w:numPr>
          <w:ilvl w:val="0"/>
          <w:numId w:val="3"/>
        </w:numPr>
      </w:pPr>
      <w:r>
        <w:t>When there is a torque, but no inertial block, draw a fake inertial block</w:t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2E933C06" wp14:editId="61726D99">
            <wp:extent cx="3718883" cy="16384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CB" w:rsidRDefault="00BD32CB" w:rsidP="00DC6056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15450045" wp14:editId="040392D5">
            <wp:extent cx="3779848" cy="170702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70" w:rsidRDefault="00374770" w:rsidP="00374770">
      <w:pPr>
        <w:pStyle w:val="Heading4"/>
      </w:pPr>
      <w:r>
        <w:t>Motors</w:t>
      </w:r>
      <w:r w:rsidR="003B795A">
        <w:t xml:space="preserve"> and Gears</w:t>
      </w:r>
    </w:p>
    <w:p w:rsidR="005714E9" w:rsidRDefault="005714E9" w:rsidP="005714E9">
      <w:pPr>
        <w:pStyle w:val="NoSpacing"/>
        <w:numPr>
          <w:ilvl w:val="0"/>
          <w:numId w:val="8"/>
        </w:numPr>
      </w:pPr>
      <w:r>
        <w:t>Pick an end of the system to use as a reference frame. Choose the easiest one and walls don’t move.</w:t>
      </w:r>
    </w:p>
    <w:p w:rsidR="00A65F06" w:rsidRPr="005714E9" w:rsidRDefault="00A65F06" w:rsidP="005714E9">
      <w:pPr>
        <w:pStyle w:val="NoSpacing"/>
        <w:numPr>
          <w:ilvl w:val="0"/>
          <w:numId w:val="8"/>
        </w:numPr>
      </w:pPr>
      <w:r>
        <w:t xml:space="preserve">Represent T </w:t>
      </w:r>
    </w:p>
    <w:p w:rsidR="00374770" w:rsidRDefault="00336F76" w:rsidP="00374770">
      <w:pPr>
        <w:pStyle w:val="NoSpacing"/>
      </w:pPr>
      <w:r>
        <w:rPr>
          <w:b/>
        </w:rPr>
        <w:t>Meshing Gears</w:t>
      </w:r>
      <w:r w:rsidR="00B51EE1">
        <w:t xml:space="preserve"> are represented in the following way: </w:t>
      </w:r>
      <w:r>
        <w:rPr>
          <w:noProof/>
          <w:lang w:eastAsia="en-CA"/>
        </w:rPr>
        <w:drawing>
          <wp:inline distT="0" distB="0" distL="0" distR="0">
            <wp:extent cx="1240155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764" w:rsidRDefault="00B03764" w:rsidP="00B03764">
      <w:pPr>
        <w:pStyle w:val="NoSpacing"/>
      </w:pPr>
      <w:r>
        <w:t>[N]: number of teeth</w:t>
      </w:r>
    </w:p>
    <w:p w:rsidR="0035462C" w:rsidRPr="0035462C" w:rsidRDefault="0035462C" w:rsidP="00B03764">
      <w:pPr>
        <w:pStyle w:val="NoSpacing"/>
      </w:pPr>
      <w:r>
        <w:t>Let’s assume var</w:t>
      </w:r>
      <w:r>
        <w:rPr>
          <w:vertAlign w:val="subscript"/>
        </w:rPr>
        <w:t>1</w:t>
      </w:r>
      <w:r>
        <w:t xml:space="preserve"> = before and var</w:t>
      </w:r>
      <w:r>
        <w:rPr>
          <w:vertAlign w:val="subscript"/>
        </w:rPr>
        <w:t>2</w:t>
      </w:r>
      <w:r>
        <w:t xml:space="preserve"> = after.</w:t>
      </w:r>
    </w:p>
    <w:p w:rsidR="00B03764" w:rsidRDefault="00B03764" w:rsidP="00374770">
      <w:pPr>
        <w:pStyle w:val="NoSpacing"/>
      </w:pPr>
      <w:r>
        <w:t>When gears are lined up</w:t>
      </w:r>
      <w:r w:rsidRPr="006A295D">
        <w:rPr>
          <w:position w:val="-30"/>
        </w:rPr>
        <w:object w:dxaOrig="1359" w:dyaOrig="680">
          <v:shape id="_x0000_i1046" type="#_x0000_t75" style="width:68pt;height:33.55pt" o:ole="">
            <v:imagedata r:id="rId61" o:title=""/>
          </v:shape>
          <o:OLEObject Type="Embed" ProgID="Equation.DSMT4" ShapeID="_x0000_i1046" DrawAspect="Content" ObjectID="_1490449576" r:id="rId62"/>
        </w:object>
      </w:r>
    </w:p>
    <w:p w:rsidR="008F7449" w:rsidRDefault="00BB1364" w:rsidP="008F7449">
      <w:pPr>
        <w:pStyle w:val="NoSpacing"/>
      </w:pPr>
      <w:r>
        <w:rPr>
          <w:b/>
        </w:rPr>
        <w:t>Applied Armature Voltage</w:t>
      </w:r>
      <w:r>
        <w:t xml:space="preserve"> [</w:t>
      </w:r>
      <w:proofErr w:type="spellStart"/>
      <w:r>
        <w:t>e</w:t>
      </w:r>
      <w:r>
        <w:rPr>
          <w:vertAlign w:val="subscript"/>
        </w:rPr>
        <w:t>a</w:t>
      </w:r>
      <w:proofErr w:type="spellEnd"/>
      <w:r>
        <w:t>]:</w:t>
      </w:r>
      <w:r w:rsidR="008F7449" w:rsidRPr="008F7449">
        <w:t xml:space="preserve"> </w:t>
      </w:r>
      <w:r w:rsidR="00C27DEC">
        <w:t>a.k.a. input voltage</w:t>
      </w:r>
    </w:p>
    <w:p w:rsidR="008F7449" w:rsidRDefault="008F7449" w:rsidP="008F7449">
      <w:pPr>
        <w:pStyle w:val="NoSpacing"/>
      </w:pPr>
      <w:r>
        <w:rPr>
          <w:b/>
        </w:rPr>
        <w:t>Armature Resistance</w:t>
      </w:r>
      <w:r>
        <w:t xml:space="preserve"> [R</w:t>
      </w:r>
      <w:r>
        <w:rPr>
          <w:vertAlign w:val="subscript"/>
        </w:rPr>
        <w:t>a</w:t>
      </w:r>
      <w:r>
        <w:t xml:space="preserve">]: </w:t>
      </w:r>
    </w:p>
    <w:p w:rsidR="00BB7AEB" w:rsidRDefault="00BB7AEB" w:rsidP="008F7449">
      <w:pPr>
        <w:pStyle w:val="NoSpacing"/>
      </w:pPr>
      <w:r>
        <w:rPr>
          <w:b/>
        </w:rPr>
        <w:t xml:space="preserve">Motor Torque Constant </w:t>
      </w:r>
      <w:r>
        <w:t>[</w:t>
      </w:r>
      <w:proofErr w:type="spellStart"/>
      <w:r>
        <w:t>K</w:t>
      </w:r>
      <w:r>
        <w:rPr>
          <w:vertAlign w:val="subscript"/>
        </w:rPr>
        <w:t>t</w:t>
      </w:r>
      <w:proofErr w:type="spellEnd"/>
      <w:r>
        <w:t>]:</w:t>
      </w:r>
      <w:r w:rsidR="00482D80">
        <w:t xml:space="preserve"> </w:t>
      </w:r>
    </w:p>
    <w:p w:rsidR="00B705F0" w:rsidRPr="00B705F0" w:rsidRDefault="00B705F0" w:rsidP="008F7449">
      <w:pPr>
        <w:pStyle w:val="NoSpacing"/>
      </w:pPr>
      <w:r>
        <w:rPr>
          <w:b/>
        </w:rPr>
        <w:t>Back EMF Constant</w:t>
      </w:r>
      <w:r>
        <w:t xml:space="preserve"> [K</w:t>
      </w:r>
      <w:r>
        <w:rPr>
          <w:vertAlign w:val="subscript"/>
        </w:rPr>
        <w:t>b</w:t>
      </w:r>
      <w:r>
        <w:t xml:space="preserve">]: </w:t>
      </w:r>
    </w:p>
    <w:p w:rsidR="008F7449" w:rsidRDefault="008F7449" w:rsidP="008F7449">
      <w:pPr>
        <w:pStyle w:val="NoSpacing"/>
      </w:pPr>
      <w:r>
        <w:rPr>
          <w:b/>
        </w:rPr>
        <w:t xml:space="preserve">No load speed </w:t>
      </w:r>
      <w:r>
        <w:t>[</w:t>
      </w:r>
      <w:proofErr w:type="spellStart"/>
      <w:r>
        <w:t>ω</w:t>
      </w:r>
      <w:r>
        <w:rPr>
          <w:vertAlign w:val="subscript"/>
        </w:rPr>
        <w:t>no</w:t>
      </w:r>
      <w:proofErr w:type="spellEnd"/>
      <w:r>
        <w:rPr>
          <w:vertAlign w:val="subscript"/>
        </w:rPr>
        <w:t>-load</w:t>
      </w:r>
      <w:r>
        <w:t>]: when the voltage line touches the x-axis</w:t>
      </w:r>
    </w:p>
    <w:p w:rsidR="00BB1364" w:rsidRPr="00BB1364" w:rsidRDefault="008F7449" w:rsidP="008F7449">
      <w:pPr>
        <w:pStyle w:val="NoSpacing"/>
      </w:pPr>
      <w:r w:rsidRPr="00D0383A">
        <w:rPr>
          <w:position w:val="-30"/>
        </w:rPr>
        <w:object w:dxaOrig="1219" w:dyaOrig="680">
          <v:shape id="_x0000_i1047" type="#_x0000_t75" style="width:60.95pt;height:33.55pt" o:ole="">
            <v:imagedata r:id="rId63" o:title=""/>
          </v:shape>
          <o:OLEObject Type="Embed" ProgID="Equation.DSMT4" ShapeID="_x0000_i1047" DrawAspect="Content" ObjectID="_1490449577" r:id="rId64"/>
        </w:object>
      </w:r>
    </w:p>
    <w:p w:rsidR="00D0383A" w:rsidRDefault="00D0383A" w:rsidP="00374770">
      <w:pPr>
        <w:pStyle w:val="NoSpacing"/>
      </w:pPr>
      <w:r>
        <w:rPr>
          <w:b/>
        </w:rPr>
        <w:t xml:space="preserve">Stall </w:t>
      </w:r>
      <w:proofErr w:type="gramStart"/>
      <w:r>
        <w:rPr>
          <w:b/>
        </w:rPr>
        <w:t>torque</w:t>
      </w:r>
      <w:r>
        <w:t>[</w:t>
      </w:r>
      <w:proofErr w:type="spellStart"/>
      <w:proofErr w:type="gramEnd"/>
      <w:r>
        <w:t>T</w:t>
      </w:r>
      <w:r>
        <w:rPr>
          <w:vertAlign w:val="subscript"/>
        </w:rPr>
        <w:t>stall</w:t>
      </w:r>
      <w:proofErr w:type="spellEnd"/>
      <w:r>
        <w:t>]: when angular velocity reaches 0</w:t>
      </w:r>
      <w:r w:rsidR="00A65F06">
        <w:t>, i.e. y-intercept if equation is given.</w:t>
      </w:r>
    </w:p>
    <w:p w:rsidR="008F7449" w:rsidRDefault="00675CB0" w:rsidP="008F7449">
      <w:pPr>
        <w:pStyle w:val="NoSpacing"/>
      </w:pPr>
      <w:r w:rsidRPr="00675CB0">
        <w:rPr>
          <w:position w:val="-30"/>
        </w:rPr>
        <w:object w:dxaOrig="1160" w:dyaOrig="680">
          <v:shape id="_x0000_i1048" type="#_x0000_t75" style="width:58.3pt;height:33.55pt" o:ole="">
            <v:imagedata r:id="rId65" o:title=""/>
          </v:shape>
          <o:OLEObject Type="Embed" ProgID="Equation.DSMT4" ShapeID="_x0000_i1048" DrawAspect="Content" ObjectID="_1490449578" r:id="rId66"/>
        </w:object>
      </w:r>
    </w:p>
    <w:p w:rsidR="00D0383A" w:rsidRDefault="00B64BAB" w:rsidP="00374770">
      <w:pPr>
        <w:pStyle w:val="NoSpacing"/>
      </w:pPr>
      <w:r>
        <w:rPr>
          <w:noProof/>
          <w:lang w:eastAsia="en-CA"/>
        </w:rPr>
        <w:drawing>
          <wp:inline distT="0" distB="0" distL="0" distR="0" wp14:anchorId="29B0BF37" wp14:editId="7CA4611E">
            <wp:extent cx="265747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904" w:rsidRDefault="002B7904" w:rsidP="00374770">
      <w:pPr>
        <w:pStyle w:val="NoSpacing"/>
      </w:pPr>
      <w:r>
        <w:lastRenderedPageBreak/>
        <w:t>[</w:t>
      </w:r>
      <w:proofErr w:type="spellStart"/>
      <w:proofErr w:type="gramStart"/>
      <w:r>
        <w:t>J</w:t>
      </w:r>
      <w:r>
        <w:rPr>
          <w:vertAlign w:val="subscript"/>
        </w:rPr>
        <w:t>a</w:t>
      </w:r>
      <w:proofErr w:type="spellEnd"/>
      <w:proofErr w:type="gramEnd"/>
      <w:r>
        <w:t xml:space="preserve">]: </w:t>
      </w:r>
      <w:r w:rsidR="00105C0B">
        <w:t>any J on the same line</w:t>
      </w:r>
      <w:r w:rsidR="00EB1AFD">
        <w:t>, including a motor</w:t>
      </w:r>
    </w:p>
    <w:p w:rsidR="002B7904" w:rsidRPr="002B7904" w:rsidRDefault="002B7904" w:rsidP="00374770">
      <w:pPr>
        <w:pStyle w:val="NoSpacing"/>
      </w:pPr>
      <w:r>
        <w:t>[J</w:t>
      </w:r>
      <w:r>
        <w:rPr>
          <w:vertAlign w:val="subscript"/>
        </w:rPr>
        <w:t>L</w:t>
      </w:r>
      <w:r>
        <w:t>]:</w:t>
      </w:r>
      <w:r w:rsidR="00A16F7E">
        <w:t xml:space="preserve"> load J</w:t>
      </w:r>
    </w:p>
    <w:p w:rsidR="00DC6AB7" w:rsidRPr="00DC6AB7" w:rsidRDefault="00DC6AB7" w:rsidP="00374770">
      <w:pPr>
        <w:pStyle w:val="NoSpacing"/>
      </w:pPr>
      <w:r>
        <w:t>[</w:t>
      </w:r>
      <w:proofErr w:type="spellStart"/>
      <w:r>
        <w:t>J</w:t>
      </w:r>
      <w:r>
        <w:rPr>
          <w:vertAlign w:val="subscript"/>
        </w:rPr>
        <w:t>m</w:t>
      </w:r>
      <w:proofErr w:type="spellEnd"/>
      <w:r>
        <w:t>]:</w:t>
      </w:r>
      <w:r w:rsidR="0085695E" w:rsidRPr="00DC6AB7">
        <w:rPr>
          <w:position w:val="-32"/>
        </w:rPr>
        <w:object w:dxaOrig="1920" w:dyaOrig="800">
          <v:shape id="_x0000_i1049" type="#_x0000_t75" style="width:95.85pt;height:39.75pt" o:ole="">
            <v:imagedata r:id="rId68" o:title=""/>
          </v:shape>
          <o:OLEObject Type="Embed" ProgID="Equation.DSMT4" ShapeID="_x0000_i1049" DrawAspect="Content" ObjectID="_1490449579" r:id="rId69"/>
        </w:object>
      </w:r>
    </w:p>
    <w:p w:rsidR="00001E76" w:rsidRDefault="00001E76" w:rsidP="00374770">
      <w:pPr>
        <w:pStyle w:val="NoSpacing"/>
      </w:pPr>
      <w:r>
        <w:t>[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t xml:space="preserve">]: </w:t>
      </w:r>
      <w:r w:rsidR="00C61037">
        <w:t>coefficient of viscous dampening</w:t>
      </w:r>
      <w:r w:rsidR="00816A55" w:rsidRPr="00DC6AB7">
        <w:rPr>
          <w:position w:val="-32"/>
        </w:rPr>
        <w:object w:dxaOrig="2540" w:dyaOrig="800">
          <v:shape id="_x0000_i1050" type="#_x0000_t75" style="width:127.65pt;height:39.75pt" o:ole="">
            <v:imagedata r:id="rId70" o:title=""/>
          </v:shape>
          <o:OLEObject Type="Embed" ProgID="Equation.DSMT4" ShapeID="_x0000_i1050" DrawAspect="Content" ObjectID="_1490449580" r:id="rId71"/>
        </w:object>
      </w:r>
    </w:p>
    <w:p w:rsidR="00105C0B" w:rsidRDefault="003B795A" w:rsidP="00374770">
      <w:pPr>
        <w:pStyle w:val="NoSpacing"/>
      </w:pPr>
      <w:r w:rsidRPr="003B795A">
        <w:rPr>
          <w:position w:val="-32"/>
        </w:rPr>
        <w:object w:dxaOrig="1219" w:dyaOrig="760">
          <v:shape id="_x0000_i1051" type="#_x0000_t75" style="width:60.95pt;height:38.45pt" o:ole="">
            <v:imagedata r:id="rId72" o:title=""/>
          </v:shape>
          <o:OLEObject Type="Embed" ProgID="Equation.DSMT4" ShapeID="_x0000_i1051" DrawAspect="Content" ObjectID="_1490449581" r:id="rId73"/>
        </w:object>
      </w:r>
    </w:p>
    <w:p w:rsidR="003B795A" w:rsidRDefault="003B795A" w:rsidP="00374770">
      <w:pPr>
        <w:pStyle w:val="NoSpacing"/>
      </w:pPr>
      <w:r w:rsidRPr="003B795A">
        <w:rPr>
          <w:position w:val="-32"/>
        </w:rPr>
        <w:object w:dxaOrig="3700" w:dyaOrig="760">
          <v:shape id="_x0000_i1052" type="#_x0000_t75" style="width:184.65pt;height:38.45pt" o:ole="">
            <v:imagedata r:id="rId74" o:title=""/>
          </v:shape>
          <o:OLEObject Type="Embed" ProgID="Equation.DSMT4" ShapeID="_x0000_i1052" DrawAspect="Content" ObjectID="_1490449582" r:id="rId75"/>
        </w:object>
      </w:r>
    </w:p>
    <w:p w:rsidR="000A023E" w:rsidRDefault="000A023E" w:rsidP="00374770">
      <w:pPr>
        <w:pStyle w:val="NoSpacing"/>
      </w:pPr>
      <w:r w:rsidRPr="000A023E">
        <w:rPr>
          <w:position w:val="-70"/>
        </w:rPr>
        <w:object w:dxaOrig="3240" w:dyaOrig="1120">
          <v:shape id="_x0000_i1053" type="#_x0000_t75" style="width:162.1pt;height:55.65pt" o:ole="">
            <v:imagedata r:id="rId76" o:title=""/>
          </v:shape>
          <o:OLEObject Type="Embed" ProgID="Equation.DSMT4" ShapeID="_x0000_i1053" DrawAspect="Content" ObjectID="_1490449583" r:id="rId77"/>
        </w:object>
      </w:r>
    </w:p>
    <w:p w:rsidR="005F084A" w:rsidRDefault="005F084A" w:rsidP="00374770">
      <w:pPr>
        <w:pStyle w:val="NoSpacing"/>
      </w:pPr>
    </w:p>
    <w:p w:rsidR="0085695E" w:rsidRDefault="0085695E" w:rsidP="00374770">
      <w:pPr>
        <w:pStyle w:val="NoSpacing"/>
      </w:pPr>
      <w:r>
        <w:rPr>
          <w:b/>
        </w:rPr>
        <w:t>Hints</w:t>
      </w:r>
      <w:r w:rsidR="005F084A">
        <w:t>:</w:t>
      </w:r>
    </w:p>
    <w:p w:rsidR="005F084A" w:rsidRDefault="005F084A" w:rsidP="0085695E">
      <w:pPr>
        <w:pStyle w:val="NoSpacing"/>
        <w:numPr>
          <w:ilvl w:val="0"/>
          <w:numId w:val="7"/>
        </w:numPr>
      </w:pPr>
      <w:r>
        <w:t>If you have a spring and / or a damper in series, the wire between them rotates independently</w:t>
      </w:r>
    </w:p>
    <w:p w:rsidR="00D17F3F" w:rsidRPr="00AE268C" w:rsidRDefault="00D17F3F" w:rsidP="00D17F3F">
      <w:pPr>
        <w:pStyle w:val="Heading3"/>
      </w:pPr>
      <w:bookmarkStart w:id="12" w:name="_Toc414369148"/>
      <w:r w:rsidRPr="00AE268C">
        <w:t>Degrees of Freedom</w:t>
      </w:r>
      <w:bookmarkEnd w:id="12"/>
    </w:p>
    <w:p w:rsidR="00D17F3F" w:rsidRDefault="00D17F3F" w:rsidP="00D17F3F">
      <w:pPr>
        <w:pStyle w:val="NoSpacing"/>
      </w:pPr>
      <w:r>
        <w:t>How to calculate</w:t>
      </w:r>
    </w:p>
    <w:p w:rsidR="00D17F3F" w:rsidRDefault="00D17F3F" w:rsidP="00D17F3F">
      <w:pPr>
        <w:pStyle w:val="NoSpacing"/>
        <w:numPr>
          <w:ilvl w:val="0"/>
          <w:numId w:val="11"/>
        </w:numPr>
      </w:pPr>
      <w:r>
        <w:t>count the number of masses/moments of inertia blocks</w:t>
      </w:r>
    </w:p>
    <w:p w:rsidR="00346591" w:rsidRPr="004238CF" w:rsidRDefault="00D17F3F" w:rsidP="00D17F3F">
      <w:pPr>
        <w:pStyle w:val="NoSpacing"/>
        <w:numPr>
          <w:ilvl w:val="0"/>
          <w:numId w:val="11"/>
        </w:numPr>
      </w:pPr>
      <w:r>
        <w:t xml:space="preserve">find any hidden </w:t>
      </w:r>
      <w:r w:rsidR="00346591">
        <w:t>inertia blocks</w:t>
      </w:r>
    </w:p>
    <w:p w:rsidR="00D17F3F" w:rsidRDefault="00D17F3F" w:rsidP="00D17F3F">
      <w:pPr>
        <w:pStyle w:val="NoSpacing"/>
      </w:pPr>
    </w:p>
    <w:p w:rsidR="00DC6056" w:rsidRDefault="00DC6056" w:rsidP="00DC6056">
      <w:pPr>
        <w:pStyle w:val="Heading2"/>
      </w:pPr>
      <w:bookmarkStart w:id="13" w:name="_Toc414369149"/>
      <w:r>
        <w:t>Signals</w:t>
      </w:r>
      <w:bookmarkEnd w:id="13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>anything that converts energy to electrical energy</w:t>
      </w:r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54" type="#_x0000_t75" style="width:63.15pt;height:23.4pt" o:ole="">
            <v:imagedata r:id="rId78" o:title=""/>
          </v:shape>
          <o:OLEObject Type="Embed" ProgID="Equation.DSMT4" ShapeID="_x0000_i1054" DrawAspect="Content" ObjectID="_1490449584" r:id="rId79"/>
        </w:object>
      </w:r>
    </w:p>
    <w:p w:rsidR="00A53D93" w:rsidRDefault="00A53D93" w:rsidP="00A53D93">
      <w:pPr>
        <w:pStyle w:val="Heading3"/>
      </w:pPr>
      <w:bookmarkStart w:id="14" w:name="_Toc414369150"/>
      <w:r>
        <w:t>Final Value Theorem</w:t>
      </w:r>
      <w:bookmarkEnd w:id="14"/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933777" w:rsidP="0002332D">
      <w:pPr>
        <w:pStyle w:val="NoSpacing"/>
      </w:pPr>
      <w:r w:rsidRPr="004643AE">
        <w:rPr>
          <w:position w:val="-20"/>
        </w:rPr>
        <w:object w:dxaOrig="2060" w:dyaOrig="460">
          <v:shape id="_x0000_i1055" type="#_x0000_t75" style="width:103.35pt;height:23.4pt" o:ole="">
            <v:imagedata r:id="rId80" o:title=""/>
          </v:shape>
          <o:OLEObject Type="Embed" ProgID="Equation.DSMT4" ShapeID="_x0000_i1055" DrawAspect="Content" ObjectID="_1490449585" r:id="rId81"/>
        </w:object>
      </w:r>
    </w:p>
    <w:p w:rsidR="0002332D" w:rsidRDefault="0002332D" w:rsidP="003D2536">
      <w:pPr>
        <w:pStyle w:val="NoSpacing"/>
      </w:pPr>
      <w:r>
        <w:t xml:space="preserve">So </w:t>
      </w:r>
      <w:r w:rsidR="00933777" w:rsidRPr="004643AE">
        <w:rPr>
          <w:position w:val="-20"/>
        </w:rPr>
        <w:object w:dxaOrig="1480" w:dyaOrig="460">
          <v:shape id="_x0000_i1056" type="#_x0000_t75" style="width:74.2pt;height:23.4pt" o:ole="">
            <v:imagedata r:id="rId82" o:title=""/>
          </v:shape>
          <o:OLEObject Type="Embed" ProgID="Equation.DSMT4" ShapeID="_x0000_i1056" DrawAspect="Content" ObjectID="_1490449586" r:id="rId83"/>
        </w:object>
      </w:r>
      <w:r>
        <w:t>and you’re given F(s), so just multiply by s and find the limit.</w:t>
      </w:r>
    </w:p>
    <w:p w:rsidR="00A53D93" w:rsidRDefault="00A53D93" w:rsidP="003D2536">
      <w:pPr>
        <w:pStyle w:val="NoSpacing"/>
      </w:pPr>
    </w:p>
    <w:p w:rsidR="00A53D93" w:rsidRDefault="00A53D93" w:rsidP="003D2536">
      <w:pPr>
        <w:pStyle w:val="NoSpacing"/>
      </w:pPr>
      <w:r>
        <w:t>There are limitations as to where you can use this theorem.</w:t>
      </w:r>
      <w:r w:rsidR="00D33D87">
        <w:t xml:space="preserve"> It is dependent on the location of the poles.</w:t>
      </w:r>
    </w:p>
    <w:p w:rsidR="004E73CE" w:rsidRDefault="004E73CE" w:rsidP="00933777">
      <w:pPr>
        <w:pStyle w:val="Heading4"/>
      </w:pPr>
      <w:r>
        <w:lastRenderedPageBreak/>
        <w:t>1)</w:t>
      </w:r>
      <w:r w:rsidR="004F6919">
        <w:t xml:space="preserve"> Right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8562" cy="1351721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69" cy="13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19" w:rsidRPr="004F6919" w:rsidRDefault="004F6919" w:rsidP="003D2536">
      <w:pPr>
        <w:pStyle w:val="NoSpacing"/>
      </w:pPr>
      <w:r>
        <w:t>System is unstable: e</w:t>
      </w:r>
      <w:r>
        <w:rPr>
          <w:vertAlign w:val="superscript"/>
        </w:rPr>
        <w:t>+</w:t>
      </w:r>
      <w:r>
        <w:t xml:space="preserve"> </w:t>
      </w:r>
      <w:r>
        <w:sym w:font="Wingdings" w:char="F0E0"/>
      </w:r>
      <w:r>
        <w:t xml:space="preserve"> </w:t>
      </w:r>
      <w:r>
        <w:rPr>
          <w:rFonts w:cs="Times New Roman"/>
        </w:rPr>
        <w:t>∞</w:t>
      </w:r>
    </w:p>
    <w:p w:rsidR="004E73CE" w:rsidRDefault="004E73CE" w:rsidP="00933777">
      <w:pPr>
        <w:pStyle w:val="Heading4"/>
      </w:pPr>
      <w:r>
        <w:t>2)</w:t>
      </w:r>
      <w:r w:rsidR="004F6919">
        <w:t xml:space="preserve"> Imaginary Axis −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91193" cy="1355661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57" cy="13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77" w:rsidRDefault="004C4249" w:rsidP="003D2536">
      <w:pPr>
        <w:pStyle w:val="NoSpacing"/>
      </w:pPr>
      <w:r>
        <w:t xml:space="preserve">Unstable: </w:t>
      </w:r>
      <w:proofErr w:type="spellStart"/>
      <w:r w:rsidR="00933777">
        <w:t>e</w:t>
      </w:r>
      <w:r w:rsidR="00933777">
        <w:rPr>
          <w:vertAlign w:val="superscript"/>
        </w:rPr>
        <w:t>i</w:t>
      </w:r>
      <w:proofErr w:type="spellEnd"/>
      <w:r w:rsidR="00933777">
        <w:t xml:space="preserve"> </w:t>
      </w:r>
      <w:r w:rsidR="00933777">
        <w:sym w:font="Wingdings" w:char="F0E0"/>
      </w:r>
      <w:r w:rsidR="00933777">
        <w:t xml:space="preserve"> Oscillatory system, so limit will be average, i.e. midpoint</w:t>
      </w:r>
    </w:p>
    <w:p w:rsidR="004E73CE" w:rsidRDefault="004E73CE" w:rsidP="00933777">
      <w:pPr>
        <w:pStyle w:val="Heading4"/>
      </w:pPr>
      <w:r>
        <w:t>3)</w:t>
      </w:r>
      <w:r w:rsidR="004F6919">
        <w:t xml:space="preserve"> Left Half Plane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084499" cy="135132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02" cy="13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Pr="004C4249" w:rsidRDefault="004C4249" w:rsidP="003D2536">
      <w:pPr>
        <w:pStyle w:val="NoSpacing"/>
      </w:pPr>
      <w:r>
        <w:t>Stable: e</w:t>
      </w:r>
      <w:r>
        <w:rPr>
          <w:vertAlign w:val="superscript"/>
        </w:rPr>
        <w:t>−</w:t>
      </w:r>
      <w:r>
        <w:t xml:space="preserve"> converges to 0, but makes transfer function 0 for every single pole</w:t>
      </w:r>
    </w:p>
    <w:p w:rsidR="004E73CE" w:rsidRDefault="004E73CE" w:rsidP="00933777">
      <w:pPr>
        <w:pStyle w:val="Heading4"/>
      </w:pPr>
      <w:r>
        <w:t>4)</w:t>
      </w:r>
      <w:r w:rsidR="004F6919">
        <w:t xml:space="preserve"> Origin</w:t>
      </w:r>
    </w:p>
    <w:p w:rsidR="004E73CE" w:rsidRDefault="004E73CE" w:rsidP="003D2536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162179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249" w:rsidRDefault="004C4249" w:rsidP="003D2536">
      <w:pPr>
        <w:pStyle w:val="NoSpacing"/>
      </w:pPr>
      <w:r>
        <w:t xml:space="preserve">Stable: integrator, i.e. 1/s, so </w:t>
      </w:r>
      <w:r w:rsidRPr="004C4249">
        <w:rPr>
          <w:position w:val="-24"/>
        </w:rPr>
        <w:object w:dxaOrig="880" w:dyaOrig="620">
          <v:shape id="_x0000_i1057" type="#_x0000_t75" style="width:43.75pt;height:31.35pt" o:ole="">
            <v:imagedata r:id="rId88" o:title=""/>
          </v:shape>
          <o:OLEObject Type="Embed" ProgID="Equation.DSMT4" ShapeID="_x0000_i1057" DrawAspect="Content" ObjectID="_1490449587" r:id="rId89"/>
        </w:object>
      </w:r>
    </w:p>
    <w:p w:rsidR="004C4249" w:rsidRDefault="004C4249" w:rsidP="003D2536">
      <w:pPr>
        <w:pStyle w:val="NoSpacing"/>
      </w:pPr>
      <w:r>
        <w:t>Don’t use this theorem if any poles are 1 or 2.</w:t>
      </w:r>
    </w:p>
    <w:p w:rsidR="00A53D93" w:rsidRDefault="00A53D93" w:rsidP="00A53D93">
      <w:pPr>
        <w:pStyle w:val="Heading3"/>
      </w:pPr>
      <w:bookmarkStart w:id="15" w:name="_Toc414369151"/>
      <w:r>
        <w:t>Graph Stuff</w:t>
      </w:r>
      <w:bookmarkEnd w:id="15"/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lastRenderedPageBreak/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EB7982" w:rsidRDefault="00EB7982" w:rsidP="00357AE5">
      <w:pPr>
        <w:pStyle w:val="NoSpacing"/>
        <w:rPr>
          <w:b/>
        </w:rPr>
      </w:pPr>
    </w:p>
    <w:p w:rsidR="00EB7982" w:rsidRDefault="00EB7982" w:rsidP="00357AE5">
      <w:pPr>
        <w:pStyle w:val="NoSpacing"/>
      </w:pPr>
      <w:r>
        <w:rPr>
          <w:b/>
        </w:rPr>
        <w:t>Damping Ratio</w:t>
      </w:r>
      <w:r>
        <w:t xml:space="preserve"> [ζ]:</w:t>
      </w:r>
      <w:r w:rsidR="00500702">
        <w:t xml:space="preserve"> </w:t>
      </w:r>
    </w:p>
    <w:p w:rsidR="00EB7982" w:rsidRPr="00EB7982" w:rsidRDefault="00EB7982" w:rsidP="00357AE5">
      <w:pPr>
        <w:pStyle w:val="NoSpacing"/>
      </w:pP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58" type="#_x0000_t75" style="width:125.9pt;height:33.55pt" o:ole="">
            <v:imagedata r:id="rId90" o:title=""/>
          </v:shape>
          <o:OLEObject Type="Embed" ProgID="Equation.DSMT4" ShapeID="_x0000_i1058" DrawAspect="Content" ObjectID="_1490449588" r:id="rId91"/>
        </w:object>
      </w:r>
    </w:p>
    <w:p w:rsidR="00270D02" w:rsidRDefault="00270D02" w:rsidP="00AF3069">
      <w:pPr>
        <w:pStyle w:val="NoSpacing"/>
      </w:pPr>
      <w:r>
        <w:rPr>
          <w:b/>
        </w:rPr>
        <w:t xml:space="preserve">Time Constant </w:t>
      </w:r>
      <w:r>
        <w:t xml:space="preserve">[τ]: the time it takes the system’s step response to reach 1 – 1/e = </w:t>
      </w:r>
      <w:r w:rsidR="00173223">
        <w:t>63.2%</w:t>
      </w:r>
      <w:r w:rsidR="00FF4804">
        <w:t xml:space="preserve"> of </w:t>
      </w:r>
      <w:proofErr w:type="spellStart"/>
      <w:r w:rsidR="00FF4804">
        <w:t>c</w:t>
      </w:r>
      <w:r w:rsidR="00FF4804" w:rsidRPr="00FF4804">
        <w:rPr>
          <w:vertAlign w:val="subscript"/>
        </w:rPr>
        <w:t>final</w:t>
      </w:r>
      <w:proofErr w:type="spellEnd"/>
      <w:r w:rsidR="00FF4804">
        <w:t xml:space="preserve"> </w:t>
      </w:r>
    </w:p>
    <w:p w:rsidR="00E561DD" w:rsidRPr="00E561DD" w:rsidRDefault="00E561DD" w:rsidP="00AF3069">
      <w:pPr>
        <w:pStyle w:val="NoSpacing"/>
      </w:pPr>
      <w:r>
        <w:rPr>
          <w:b/>
        </w:rPr>
        <w:t>Second-order</w:t>
      </w:r>
      <w:r>
        <w:t>:</w: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Default="00CC0086" w:rsidP="00AF3069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34" w:rsidRDefault="00452795" w:rsidP="00AF3069">
      <w:pPr>
        <w:pStyle w:val="NoSpacing"/>
      </w:pPr>
      <w:r w:rsidRPr="00452795">
        <w:rPr>
          <w:position w:val="-12"/>
        </w:rPr>
        <w:object w:dxaOrig="1200" w:dyaOrig="360">
          <v:shape id="_x0000_i1059" type="#_x0000_t75" style="width:60.05pt;height:18.1pt" o:ole="">
            <v:imagedata r:id="rId94" o:title=""/>
          </v:shape>
          <o:OLEObject Type="Embed" ProgID="Equation.DSMT4" ShapeID="_x0000_i1059" DrawAspect="Content" ObjectID="_1490449589" r:id="rId95"/>
        </w:object>
      </w:r>
    </w:p>
    <w:p w:rsidR="00674234" w:rsidRDefault="00674234" w:rsidP="00AF3069">
      <w:pPr>
        <w:pStyle w:val="NoSpacing"/>
      </w:pPr>
      <w:r>
        <w:t>For each pole,</w:t>
      </w:r>
    </w:p>
    <w:p w:rsidR="00674234" w:rsidRDefault="0049498D" w:rsidP="00AF3069">
      <w:pPr>
        <w:pStyle w:val="NoSpacing"/>
      </w:pPr>
      <w:r w:rsidRPr="0049498D">
        <w:rPr>
          <w:position w:val="-30"/>
        </w:rPr>
        <w:object w:dxaOrig="3220" w:dyaOrig="680">
          <v:shape id="_x0000_i1060" type="#_x0000_t75" style="width:160.35pt;height:33.55pt" o:ole="">
            <v:imagedata r:id="rId96" o:title=""/>
          </v:shape>
          <o:OLEObject Type="Embed" ProgID="Equation.DSMT4" ShapeID="_x0000_i1060" DrawAspect="Content" ObjectID="_1490449590" r:id="rId97"/>
        </w:object>
      </w:r>
    </w:p>
    <w:p w:rsidR="000A327D" w:rsidRDefault="000A327D" w:rsidP="00AF3069">
      <w:pPr>
        <w:pStyle w:val="NoSpacing"/>
      </w:pPr>
      <w:r>
        <w:rPr>
          <w:b/>
        </w:rPr>
        <w:t>Forced response</w:t>
      </w:r>
      <w:r>
        <w:t>: when a = 0</w:t>
      </w:r>
    </w:p>
    <w:p w:rsidR="00466130" w:rsidRDefault="000A327D" w:rsidP="00AF3069">
      <w:pPr>
        <w:pStyle w:val="NoSpacing"/>
      </w:pPr>
      <w:r>
        <w:rPr>
          <w:b/>
        </w:rPr>
        <w:t>Natural response</w:t>
      </w:r>
      <w:r>
        <w:t>: when a &gt; 0</w:t>
      </w:r>
    </w:p>
    <w:p w:rsidR="000A327D" w:rsidRDefault="000A327D" w:rsidP="00AF3069">
      <w:pPr>
        <w:pStyle w:val="NoSpacing"/>
      </w:pPr>
    </w:p>
    <w:p w:rsidR="00E561DD" w:rsidRPr="00E561DD" w:rsidRDefault="00E561DD" w:rsidP="00AF3069">
      <w:pPr>
        <w:pStyle w:val="NoSpacing"/>
      </w:pPr>
      <w:proofErr w:type="spellStart"/>
      <w:r>
        <w:rPr>
          <w:b/>
        </w:rPr>
        <w:t>Nonminium</w:t>
      </w:r>
      <w:proofErr w:type="spellEnd"/>
      <w:r>
        <w:rPr>
          <w:b/>
        </w:rPr>
        <w:t>-phase system</w:t>
      </w:r>
      <w:r>
        <w:t xml:space="preserve">: </w:t>
      </w:r>
      <w:r w:rsidR="00AE7590">
        <w:t>Initially the system starts in the wrong direction, then stabilizes at the right place</w:t>
      </w:r>
    </w:p>
    <w:p w:rsidR="00AF3069" w:rsidRDefault="008F48CE" w:rsidP="008349BB">
      <w:pPr>
        <w:pStyle w:val="Heading1"/>
      </w:pPr>
      <w:bookmarkStart w:id="16" w:name="_Toc414369152"/>
      <w:r>
        <w:t>Non-/Linear Systems</w:t>
      </w:r>
      <w:bookmarkEnd w:id="16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  <w:r w:rsidR="00582C37">
        <w:t xml:space="preserve"> 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7" w:name="_Toc414369153"/>
      <w:r>
        <w:t>Block Diagrams</w:t>
      </w:r>
      <w:bookmarkEnd w:id="17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61" type="#_x0000_t75" style="width:1in;height:36.65pt" o:ole="">
            <v:imagedata r:id="rId99" o:title=""/>
          </v:shape>
          <o:OLEObject Type="Embed" ProgID="Equation.DSMT4" ShapeID="_x0000_i1061" DrawAspect="Content" ObjectID="_1490449591" r:id="rId100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62" type="#_x0000_t75" style="width:1in;height:36.65pt" o:ole="">
            <v:imagedata r:id="rId101" o:title=""/>
          </v:shape>
          <o:OLEObject Type="Embed" ProgID="Equation.DSMT4" ShapeID="_x0000_i1062" DrawAspect="Content" ObjectID="_1490449592" r:id="rId102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Default="002D31AC" w:rsidP="0022167E">
      <w:pPr>
        <w:pStyle w:val="NoSpacing"/>
      </w:pPr>
      <w:r>
        <w:rPr>
          <w:b/>
        </w:rPr>
        <w:t>Unity Feedback</w:t>
      </w:r>
      <w:r>
        <w:t>: when the feedback path has multiplicative value of 1</w:t>
      </w:r>
    </w:p>
    <w:p w:rsidR="002D31AC" w:rsidRPr="002D31AC" w:rsidRDefault="002D31AC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6D28563B" wp14:editId="551C8BEA">
            <wp:extent cx="1536779" cy="438173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0" w:rsidRDefault="00753A90" w:rsidP="00753A90">
      <w:pPr>
        <w:pStyle w:val="Heading1"/>
      </w:pPr>
      <w:bookmarkStart w:id="18" w:name="_Toc414369154"/>
      <w:r>
        <w:t>State Space Equations</w:t>
      </w:r>
      <w:bookmarkEnd w:id="18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  <w:r w:rsidR="00D55A90">
        <w:t xml:space="preserve"> </w:t>
      </w:r>
    </w:p>
    <w:p w:rsidR="008418C5" w:rsidRDefault="006F73D8" w:rsidP="006F73D8">
      <w:pPr>
        <w:pStyle w:val="Heading1"/>
      </w:pPr>
      <w:bookmarkStart w:id="19" w:name="_Toc414369155"/>
      <w:r>
        <w:t>Transfer Function -&gt; State Space</w:t>
      </w:r>
      <w:bookmarkEnd w:id="19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p w:rsidR="00D75C1D" w:rsidRDefault="00D75C1D" w:rsidP="00D75C1D">
      <w:pPr>
        <w:pStyle w:val="Heading1"/>
      </w:pPr>
      <w:bookmarkStart w:id="20" w:name="_Toc414369156"/>
      <w:r>
        <w:t>Stability</w:t>
      </w:r>
      <w:bookmarkEnd w:id="20"/>
    </w:p>
    <w:p w:rsidR="00591F06" w:rsidRPr="00591F06" w:rsidRDefault="00591F06" w:rsidP="00D75C1D">
      <w:pPr>
        <w:pStyle w:val="NoSpacing"/>
      </w:pPr>
      <w:r>
        <w:rPr>
          <w:b/>
        </w:rPr>
        <w:t>Bode plot</w:t>
      </w:r>
      <w:r>
        <w:t xml:space="preserve">: </w:t>
      </w:r>
      <w:r w:rsidR="00212CEB">
        <w:t>graph of frequency response of a system</w:t>
      </w:r>
    </w:p>
    <w:p w:rsidR="00D75C1D" w:rsidRDefault="006D7C0B" w:rsidP="00D75C1D">
      <w:pPr>
        <w:pStyle w:val="NoSpacing"/>
      </w:pPr>
      <w:r w:rsidRPr="006D7C0B">
        <w:rPr>
          <w:b/>
        </w:rPr>
        <w:t>Root Mean Square (RMS)</w:t>
      </w:r>
      <w:r>
        <w:t xml:space="preserve">: </w:t>
      </w:r>
      <w:r w:rsidR="005719BA">
        <w:t>the effective DC value of an AC current, by finding a special average</w:t>
      </w:r>
    </w:p>
    <w:p w:rsidR="005719BA" w:rsidRDefault="005719BA" w:rsidP="00D75C1D">
      <w:pPr>
        <w:pStyle w:val="NoSpacing"/>
      </w:pPr>
      <w:r w:rsidRPr="005719BA">
        <w:rPr>
          <w:position w:val="-20"/>
        </w:rPr>
        <w:object w:dxaOrig="2620" w:dyaOrig="580">
          <v:shape id="_x0000_i1063" type="#_x0000_t75" style="width:131.2pt;height:29.15pt" o:ole="">
            <v:imagedata r:id="rId104" o:title=""/>
          </v:shape>
          <o:OLEObject Type="Embed" ProgID="Equation.DSMT4" ShapeID="_x0000_i1063" DrawAspect="Content" ObjectID="_1490449593" r:id="rId105"/>
        </w:object>
      </w:r>
    </w:p>
    <w:p w:rsidR="003E3A5E" w:rsidRDefault="00EA6CB8" w:rsidP="003E3A5E">
      <w:pPr>
        <w:pStyle w:val="NoSpacing"/>
      </w:pPr>
      <w:proofErr w:type="spellStart"/>
      <w:r>
        <w:rPr>
          <w:b/>
        </w:rPr>
        <w:t>Cutoff</w:t>
      </w:r>
      <w:proofErr w:type="spellEnd"/>
      <w:r>
        <w:rPr>
          <w:b/>
        </w:rPr>
        <w:t xml:space="preserve"> Frequency</w:t>
      </w:r>
      <w:r>
        <w:t>:</w:t>
      </w:r>
      <w:r w:rsidR="003E3A5E">
        <w:t xml:space="preserve"> low pass filter is said to pass frequencies lower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 xml:space="preserve"> and reject those that are higher than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 In other words, the pass(</w:t>
      </w:r>
      <w:proofErr w:type="spellStart"/>
      <w:r w:rsidR="003E3A5E">
        <w:t>ing</w:t>
      </w:r>
      <w:proofErr w:type="spellEnd"/>
      <w:r w:rsidR="003E3A5E">
        <w:t xml:space="preserve">) band is ω &lt; </w:t>
      </w:r>
      <w:proofErr w:type="spellStart"/>
      <w:r w:rsidR="003E3A5E">
        <w:t>ω</w:t>
      </w:r>
      <w:r w:rsidR="003E3A5E" w:rsidRPr="003E3A5E">
        <w:rPr>
          <w:vertAlign w:val="subscript"/>
        </w:rPr>
        <w:t>c</w:t>
      </w:r>
      <w:proofErr w:type="spellEnd"/>
      <w:r w:rsidR="003E3A5E">
        <w:t>.</w:t>
      </w:r>
    </w:p>
    <w:p w:rsidR="003E3A5E" w:rsidRDefault="005E25B9" w:rsidP="003E3A5E">
      <w:pPr>
        <w:pStyle w:val="NoSpacing"/>
      </w:pPr>
      <w:r>
        <w:t>How to find from chart:</w:t>
      </w:r>
    </w:p>
    <w:p w:rsidR="005E25B9" w:rsidRDefault="0049675A" w:rsidP="005E25B9">
      <w:pPr>
        <w:pStyle w:val="NoSpacing"/>
        <w:numPr>
          <w:ilvl w:val="0"/>
          <w:numId w:val="13"/>
        </w:numPr>
      </w:pPr>
      <w:r>
        <w:lastRenderedPageBreak/>
        <w:t>magnitude = −</w:t>
      </w:r>
      <w:r w:rsidR="00BE007A">
        <w:t>3Db</w:t>
      </w:r>
    </w:p>
    <w:p w:rsidR="005E25B9" w:rsidRDefault="0049675A" w:rsidP="005E25B9">
      <w:pPr>
        <w:pStyle w:val="NoSpacing"/>
        <w:numPr>
          <w:ilvl w:val="0"/>
          <w:numId w:val="13"/>
        </w:numPr>
        <w:rPr>
          <w:rFonts w:cs="Times New Roman"/>
        </w:rPr>
      </w:pPr>
      <w:r>
        <w:t>phase = −45</w:t>
      </w:r>
      <w:r>
        <w:rPr>
          <w:rFonts w:cs="Times New Roman"/>
        </w:rPr>
        <w:t>°</w:t>
      </w:r>
    </w:p>
    <w:p w:rsidR="00EA6CB8" w:rsidRPr="00B53850" w:rsidRDefault="005E25B9" w:rsidP="005E25B9">
      <w:pPr>
        <w:pStyle w:val="NoSpacing"/>
        <w:numPr>
          <w:ilvl w:val="0"/>
          <w:numId w:val="13"/>
        </w:numPr>
        <w:rPr>
          <w:lang w:val="fr-CA"/>
        </w:rPr>
      </w:pPr>
      <w:r>
        <w:rPr>
          <w:rFonts w:cs="Times New Roman"/>
        </w:rPr>
        <w:t>ω</w:t>
      </w:r>
      <w:r w:rsidRPr="00B53850">
        <w:rPr>
          <w:rFonts w:cs="Times New Roman"/>
          <w:vertAlign w:val="subscript"/>
          <w:lang w:val="fr-CA"/>
        </w:rPr>
        <w:t>c</w:t>
      </w:r>
      <w:r w:rsidR="003E3A5E"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="003E3A5E" w:rsidRPr="00B53850">
        <w:rPr>
          <w:rFonts w:cs="Times New Roman"/>
          <w:lang w:val="fr-CA"/>
        </w:rPr>
        <w:t>(½)</w:t>
      </w:r>
      <w:r w:rsidR="003E3A5E" w:rsidRPr="00B53850">
        <w:rPr>
          <w:rFonts w:cs="Times New Roman"/>
          <w:vertAlign w:val="superscript"/>
          <w:lang w:val="fr-CA"/>
        </w:rPr>
        <w:t>½</w:t>
      </w:r>
      <w:r w:rsidR="003E3A5E" w:rsidRPr="00B53850">
        <w:rPr>
          <w:rFonts w:cs="Times New Roman"/>
          <w:lang w:val="fr-CA"/>
        </w:rPr>
        <w:t xml:space="preserve"> × </w:t>
      </w:r>
      <w:proofErr w:type="spellStart"/>
      <w:r w:rsidRPr="00B53850">
        <w:rPr>
          <w:rFonts w:cs="Times New Roman"/>
          <w:lang w:val="fr-CA"/>
        </w:rPr>
        <w:t>amplitude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  <w:r w:rsidRPr="00B53850">
        <w:rPr>
          <w:rFonts w:cs="Times New Roman"/>
          <w:lang w:val="fr-CA"/>
        </w:rPr>
        <w:t xml:space="preserve"> = </w:t>
      </w:r>
      <w:r w:rsidR="00B84171">
        <w:rPr>
          <w:rFonts w:cs="Times New Roman"/>
        </w:rPr>
        <w:t>ω</w:t>
      </w:r>
      <w:r w:rsidR="00B84171" w:rsidRPr="00B53850">
        <w:rPr>
          <w:rFonts w:cs="Times New Roman"/>
          <w:lang w:val="fr-CA"/>
        </w:rPr>
        <w:t>(</w:t>
      </w:r>
      <w:r w:rsidRPr="00B53850">
        <w:rPr>
          <w:rFonts w:cs="Times New Roman"/>
          <w:lang w:val="fr-CA"/>
        </w:rPr>
        <w:t xml:space="preserve">0.707 × </w:t>
      </w:r>
      <w:proofErr w:type="spellStart"/>
      <w:r w:rsidRPr="00B53850">
        <w:rPr>
          <w:rFonts w:cs="Times New Roman"/>
          <w:lang w:val="fr-CA"/>
        </w:rPr>
        <w:t>A</w:t>
      </w:r>
      <w:r w:rsidRPr="00B53850">
        <w:rPr>
          <w:rFonts w:cs="Times New Roman"/>
          <w:vertAlign w:val="subscript"/>
          <w:lang w:val="fr-CA"/>
        </w:rPr>
        <w:t>max</w:t>
      </w:r>
      <w:proofErr w:type="spellEnd"/>
      <w:r w:rsidR="00B84171" w:rsidRPr="00B53850">
        <w:rPr>
          <w:rFonts w:cs="Times New Roman"/>
          <w:lang w:val="fr-CA"/>
        </w:rPr>
        <w:t>)</w:t>
      </w:r>
    </w:p>
    <w:p w:rsidR="00BE007A" w:rsidRDefault="00BE007A" w:rsidP="00583702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>
            <wp:extent cx="4028660" cy="3021495"/>
            <wp:effectExtent l="0" t="0" r="0" b="7620"/>
            <wp:docPr id="6" name="Picture 6" descr="https://upload.wikimedia.org/wikipedia/commons/thumb/6/60/Butterworth_response.svg/800px-Butterworth_respon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pload.wikimedia.org/wikipedia/commons/thumb/6/60/Butterworth_response.svg/800px-Butterworth_response.svg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062" cy="30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07A" w:rsidRDefault="00EB7FBA" w:rsidP="00D75C1D">
      <w:pPr>
        <w:pStyle w:val="NoSpacing"/>
      </w:pPr>
      <w:r>
        <w:rPr>
          <w:noProof/>
          <w:lang w:eastAsia="en-CA"/>
        </w:rPr>
        <w:drawing>
          <wp:inline distT="0" distB="0" distL="0" distR="0" wp14:anchorId="14CE4433" wp14:editId="53C1B057">
            <wp:extent cx="5081733" cy="3235428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81733" cy="323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Default="00B618D3" w:rsidP="00B618D3">
      <w:pPr>
        <w:pStyle w:val="Heading2"/>
      </w:pPr>
      <w:bookmarkStart w:id="21" w:name="_Toc414369157"/>
      <w:r>
        <w:t>Root Locus</w:t>
      </w:r>
      <w:bookmarkStart w:id="22" w:name="_GoBack"/>
      <w:bookmarkEnd w:id="21"/>
      <w:bookmarkEnd w:id="22"/>
    </w:p>
    <w:p w:rsidR="00790D51" w:rsidRDefault="001A0A8C" w:rsidP="00B618D3">
      <w:pPr>
        <w:pStyle w:val="NoSpacing"/>
      </w:pPr>
      <w:r>
        <w:t>A plot that helps you f</w:t>
      </w:r>
      <w:r w:rsidR="00790D51">
        <w:t>ind the k value that gives your system your desired level of stability.</w:t>
      </w:r>
    </w:p>
    <w:p w:rsidR="00790D51" w:rsidRPr="00790D51" w:rsidRDefault="00FE007A" w:rsidP="00B618D3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2905125" cy="8096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8D3" w:rsidRDefault="00713EB9" w:rsidP="00B618D3">
      <w:pPr>
        <w:pStyle w:val="NoSpacing"/>
      </w:pPr>
      <w:r>
        <w:rPr>
          <w:b/>
        </w:rPr>
        <w:lastRenderedPageBreak/>
        <w:t>Branch</w:t>
      </w:r>
      <w:r>
        <w:t>: starts at a pole, i.e. open-loop-zero</w:t>
      </w:r>
    </w:p>
    <w:p w:rsidR="007438E1" w:rsidRDefault="007438E1" w:rsidP="00B618D3">
      <w:pPr>
        <w:pStyle w:val="NoSpacing"/>
      </w:pPr>
      <w:proofErr w:type="gramStart"/>
      <w:r>
        <w:t>branches</w:t>
      </w:r>
      <w:proofErr w:type="gramEnd"/>
      <w:r>
        <w:t xml:space="preserve"> can be endless</w:t>
      </w:r>
      <w:r w:rsidR="00E85D02">
        <w:t xml:space="preserve">, going </w:t>
      </w:r>
      <w:r w:rsidR="006D2187">
        <w:t>to infinite</w:t>
      </w:r>
    </w:p>
    <w:p w:rsidR="00790D51" w:rsidRDefault="00790D51" w:rsidP="005F40BC">
      <w:pPr>
        <w:pStyle w:val="NoSpacing"/>
        <w:numPr>
          <w:ilvl w:val="0"/>
          <w:numId w:val="16"/>
        </w:numPr>
      </w:pPr>
      <w:r>
        <w:t>Number of poles</w:t>
      </w:r>
      <w:r w:rsidR="0004599F">
        <w:t>/zeros (whichever is greater)</w:t>
      </w:r>
      <w:r>
        <w:t xml:space="preserve"> = number of branches</w:t>
      </w:r>
    </w:p>
    <w:p w:rsidR="005F40BC" w:rsidRDefault="005F40BC" w:rsidP="005F40BC">
      <w:pPr>
        <w:pStyle w:val="NoSpacing"/>
        <w:numPr>
          <w:ilvl w:val="0"/>
          <w:numId w:val="16"/>
        </w:numPr>
      </w:pPr>
      <w:r>
        <w:t>As K moves from 0→</w:t>
      </w:r>
      <w:r>
        <w:rPr>
          <w:rFonts w:cs="Times New Roman"/>
        </w:rPr>
        <w:t>∞</w:t>
      </w:r>
      <w:r>
        <w:t>, roots move from poles of G(s) to zeros of G(s)</w:t>
      </w:r>
      <w:r w:rsidR="00A47AB3">
        <w:t>. In other words, lines go from poles to zeroes.</w:t>
      </w:r>
    </w:p>
    <w:p w:rsidR="000563F0" w:rsidRDefault="000563F0" w:rsidP="000563F0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13576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F0" w:rsidRDefault="000563F0" w:rsidP="000563F0">
      <w:pPr>
        <w:pStyle w:val="NoSpacing"/>
        <w:numPr>
          <w:ilvl w:val="0"/>
          <w:numId w:val="16"/>
        </w:numPr>
      </w:pPr>
      <w:r>
        <w:t>Roots that are complex, i.e. not on the real axis, always come in pairs of positive and negative, i.e. above and below at the same r location.</w:t>
      </w:r>
      <w:r w:rsidR="00524F17">
        <w:t xml:space="preserve"> In fact, the path is </w:t>
      </w:r>
      <w:r w:rsidR="007269FE">
        <w:t xml:space="preserve">completely </w:t>
      </w:r>
      <w:r w:rsidR="00524F17">
        <w:t>mirrored</w:t>
      </w:r>
      <w:r w:rsidR="007269FE">
        <w:t>.</w:t>
      </w:r>
    </w:p>
    <w:p w:rsidR="00E85D02" w:rsidRDefault="006D2187" w:rsidP="000563F0">
      <w:pPr>
        <w:pStyle w:val="NoSpacing"/>
        <w:numPr>
          <w:ilvl w:val="0"/>
          <w:numId w:val="16"/>
        </w:numPr>
      </w:pPr>
      <w:r>
        <w:t>The path the roots take will never cross itself</w:t>
      </w:r>
      <w:r w:rsidR="00A47AB3">
        <w:t xml:space="preserve">, unless 2 roots meet, in which case </w:t>
      </w:r>
      <w:r w:rsidR="00593901">
        <w:t>the lines break out</w:t>
      </w:r>
      <w:r w:rsidR="00A47AB3">
        <w:t xml:space="preserve"> </w:t>
      </w:r>
      <w:r w:rsidR="00A47AB3">
        <w:rPr>
          <w:noProof/>
          <w:lang w:eastAsia="en-CA"/>
        </w:rPr>
        <w:drawing>
          <wp:inline distT="0" distB="0" distL="0" distR="0">
            <wp:extent cx="2030730" cy="1217295"/>
            <wp:effectExtent l="0" t="0" r="762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B3" w:rsidRDefault="00080ECB" w:rsidP="000563F0">
      <w:pPr>
        <w:pStyle w:val="NoSpacing"/>
        <w:numPr>
          <w:ilvl w:val="0"/>
          <w:numId w:val="16"/>
        </w:numPr>
      </w:pPr>
      <w:r>
        <w:t>Right-to left priority</w:t>
      </w:r>
      <w:r w:rsidR="00EA207D">
        <w:t>.</w:t>
      </w:r>
    </w:p>
    <w:p w:rsidR="00593901" w:rsidRDefault="00593901" w:rsidP="000563F0">
      <w:pPr>
        <w:pStyle w:val="NoSpacing"/>
        <w:numPr>
          <w:ilvl w:val="0"/>
          <w:numId w:val="16"/>
        </w:numPr>
      </w:pPr>
      <w:r>
        <w:t>Lines only break out at 90</w:t>
      </w:r>
      <w:r>
        <w:rPr>
          <w:rFonts w:cs="Times New Roman"/>
        </w:rPr>
        <w:t>°</w:t>
      </w:r>
      <w:r>
        <w:t>.</w:t>
      </w:r>
    </w:p>
    <w:p w:rsidR="003D66DA" w:rsidRDefault="001E40E6" w:rsidP="003D66DA">
      <w:pPr>
        <w:pStyle w:val="NoSpacing"/>
        <w:numPr>
          <w:ilvl w:val="0"/>
          <w:numId w:val="16"/>
        </w:numPr>
      </w:pPr>
      <w:r>
        <w:t>Poles with no zeros on the left will go to infinity. Zeros with no poles on the right will have lines coming from infinity.</w:t>
      </w:r>
      <w:r w:rsidR="003D66DA">
        <w:t xml:space="preserve"> </w:t>
      </w:r>
      <w:r w:rsidR="003D66DA">
        <w:rPr>
          <w:noProof/>
          <w:lang w:eastAsia="en-CA"/>
        </w:rPr>
        <w:drawing>
          <wp:inline distT="0" distB="0" distL="0" distR="0">
            <wp:extent cx="1738467" cy="808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11" cy="8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B07" w:rsidRDefault="003D66DA" w:rsidP="00340B07">
      <w:pPr>
        <w:pStyle w:val="NoSpacing"/>
        <w:numPr>
          <w:ilvl w:val="0"/>
          <w:numId w:val="16"/>
        </w:numPr>
      </w:pPr>
      <w:r>
        <w:t xml:space="preserve">To find the position of the asymptote (8.27): </w:t>
      </w:r>
      <w:r w:rsidRPr="008D67F1">
        <w:rPr>
          <w:position w:val="-34"/>
        </w:rPr>
        <w:object w:dxaOrig="2500" w:dyaOrig="820">
          <v:shape id="_x0000_i1064" type="#_x0000_t75" style="width:125pt;height:41.1pt" o:ole="">
            <v:imagedata r:id="rId112" o:title=""/>
          </v:shape>
          <o:OLEObject Type="Embed" ProgID="Equation.DSMT4" ShapeID="_x0000_i1064" DrawAspect="Content" ObjectID="_1490449594" r:id="rId113"/>
        </w:object>
      </w:r>
      <w:r>
        <w:t xml:space="preserve">, where you’re summing the positions of the poles and the angles of the asymptotes are </w:t>
      </w:r>
      <w:r w:rsidRPr="008D67F1">
        <w:rPr>
          <w:position w:val="-34"/>
        </w:rPr>
        <w:object w:dxaOrig="2180" w:dyaOrig="820">
          <v:shape id="_x0000_i1065" type="#_x0000_t75" style="width:109.1pt;height:41.1pt" o:ole="">
            <v:imagedata r:id="rId114" o:title=""/>
          </v:shape>
          <o:OLEObject Type="Embed" ProgID="Equation.DSMT4" ShapeID="_x0000_i1065" DrawAspect="Content" ObjectID="_1490449595" r:id="rId115"/>
        </w:object>
      </w:r>
    </w:p>
    <w:p w:rsidR="00DF61A4" w:rsidRDefault="00B26CB5" w:rsidP="00B618D3">
      <w:pPr>
        <w:pStyle w:val="NoSpacing"/>
        <w:numPr>
          <w:ilvl w:val="0"/>
          <w:numId w:val="16"/>
        </w:numPr>
      </w:pPr>
      <w:r>
        <w:t xml:space="preserve">Hint: if there are 2/+ lines going to infinite, </w:t>
      </w:r>
      <w:proofErr w:type="spellStart"/>
      <w:r>
        <w:t>Σroots</w:t>
      </w:r>
      <w:proofErr w:type="spellEnd"/>
      <w:r>
        <w:t xml:space="preserve"> = constant</w:t>
      </w:r>
    </w:p>
    <w:p w:rsidR="007D6F2B" w:rsidRDefault="007D6F2B" w:rsidP="00966BCD">
      <w:pPr>
        <w:pStyle w:val="NoSpacing"/>
      </w:pPr>
    </w:p>
    <w:p w:rsidR="00093FA6" w:rsidRDefault="00093FA6" w:rsidP="00966BCD">
      <w:pPr>
        <w:pStyle w:val="NoSpacing"/>
      </w:pPr>
      <w:r>
        <w:t xml:space="preserve">You can have multiple </w:t>
      </w:r>
      <w:proofErr w:type="spellStart"/>
      <w:proofErr w:type="gramStart"/>
      <w:r>
        <w:t>σ’s</w:t>
      </w:r>
      <w:proofErr w:type="spellEnd"/>
      <w:proofErr w:type="gramEnd"/>
      <w:r w:rsidR="00EA081C">
        <w:t xml:space="preserve">: </w:t>
      </w:r>
      <w:r w:rsidR="00BC4682">
        <w:t>||</w:t>
      </w:r>
      <w:r w:rsidR="00E45E49">
        <w:t>n−m</w:t>
      </w:r>
      <w:r w:rsidR="00BC4682">
        <w:t>||</w:t>
      </w:r>
      <w:r w:rsidR="00E45E49">
        <w:t xml:space="preserve"> = # of </w:t>
      </w:r>
      <w:proofErr w:type="spellStart"/>
      <w:r w:rsidR="00E558E1">
        <w:t>σ</w:t>
      </w:r>
      <w:r w:rsidR="00E45E49">
        <w:t>’s</w:t>
      </w:r>
      <w:proofErr w:type="spellEnd"/>
    </w:p>
    <w:p w:rsidR="00340B07" w:rsidRDefault="00340B07" w:rsidP="00966BCD">
      <w:pPr>
        <w:pStyle w:val="NoSpacing"/>
      </w:pPr>
      <w:r>
        <w:rPr>
          <w:b/>
        </w:rPr>
        <w:t>Break out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t>Solve for σ, where:</w:t>
      </w:r>
    </w:p>
    <w:p w:rsidR="00093FA6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6" type="#_x0000_t75" style="width:38pt;height:30.9pt" o:ole="">
            <v:imagedata r:id="rId116" o:title=""/>
          </v:shape>
          <o:OLEObject Type="Embed" ProgID="Equation.DSMT4" ShapeID="_x0000_i1066" DrawAspect="Content" ObjectID="_1490449596" r:id="rId117"/>
        </w:object>
      </w:r>
      <w:r>
        <w:t>(</w:t>
      </w:r>
      <w:proofErr w:type="gramStart"/>
      <w:r>
        <w:t>denominator</w:t>
      </w:r>
      <w:proofErr w:type="gramEnd"/>
      <w:r>
        <w:t>, i.e. poles)</w:t>
      </w:r>
    </w:p>
    <w:p w:rsidR="00340B07" w:rsidRDefault="00340B07" w:rsidP="00966BCD">
      <w:pPr>
        <w:pStyle w:val="NoSpacing"/>
      </w:pPr>
      <w:r>
        <w:rPr>
          <w:b/>
        </w:rPr>
        <w:t>Break in</w:t>
      </w:r>
      <w:r w:rsidR="00962C7C">
        <w:rPr>
          <w:b/>
        </w:rPr>
        <w:t xml:space="preserve"> points</w:t>
      </w:r>
      <w:r>
        <w:t>:</w:t>
      </w:r>
    </w:p>
    <w:p w:rsidR="00340B07" w:rsidRDefault="00340B07" w:rsidP="00966BCD">
      <w:pPr>
        <w:pStyle w:val="NoSpacing"/>
      </w:pPr>
      <w:r>
        <w:lastRenderedPageBreak/>
        <w:t>Solve for σ, where</w:t>
      </w:r>
    </w:p>
    <w:p w:rsidR="00340B07" w:rsidRPr="00340B07" w:rsidRDefault="00340B07" w:rsidP="00966BCD">
      <w:pPr>
        <w:pStyle w:val="NoSpacing"/>
      </w:pPr>
      <w:r w:rsidRPr="00340B07">
        <w:rPr>
          <w:position w:val="-24"/>
        </w:rPr>
        <w:object w:dxaOrig="760" w:dyaOrig="620">
          <v:shape id="_x0000_i1067" type="#_x0000_t75" style="width:38pt;height:30.9pt" o:ole="">
            <v:imagedata r:id="rId118" o:title=""/>
          </v:shape>
          <o:OLEObject Type="Embed" ProgID="Equation.DSMT4" ShapeID="_x0000_i1067" DrawAspect="Content" ObjectID="_1490449597" r:id="rId119"/>
        </w:object>
      </w:r>
      <w:r w:rsidR="00D324C8">
        <w:t>(</w:t>
      </w:r>
      <w:proofErr w:type="gramStart"/>
      <w:r w:rsidR="00D324C8">
        <w:t>numerator</w:t>
      </w:r>
      <w:proofErr w:type="gramEnd"/>
      <w:r w:rsidR="00D324C8">
        <w:t>, i.e. zeros)</w:t>
      </w:r>
    </w:p>
    <w:p w:rsidR="00340B07" w:rsidRDefault="00340B07" w:rsidP="00966BCD">
      <w:pPr>
        <w:pStyle w:val="NoSpacing"/>
      </w:pPr>
    </w:p>
    <w:p w:rsidR="00966BCD" w:rsidRDefault="00966BCD" w:rsidP="00966BCD">
      <w:pPr>
        <w:pStyle w:val="NoSpacing"/>
      </w:pPr>
      <w:r>
        <w:t>Sometimes you’ll need to put extra poles/zeros to get the proper stability because K isn’t enough.</w:t>
      </w:r>
    </w:p>
    <w:p w:rsidR="001E6B8A" w:rsidRDefault="001E6B8A" w:rsidP="00966BCD">
      <w:pPr>
        <w:pStyle w:val="NoSpacing"/>
      </w:pPr>
    </w:p>
    <w:p w:rsidR="001E6B8A" w:rsidRDefault="001E6B8A" w:rsidP="00966BCD">
      <w:pPr>
        <w:pStyle w:val="NoSpacing"/>
      </w:pPr>
      <w:r>
        <w:t>Cancelling zeroes / poles</w:t>
      </w:r>
    </w:p>
    <w:p w:rsidR="007D6F2B" w:rsidRDefault="007D6F2B" w:rsidP="00966BCD">
      <w:pPr>
        <w:pStyle w:val="NoSpacing"/>
      </w:pPr>
    </w:p>
    <w:p w:rsidR="0076712B" w:rsidRDefault="0076712B" w:rsidP="0076712B">
      <w:pPr>
        <w:pStyle w:val="Heading3"/>
      </w:pPr>
      <w:bookmarkStart w:id="23" w:name="_Toc414369158"/>
      <w:proofErr w:type="gramStart"/>
      <w:r>
        <w:t>e.g.)</w:t>
      </w:r>
      <w:bookmarkEnd w:id="23"/>
      <w:proofErr w:type="gramEnd"/>
    </w:p>
    <w:p w:rsidR="0076712B" w:rsidRDefault="0076712B" w:rsidP="00B618D3">
      <w:pPr>
        <w:pStyle w:val="NoSpacing"/>
      </w:pPr>
      <w:r>
        <w:t>If you have k in a weird random spot in the denominator, you need a way to access it.</w:t>
      </w:r>
    </w:p>
    <w:p w:rsidR="0076712B" w:rsidRDefault="003F4E42" w:rsidP="00B618D3">
      <w:pPr>
        <w:pStyle w:val="NoSpacing"/>
      </w:pPr>
      <w:r w:rsidRPr="003F4E42">
        <w:rPr>
          <w:position w:val="-24"/>
        </w:rPr>
        <w:object w:dxaOrig="1560" w:dyaOrig="620">
          <v:shape id="_x0000_i1068" type="#_x0000_t75" style="width:78.2pt;height:30.9pt" o:ole="">
            <v:imagedata r:id="rId120" o:title=""/>
          </v:shape>
          <o:OLEObject Type="Embed" ProgID="Equation.DSMT4" ShapeID="_x0000_i1068" DrawAspect="Content" ObjectID="_1490449598" r:id="rId121"/>
        </w:object>
      </w:r>
    </w:p>
    <w:p w:rsidR="0076712B" w:rsidRDefault="003F4E42" w:rsidP="003F4E42">
      <w:pPr>
        <w:pStyle w:val="NoSpacing"/>
        <w:numPr>
          <w:ilvl w:val="0"/>
          <w:numId w:val="15"/>
        </w:numPr>
      </w:pPr>
      <w:r>
        <w:t xml:space="preserve">Group all </w:t>
      </w:r>
      <w:r>
        <w:rPr>
          <w:i/>
        </w:rPr>
        <w:t>k</w:t>
      </w:r>
      <w:r>
        <w:t xml:space="preserve"> terms</w:t>
      </w:r>
      <w:r w:rsidRPr="003F4E42">
        <w:rPr>
          <w:position w:val="-6"/>
        </w:rPr>
        <w:object w:dxaOrig="2160" w:dyaOrig="320">
          <v:shape id="_x0000_i1069" type="#_x0000_t75" style="width:108.2pt;height:15.9pt" o:ole="">
            <v:imagedata r:id="rId122" o:title=""/>
          </v:shape>
          <o:OLEObject Type="Embed" ProgID="Equation.DSMT4" ShapeID="_x0000_i1069" DrawAspect="Content" ObjectID="_1490449599" r:id="rId123"/>
        </w:object>
      </w:r>
    </w:p>
    <w:p w:rsidR="003F4E42" w:rsidRDefault="003F4E42" w:rsidP="003F4E42">
      <w:pPr>
        <w:pStyle w:val="NoSpacing"/>
        <w:numPr>
          <w:ilvl w:val="0"/>
          <w:numId w:val="15"/>
        </w:numPr>
      </w:pPr>
      <w:r>
        <w:t>Divide by non-</w:t>
      </w:r>
      <w:r>
        <w:rPr>
          <w:i/>
        </w:rPr>
        <w:t>k</w:t>
      </w:r>
      <w:r>
        <w:t xml:space="preserve"> terms</w:t>
      </w:r>
    </w:p>
    <w:p w:rsidR="003F4E42" w:rsidRDefault="009D3DE1" w:rsidP="003F4E42">
      <w:pPr>
        <w:pStyle w:val="NoSpacing"/>
      </w:pPr>
      <w:r w:rsidRPr="003F4E42">
        <w:rPr>
          <w:position w:val="-60"/>
        </w:rPr>
        <w:object w:dxaOrig="2760" w:dyaOrig="1320">
          <v:shape id="_x0000_i1070" type="#_x0000_t75" style="width:137.8pt;height:65.8pt" o:ole="">
            <v:imagedata r:id="rId124" o:title=""/>
          </v:shape>
          <o:OLEObject Type="Embed" ProgID="Equation.DSMT4" ShapeID="_x0000_i1070" DrawAspect="Content" ObjectID="_1490449600" r:id="rId125"/>
        </w:object>
      </w:r>
    </w:p>
    <w:p w:rsidR="00724287" w:rsidRPr="00724287" w:rsidRDefault="00724287" w:rsidP="00724287">
      <w:pPr>
        <w:pStyle w:val="Heading2"/>
      </w:pPr>
      <w:bookmarkStart w:id="24" w:name="_Toc414369159"/>
      <w:proofErr w:type="spellStart"/>
      <w:r>
        <w:t>Routh</w:t>
      </w:r>
      <w:proofErr w:type="spellEnd"/>
      <w:r>
        <w:t>-Hurwitz Table</w:t>
      </w:r>
      <w:bookmarkEnd w:id="24"/>
    </w:p>
    <w:p w:rsidR="003D66DA" w:rsidRDefault="003D66DA" w:rsidP="003F4E42">
      <w:pPr>
        <w:pStyle w:val="NoSpacing"/>
      </w:pPr>
      <w:r w:rsidRPr="00DF61A4">
        <w:rPr>
          <w:position w:val="-60"/>
        </w:rPr>
        <w:object w:dxaOrig="1640" w:dyaOrig="1320">
          <v:shape id="_x0000_i1071" type="#_x0000_t75" style="width:82.15pt;height:65.8pt" o:ole="">
            <v:imagedata r:id="rId126" o:title=""/>
          </v:shape>
          <o:OLEObject Type="Embed" ProgID="Equation.DSMT4" ShapeID="_x0000_i1071" DrawAspect="Content" ObjectID="_1490449601" r:id="rId127"/>
        </w:object>
      </w:r>
    </w:p>
    <w:p w:rsidR="003D66DA" w:rsidRDefault="003D66DA" w:rsidP="003F4E42">
      <w:pPr>
        <w:pStyle w:val="NoSpacing"/>
      </w:pPr>
    </w:p>
    <w:p w:rsidR="00385D16" w:rsidRDefault="00790D51" w:rsidP="00B618D3">
      <w:pPr>
        <w:pStyle w:val="NoSpacing"/>
      </w:pPr>
      <w:r w:rsidRPr="00790D51">
        <w:rPr>
          <w:b/>
        </w:rPr>
        <w:t>Phase-variable representation</w:t>
      </w:r>
      <w:r>
        <w:t>:</w:t>
      </w:r>
    </w:p>
    <w:p w:rsidR="001E6B8A" w:rsidRDefault="001E6B8A" w:rsidP="001E6B8A">
      <w:pPr>
        <w:pStyle w:val="Heading2"/>
      </w:pPr>
      <w:bookmarkStart w:id="25" w:name="_Toc414369160"/>
      <w:r>
        <w:t>Steady-State Error</w:t>
      </w:r>
      <w:bookmarkEnd w:id="25"/>
    </w:p>
    <w:p w:rsidR="001E6B8A" w:rsidRDefault="000771E0" w:rsidP="001E6B8A">
      <w:pPr>
        <w:pStyle w:val="NoSpacing"/>
      </w:pPr>
      <w:r>
        <w:t>Difference between the final value of the step response and the predicted final val</w:t>
      </w:r>
      <w:r w:rsidR="00173489">
        <w:t>ue</w:t>
      </w:r>
    </w:p>
    <w:p w:rsidR="0038427C" w:rsidRDefault="0038427C" w:rsidP="001E6B8A">
      <w:pPr>
        <w:pStyle w:val="NoSpacing"/>
      </w:pPr>
    </w:p>
    <w:p w:rsidR="00173489" w:rsidRPr="0038427C" w:rsidRDefault="0038427C" w:rsidP="001E6B8A">
      <w:pPr>
        <w:pStyle w:val="NoSpacing"/>
      </w:pPr>
      <w:r>
        <w:t>There are 3 static error constants (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 xml:space="preserve">, </w:t>
      </w: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, </w:t>
      </w:r>
      <w:proofErr w:type="spellStart"/>
      <w:r>
        <w:t>K</w:t>
      </w:r>
      <w:r>
        <w:rPr>
          <w:vertAlign w:val="subscript"/>
        </w:rPr>
        <w:t>a</w:t>
      </w:r>
      <w:proofErr w:type="spellEnd"/>
      <w:r>
        <w:t>)</w: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Step: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620" w:dyaOrig="260">
          <v:shape id="_x0000_i1072" type="#_x0000_t75" style="width:30.9pt;height:12.8pt" o:ole="">
            <v:imagedata r:id="rId128" o:title=""/>
          </v:shape>
          <o:OLEObject Type="Embed" ProgID="Equation.DSMT4" ShapeID="_x0000_i1072" DrawAspect="Content" ObjectID="_1490449602" r:id="rId12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160" w:dyaOrig="400">
          <v:shape id="_x0000_i1073" type="#_x0000_t75" style="width:57.85pt;height:19.9pt" o:ole="">
            <v:imagedata r:id="rId130" o:title=""/>
          </v:shape>
          <o:OLEObject Type="Embed" ProgID="Equation.DSMT4" ShapeID="_x0000_i1073" DrawAspect="Content" ObjectID="_1490449603" r:id="rId13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2"/>
        </w:rPr>
        <w:object w:dxaOrig="180" w:dyaOrig="360">
          <v:shape id="_x0000_i1074" type="#_x0000_t75" style="width:8.85pt;height:18.1pt" o:ole="">
            <v:imagedata r:id="rId132" o:title=""/>
          </v:shape>
          <o:OLEObject Type="Embed" ProgID="Equation.DSMT4" ShapeID="_x0000_i1074" DrawAspect="Content" ObjectID="_1490449604" r:id="rId13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2"/>
        </w:rPr>
        <w:object w:dxaOrig="4080" w:dyaOrig="740">
          <v:shape id="_x0000_i1075" type="#_x0000_t75" style="width:204.05pt;height:37.1pt" o:ole="">
            <v:imagedata r:id="rId134" o:title=""/>
          </v:shape>
          <o:OLEObject Type="Embed" ProgID="Equation.DSMT4" ShapeID="_x0000_i1075" DrawAspect="Content" ObjectID="_1490449605" r:id="rId13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p</w:t>
      </w:r>
      <w:proofErr w:type="spellEnd"/>
      <w:r>
        <w:t xml:space="preserve"> (position constant)</w:t>
      </w:r>
      <w:r w:rsidRPr="009F1A1E">
        <w:rPr>
          <w:position w:val="-20"/>
        </w:rPr>
        <w:object w:dxaOrig="1100" w:dyaOrig="460">
          <v:shape id="_x0000_i1076" type="#_x0000_t75" style="width:55.2pt;height:22.95pt" o:ole="">
            <v:imagedata r:id="rId136" o:title=""/>
          </v:shape>
          <o:OLEObject Type="Embed" ProgID="Equation.DSMT4" ShapeID="_x0000_i1076" DrawAspect="Content" ObjectID="_1490449606" r:id="rId137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</w:p>
    <w:p w:rsidR="00613B43" w:rsidRDefault="00613B43" w:rsidP="00613B43">
      <w:pPr>
        <w:pStyle w:val="NoSpacing"/>
        <w:numPr>
          <w:ilvl w:val="0"/>
          <w:numId w:val="18"/>
        </w:numPr>
      </w:pPr>
      <w:r>
        <w:t>Ramp: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740" w:dyaOrig="260">
          <v:shape id="_x0000_i1077" type="#_x0000_t75" style="width:37.1pt;height:12.8pt" o:ole="">
            <v:imagedata r:id="rId138" o:title=""/>
          </v:shape>
          <o:OLEObject Type="Embed" ProgID="Equation.DSMT4" ShapeID="_x0000_i1077" DrawAspect="Content" ObjectID="_1490449607" r:id="rId13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240" w:dyaOrig="400">
          <v:shape id="_x0000_i1078" type="#_x0000_t75" style="width:61.85pt;height:19.9pt" o:ole="">
            <v:imagedata r:id="rId140" o:title=""/>
          </v:shape>
          <o:OLEObject Type="Embed" ProgID="Equation.DSMT4" ShapeID="_x0000_i1078" DrawAspect="Content" ObjectID="_1490449608" r:id="rId14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240" w:dyaOrig="380">
          <v:shape id="_x0000_i1079" type="#_x0000_t75" style="width:11.95pt;height:19pt" o:ole="">
            <v:imagedata r:id="rId142" o:title=""/>
          </v:shape>
          <o:OLEObject Type="Embed" ProgID="Equation.DSMT4" ShapeID="_x0000_i1079" DrawAspect="Content" ObjectID="_1490449609" r:id="rId14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9F1A1E">
        <w:rPr>
          <w:position w:val="-38"/>
        </w:rPr>
        <w:object w:dxaOrig="5539" w:dyaOrig="859">
          <v:shape id="_x0000_i1080" type="#_x0000_t75" style="width:276.95pt;height:42.85pt" o:ole="">
            <v:imagedata r:id="rId144" o:title=""/>
          </v:shape>
          <o:OLEObject Type="Embed" ProgID="Equation.DSMT4" ShapeID="_x0000_i1080" DrawAspect="Content" ObjectID="_1490449610" r:id="rId14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proofErr w:type="spellStart"/>
      <w:r>
        <w:t>K</w:t>
      </w:r>
      <w:r>
        <w:rPr>
          <w:vertAlign w:val="subscript"/>
        </w:rPr>
        <w:t>v</w:t>
      </w:r>
      <w:proofErr w:type="spellEnd"/>
      <w:r>
        <w:t xml:space="preserve"> (velocity constant)</w:t>
      </w:r>
      <w:r w:rsidRPr="009F1A1E">
        <w:rPr>
          <w:position w:val="-20"/>
        </w:rPr>
        <w:object w:dxaOrig="1200" w:dyaOrig="460">
          <v:shape id="_x0000_i1081" type="#_x0000_t75" style="width:60.05pt;height:22.95pt" o:ole="">
            <v:imagedata r:id="rId146" o:title=""/>
          </v:shape>
          <o:OLEObject Type="Embed" ProgID="Equation.DSMT4" ShapeID="_x0000_i1081" DrawAspect="Content" ObjectID="_1490449611" r:id="rId147"/>
        </w:object>
      </w:r>
    </w:p>
    <w:p w:rsidR="00613B43" w:rsidRDefault="00613B43" w:rsidP="00613B43">
      <w:pPr>
        <w:pStyle w:val="NoSpacing"/>
        <w:numPr>
          <w:ilvl w:val="0"/>
          <w:numId w:val="18"/>
        </w:numPr>
      </w:pPr>
      <w:r>
        <w:t>Parabolic:</w: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0"/>
        </w:rPr>
        <w:object w:dxaOrig="820" w:dyaOrig="360">
          <v:shape id="_x0000_i1082" type="#_x0000_t75" style="width:41.1pt;height:18.1pt" o:ole="">
            <v:imagedata r:id="rId148" o:title=""/>
          </v:shape>
          <o:OLEObject Type="Embed" ProgID="Equation.DSMT4" ShapeID="_x0000_i1082" DrawAspect="Content" ObjectID="_1490449612" r:id="rId149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1320" w:dyaOrig="400">
          <v:shape id="_x0000_i1083" type="#_x0000_t75" style="width:65.8pt;height:19.9pt" o:ole="">
            <v:imagedata r:id="rId150" o:title=""/>
          </v:shape>
          <o:OLEObject Type="Embed" ProgID="Equation.DSMT4" ShapeID="_x0000_i1083" DrawAspect="Content" ObjectID="_1490449613" r:id="rId151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14"/>
        </w:rPr>
        <w:object w:dxaOrig="740" w:dyaOrig="380">
          <v:shape id="_x0000_i1084" type="#_x0000_t75" style="width:37.1pt;height:19pt" o:ole="">
            <v:imagedata r:id="rId152" o:title=""/>
          </v:shape>
          <o:OLEObject Type="Embed" ProgID="Equation.DSMT4" ShapeID="_x0000_i1084" DrawAspect="Content" ObjectID="_1490449614" r:id="rId153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 w:rsidRPr="006648B0">
        <w:rPr>
          <w:position w:val="-38"/>
        </w:rPr>
        <w:object w:dxaOrig="5860" w:dyaOrig="859">
          <v:shape id="_x0000_i1085" type="#_x0000_t75" style="width:292.85pt;height:42.85pt" o:ole="">
            <v:imagedata r:id="rId154" o:title=""/>
          </v:shape>
          <o:OLEObject Type="Embed" ProgID="Equation.DSMT4" ShapeID="_x0000_i1085" DrawAspect="Content" ObjectID="_1490449615" r:id="rId155"/>
        </w:object>
      </w:r>
    </w:p>
    <w:p w:rsidR="00613B43" w:rsidRDefault="00613B43" w:rsidP="00613B43">
      <w:pPr>
        <w:pStyle w:val="NoSpacing"/>
        <w:numPr>
          <w:ilvl w:val="1"/>
          <w:numId w:val="18"/>
        </w:numPr>
      </w:pPr>
      <w:r>
        <w:t>K</w:t>
      </w:r>
      <w:r w:rsidRPr="00613B43">
        <w:rPr>
          <w:vertAlign w:val="subscript"/>
        </w:rPr>
        <w:t>A</w:t>
      </w:r>
      <w:r>
        <w:t xml:space="preserve"> (acceleration constant)</w:t>
      </w:r>
      <w:r w:rsidRPr="009F1A1E">
        <w:rPr>
          <w:position w:val="-20"/>
        </w:rPr>
        <w:object w:dxaOrig="1280" w:dyaOrig="460">
          <v:shape id="_x0000_i1086" type="#_x0000_t75" style="width:64.05pt;height:22.95pt" o:ole="">
            <v:imagedata r:id="rId156" o:title=""/>
          </v:shape>
          <o:OLEObject Type="Embed" ProgID="Equation.DSMT4" ShapeID="_x0000_i1086" DrawAspect="Content" ObjectID="_1490449616" r:id="rId157"/>
        </w:object>
      </w:r>
    </w:p>
    <w:p w:rsidR="0052224E" w:rsidRDefault="0052224E" w:rsidP="0052224E">
      <w:pPr>
        <w:pStyle w:val="NoSpacing"/>
      </w:pPr>
    </w:p>
    <w:p w:rsidR="0052224E" w:rsidRDefault="0052224E" w:rsidP="0052224E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012471" cy="1769746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90" cy="177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24E" w:rsidRDefault="00C0296E" w:rsidP="0052224E">
      <w:pPr>
        <w:pStyle w:val="NoSpacing"/>
      </w:pPr>
      <w:r w:rsidRPr="00C0296E">
        <w:rPr>
          <w:position w:val="-58"/>
        </w:rPr>
        <w:object w:dxaOrig="7260" w:dyaOrig="1280">
          <v:shape id="_x0000_i1087" type="#_x0000_t75" style="width:363.1pt;height:64.05pt" o:ole="">
            <v:imagedata r:id="rId159" o:title=""/>
          </v:shape>
          <o:OLEObject Type="Embed" ProgID="Equation.DSMT4" ShapeID="_x0000_i1087" DrawAspect="Content" ObjectID="_1490449617" r:id="rId160"/>
        </w:object>
      </w:r>
    </w:p>
    <w:p w:rsidR="00C0296E" w:rsidRDefault="00C0296E" w:rsidP="0052224E">
      <w:pPr>
        <w:pStyle w:val="NoSpacing"/>
      </w:pPr>
    </w:p>
    <w:p w:rsidR="00C0296E" w:rsidRDefault="00C0296E" w:rsidP="0052224E">
      <w:pPr>
        <w:pStyle w:val="NoSpacing"/>
      </w:pPr>
      <w:r>
        <w:rPr>
          <w:b/>
        </w:rPr>
        <w:t>Disturbance [D]</w:t>
      </w:r>
      <w:r>
        <w:t>:</w:t>
      </w:r>
    </w:p>
    <w:p w:rsidR="00B21F55" w:rsidRDefault="00B21F55" w:rsidP="0052224E">
      <w:pPr>
        <w:pStyle w:val="NoSpacing"/>
        <w:rPr>
          <w:b/>
        </w:rPr>
      </w:pPr>
    </w:p>
    <w:p w:rsidR="006771D7" w:rsidRDefault="00183B51" w:rsidP="0052224E">
      <w:pPr>
        <w:pStyle w:val="NoSpacing"/>
      </w:pPr>
      <w:r>
        <w:rPr>
          <w:b/>
        </w:rPr>
        <w:t>Proportional Derivative</w:t>
      </w:r>
      <w:r w:rsidR="00582C37">
        <w:rPr>
          <w:b/>
        </w:rPr>
        <w:t xml:space="preserve"> [</w:t>
      </w:r>
      <w:r w:rsidR="006771D7">
        <w:rPr>
          <w:b/>
        </w:rPr>
        <w:t>PD</w:t>
      </w:r>
      <w:r w:rsidR="00582C37">
        <w:rPr>
          <w:b/>
        </w:rPr>
        <w:t>]</w:t>
      </w:r>
      <w:r w:rsidR="006771D7">
        <w:t>:</w:t>
      </w:r>
      <w:r w:rsidR="00582C37">
        <w:t xml:space="preserve"> </w:t>
      </w:r>
    </w:p>
    <w:p w:rsidR="00B21F55" w:rsidRDefault="00B21F55" w:rsidP="0052224E">
      <w:pPr>
        <w:pStyle w:val="NoSpacing"/>
      </w:pPr>
    </w:p>
    <w:p w:rsidR="00B21F55" w:rsidRDefault="00B21F55" w:rsidP="0052224E">
      <w:pPr>
        <w:pStyle w:val="NoSpacing"/>
      </w:pPr>
      <w:r>
        <w:t xml:space="preserve">PI: </w:t>
      </w:r>
      <w:proofErr w:type="spellStart"/>
      <w:proofErr w:type="gramStart"/>
      <w:r w:rsidR="00A301A7">
        <w:t>K</w:t>
      </w:r>
      <w:r w:rsidR="00A301A7">
        <w:rPr>
          <w:vertAlign w:val="subscript"/>
        </w:rPr>
        <w:t>p</w:t>
      </w:r>
      <w:proofErr w:type="spellEnd"/>
      <w:proofErr w:type="gramEnd"/>
      <w:r>
        <w:t xml:space="preserve"> &amp; </w:t>
      </w:r>
      <w:r w:rsidR="00A301A7">
        <w:t>K</w:t>
      </w:r>
      <w:r w:rsidR="00A301A7">
        <w:rPr>
          <w:vertAlign w:val="subscript"/>
        </w:rPr>
        <w:t>i</w:t>
      </w:r>
      <w:r>
        <w:t xml:space="preserve"> enter system</w:t>
      </w:r>
    </w:p>
    <w:p w:rsidR="00B21F55" w:rsidRDefault="00B21F55" w:rsidP="0052224E">
      <w:pPr>
        <w:pStyle w:val="NoSpacing"/>
      </w:pPr>
      <w:r>
        <w:t xml:space="preserve">PID: </w:t>
      </w:r>
      <w:proofErr w:type="spellStart"/>
      <w:proofErr w:type="gramStart"/>
      <w:r w:rsidR="00A301A7">
        <w:t>K</w:t>
      </w:r>
      <w:r w:rsidR="00A301A7" w:rsidRPr="00A301A7">
        <w:rPr>
          <w:vertAlign w:val="subscript"/>
        </w:rPr>
        <w:t>p</w:t>
      </w:r>
      <w:proofErr w:type="spellEnd"/>
      <w:proofErr w:type="gramEnd"/>
      <w:r>
        <w:t xml:space="preserve"> &amp; </w:t>
      </w:r>
      <w:r w:rsidR="00A301A7">
        <w:t>K</w:t>
      </w:r>
      <w:r w:rsidR="00A301A7" w:rsidRPr="00A301A7">
        <w:rPr>
          <w:vertAlign w:val="subscript"/>
        </w:rPr>
        <w:t>i</w:t>
      </w:r>
      <w:r>
        <w:t xml:space="preserve"> &amp; </w:t>
      </w:r>
      <w:proofErr w:type="spellStart"/>
      <w:r w:rsidR="00A301A7">
        <w:t>K</w:t>
      </w:r>
      <w:r w:rsidR="00A301A7">
        <w:rPr>
          <w:vertAlign w:val="subscript"/>
        </w:rPr>
        <w:t>d</w:t>
      </w:r>
      <w:proofErr w:type="spellEnd"/>
      <w:r>
        <w:t xml:space="preserve"> enter the system</w:t>
      </w:r>
    </w:p>
    <w:p w:rsidR="00B21F55" w:rsidRDefault="00B21F55" w:rsidP="0052224E">
      <w:pPr>
        <w:pStyle w:val="NoSpacing"/>
      </w:pPr>
    </w:p>
    <w:p w:rsidR="00582C37" w:rsidRDefault="00582C37" w:rsidP="00582C37">
      <w:pPr>
        <w:pStyle w:val="NoSpacing"/>
      </w:pPr>
      <w:r w:rsidRPr="0037258D">
        <w:rPr>
          <w:b/>
        </w:rPr>
        <w:t>Comp</w:t>
      </w:r>
      <w:r>
        <w:rPr>
          <w:b/>
        </w:rPr>
        <w:t>en</w:t>
      </w:r>
      <w:r w:rsidRPr="0037258D">
        <w:rPr>
          <w:b/>
        </w:rPr>
        <w:t>sator equation</w:t>
      </w:r>
      <w:r>
        <w:t>:</w:t>
      </w:r>
      <w:r w:rsidR="00F0043F" w:rsidRPr="0037258D">
        <w:rPr>
          <w:position w:val="-14"/>
        </w:rPr>
        <w:object w:dxaOrig="3600" w:dyaOrig="400">
          <v:shape id="_x0000_i1088" type="#_x0000_t75" style="width:180.2pt;height:19.9pt" o:ole="">
            <v:imagedata r:id="rId161" o:title=""/>
          </v:shape>
          <o:OLEObject Type="Embed" ProgID="Equation.DSMT4" ShapeID="_x0000_i1088" DrawAspect="Content" ObjectID="_1490449618" r:id="rId162"/>
        </w:object>
      </w:r>
    </w:p>
    <w:p w:rsidR="00582C37" w:rsidRPr="00B21F55" w:rsidRDefault="00582C37" w:rsidP="00582C37">
      <w:pPr>
        <w:pStyle w:val="NoSpacing"/>
      </w:pPr>
      <w:r>
        <w:t>[</w:t>
      </w:r>
      <w:proofErr w:type="spellStart"/>
      <w:proofErr w:type="gramStart"/>
      <w:r>
        <w:t>K</w:t>
      </w:r>
      <w:r>
        <w:rPr>
          <w:vertAlign w:val="subscript"/>
        </w:rPr>
        <w:t>d</w:t>
      </w:r>
      <w:proofErr w:type="spellEnd"/>
      <w:proofErr w:type="gramEnd"/>
      <w:r>
        <w:t>]:</w:t>
      </w:r>
      <w:r w:rsidR="00B21F55" w:rsidRPr="00B21F55">
        <w:t xml:space="preserve"> </w:t>
      </w:r>
      <w:r w:rsidR="00B21F55">
        <w:t>the derivative of the error of the system (K</w:t>
      </w:r>
      <w:r w:rsidR="00B21F55">
        <w:rPr>
          <w:vertAlign w:val="subscript"/>
        </w:rPr>
        <w:t>3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</w:t>
      </w:r>
      <w:proofErr w:type="spellStart"/>
      <w:proofErr w:type="gramStart"/>
      <w:r>
        <w:t>K</w:t>
      </w:r>
      <w:r>
        <w:rPr>
          <w:vertAlign w:val="subscript"/>
        </w:rPr>
        <w:t>p</w:t>
      </w:r>
      <w:proofErr w:type="spellEnd"/>
      <w:proofErr w:type="gramEnd"/>
      <w:r>
        <w:t>]:</w:t>
      </w:r>
      <w:r w:rsidR="00B21F55">
        <w:t xml:space="preserve"> a proportion that is multiplied by the error of the system (K</w:t>
      </w:r>
      <w:r w:rsidR="00B21F55">
        <w:rPr>
          <w:vertAlign w:val="subscript"/>
        </w:rPr>
        <w:t>1</w:t>
      </w:r>
      <w:r w:rsidR="00B21F55">
        <w:t>)</w:t>
      </w:r>
    </w:p>
    <w:p w:rsidR="00582C37" w:rsidRPr="00B21F55" w:rsidRDefault="00582C37" w:rsidP="00582C37">
      <w:pPr>
        <w:pStyle w:val="NoSpacing"/>
      </w:pPr>
      <w:r>
        <w:t>[K</w:t>
      </w:r>
      <w:r w:rsidR="00B21F55">
        <w:rPr>
          <w:vertAlign w:val="subscript"/>
        </w:rPr>
        <w:t>i</w:t>
      </w:r>
      <w:r>
        <w:t>]:</w:t>
      </w:r>
      <w:r w:rsidR="00B21F55" w:rsidRPr="00B21F55">
        <w:t xml:space="preserve"> </w:t>
      </w:r>
      <w:r w:rsidR="00B21F55">
        <w:t>an integral of the error of the system (K</w:t>
      </w:r>
      <w:r w:rsidR="00B21F55">
        <w:rPr>
          <w:vertAlign w:val="subscript"/>
        </w:rPr>
        <w:t>2</w:t>
      </w:r>
      <w:r w:rsidR="00B21F55">
        <w:t>)</w:t>
      </w:r>
    </w:p>
    <w:p w:rsidR="00582C37" w:rsidRDefault="00B21F55" w:rsidP="00A9308F">
      <w:pPr>
        <w:pStyle w:val="NoSpacing"/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6C4503B4" wp14:editId="2EAC0DD2">
            <wp:extent cx="2533780" cy="15050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10" w:rsidRDefault="00856C10" w:rsidP="00856C10">
      <w:pPr>
        <w:pStyle w:val="Heading1"/>
      </w:pPr>
      <w:r>
        <w:t>Canonical Form</w:t>
      </w:r>
    </w:p>
    <w:p w:rsidR="00FC2460" w:rsidRDefault="00FC2460" w:rsidP="00856C10">
      <w:pPr>
        <w:pStyle w:val="Heading2"/>
      </w:pPr>
      <w:r>
        <w:t>Phase Variable</w:t>
      </w:r>
    </w:p>
    <w:p w:rsidR="00FC2460" w:rsidRDefault="00FC2460" w:rsidP="00FC2460">
      <w:pPr>
        <w:pStyle w:val="NoSpacing"/>
      </w:pPr>
      <w:r>
        <w:t xml:space="preserve">Phase variable: </w:t>
      </w:r>
      <w:r w:rsidRPr="00EB2C1D">
        <w:rPr>
          <w:position w:val="-52"/>
        </w:rPr>
        <w:object w:dxaOrig="2620" w:dyaOrig="1160">
          <v:shape id="_x0000_i1089" type="#_x0000_t75" style="width:131.2pt;height:57.85pt" o:ole="">
            <v:imagedata r:id="rId164" o:title=""/>
          </v:shape>
          <o:OLEObject Type="Embed" ProgID="Equation.DSMT4" ShapeID="_x0000_i1089" DrawAspect="Content" ObjectID="_1490449619" r:id="rId165"/>
        </w:object>
      </w:r>
    </w:p>
    <w:p w:rsid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090" type="#_x0000_t75" style="width:42.85pt;height:38pt" o:ole="">
            <v:imagedata r:id="rId166" o:title=""/>
          </v:shape>
          <o:OLEObject Type="Embed" ProgID="Equation.DSMT4" ShapeID="_x0000_i1090" DrawAspect="Content" ObjectID="_1490449620" r:id="rId167"/>
        </w:object>
      </w:r>
    </w:p>
    <w:p w:rsidR="00FC2460" w:rsidRDefault="00FC2460" w:rsidP="00FC2460">
      <w:pPr>
        <w:pStyle w:val="NoSpacing"/>
      </w:pPr>
      <w:proofErr w:type="gramStart"/>
      <w:r>
        <w:t>rotate</w:t>
      </w:r>
      <w:proofErr w:type="gramEnd"/>
      <w:r>
        <w:t xml:space="preserve"> matrices=&gt;</w:t>
      </w:r>
    </w:p>
    <w:p w:rsidR="00FC2460" w:rsidRDefault="00FC2460" w:rsidP="00FC2460">
      <w:pPr>
        <w:pStyle w:val="NoSpacing"/>
      </w:pPr>
      <w:r>
        <w:t xml:space="preserve">Controller Canonical: </w:t>
      </w:r>
      <w:r w:rsidRPr="00EB2C1D">
        <w:rPr>
          <w:position w:val="-52"/>
        </w:rPr>
        <w:object w:dxaOrig="2439" w:dyaOrig="1160">
          <v:shape id="_x0000_i1091" type="#_x0000_t75" style="width:121.9pt;height:57.85pt" o:ole="">
            <v:imagedata r:id="rId168" o:title=""/>
          </v:shape>
          <o:OLEObject Type="Embed" ProgID="Equation.DSMT4" ShapeID="_x0000_i1091" DrawAspect="Content" ObjectID="_1490449621" r:id="rId169"/>
        </w:object>
      </w:r>
    </w:p>
    <w:p w:rsidR="00FC2460" w:rsidRPr="00FC2460" w:rsidRDefault="00FC2460" w:rsidP="00FC2460">
      <w:pPr>
        <w:pStyle w:val="NoSpacing"/>
      </w:pPr>
      <w:r w:rsidRPr="00523ACD">
        <w:rPr>
          <w:position w:val="-32"/>
        </w:rPr>
        <w:object w:dxaOrig="859" w:dyaOrig="760">
          <v:shape id="_x0000_i1092" type="#_x0000_t75" style="width:42.85pt;height:38pt" o:ole="">
            <v:imagedata r:id="rId170" o:title=""/>
          </v:shape>
          <o:OLEObject Type="Embed" ProgID="Equation.DSMT4" ShapeID="_x0000_i1092" DrawAspect="Content" ObjectID="_1490449622" r:id="rId171"/>
        </w:object>
      </w:r>
    </w:p>
    <w:p w:rsidR="00856C10" w:rsidRDefault="00856C10" w:rsidP="00856C10">
      <w:pPr>
        <w:pStyle w:val="Heading2"/>
      </w:pPr>
      <w:r>
        <w:t>Control</w:t>
      </w:r>
    </w:p>
    <w:p w:rsidR="00FC2460" w:rsidRDefault="00FC2460" w:rsidP="00FC2460">
      <w:pPr>
        <w:pStyle w:val="NoSpacing"/>
      </w:pPr>
      <w:r w:rsidRPr="00D43390">
        <w:rPr>
          <w:position w:val="-16"/>
        </w:rPr>
        <w:object w:dxaOrig="3340" w:dyaOrig="440">
          <v:shape id="_x0000_i1093" type="#_x0000_t75" style="width:166.95pt;height:22.1pt" o:ole="">
            <v:imagedata r:id="rId172" o:title=""/>
          </v:shape>
          <o:OLEObject Type="Embed" ProgID="Equation.DSMT4" ShapeID="_x0000_i1093" DrawAspect="Content" ObjectID="_1490449623" r:id="rId173"/>
        </w:object>
      </w:r>
      <w:r>
        <w:t>, where n is the rank of B</w:t>
      </w:r>
    </w:p>
    <w:p w:rsidR="00FC2460" w:rsidRDefault="00FC2460" w:rsidP="00FC2460">
      <w:pPr>
        <w:pStyle w:val="NoSpacing"/>
      </w:pPr>
      <w:r w:rsidRPr="0082034F">
        <w:rPr>
          <w:position w:val="-30"/>
        </w:rPr>
        <w:object w:dxaOrig="1480" w:dyaOrig="720">
          <v:shape id="_x0000_i1094" type="#_x0000_t75" style="width:74.2pt;height:36.2pt" o:ole="">
            <v:imagedata r:id="rId174" o:title=""/>
          </v:shape>
          <o:OLEObject Type="Embed" ProgID="Equation.DSMT4" ShapeID="_x0000_i1094" DrawAspect="Content" ObjectID="_1490449624" r:id="rId175"/>
        </w:object>
      </w:r>
    </w:p>
    <w:p w:rsidR="00856C10" w:rsidRPr="00856C10" w:rsidRDefault="00FC2460" w:rsidP="00FC2460">
      <w:pPr>
        <w:pStyle w:val="NoSpacing"/>
      </w:pPr>
      <w:r>
        <w:rPr>
          <w:b/>
        </w:rPr>
        <w:t>Rank</w:t>
      </w:r>
      <w:r>
        <w:t>: length of the smallest size when it’s a triangular matrix</w:t>
      </w:r>
    </w:p>
    <w:p w:rsidR="00856C10" w:rsidRDefault="00856C10" w:rsidP="00856C10">
      <w:pPr>
        <w:pStyle w:val="Heading2"/>
      </w:pPr>
      <w:r>
        <w:t>Observer</w:t>
      </w:r>
    </w:p>
    <w:p w:rsidR="00856C10" w:rsidRDefault="00856C10" w:rsidP="00F06FAF">
      <w:pPr>
        <w:pStyle w:val="NoSpacing"/>
      </w:pPr>
      <w:proofErr w:type="spellStart"/>
      <w:proofErr w:type="gramStart"/>
      <w:r>
        <w:t>lala</w:t>
      </w:r>
      <w:proofErr w:type="spellEnd"/>
      <w:proofErr w:type="gramEnd"/>
    </w:p>
    <w:p w:rsidR="00856C10" w:rsidRDefault="00856C10" w:rsidP="00F06FAF">
      <w:pPr>
        <w:pStyle w:val="NoSpacing"/>
      </w:pPr>
    </w:p>
    <w:p w:rsidR="00384820" w:rsidRDefault="00384820" w:rsidP="00384820">
      <w:pPr>
        <w:pStyle w:val="Heading1"/>
      </w:pPr>
      <w:bookmarkStart w:id="26" w:name="_Toc414369161"/>
      <w:r>
        <w:t xml:space="preserve">MATLAB </w:t>
      </w:r>
      <w:proofErr w:type="spellStart"/>
      <w:r>
        <w:t>Stufff</w:t>
      </w:r>
      <w:bookmarkEnd w:id="26"/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r>
        <w:t>angle</w:t>
      </w:r>
      <w:r w:rsidRPr="00B53850">
        <w:t>:</w:t>
      </w:r>
      <w:r w:rsidRPr="008F1EF5">
        <w:t xml:space="preserve"> </w:t>
      </w:r>
    </w:p>
    <w:p w:rsidR="008F1EF5" w:rsidRPr="00EA6CB8" w:rsidRDefault="008F1EF5" w:rsidP="008F1EF5">
      <w:pPr>
        <w:pStyle w:val="NoSpacing"/>
        <w:numPr>
          <w:ilvl w:val="0"/>
          <w:numId w:val="14"/>
        </w:numPr>
      </w:pPr>
      <w:r>
        <w:t>atan2</w:t>
      </w:r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evalfr</w:t>
      </w:r>
      <w:proofErr w:type="spellEnd"/>
    </w:p>
    <w:p w:rsidR="00BE007A" w:rsidRDefault="00384820" w:rsidP="00384820">
      <w:pPr>
        <w:pStyle w:val="NoSpacing"/>
        <w:numPr>
          <w:ilvl w:val="0"/>
          <w:numId w:val="14"/>
        </w:numPr>
      </w:pPr>
      <w:r w:rsidRPr="008444A3">
        <w:rPr>
          <w:rStyle w:val="codeChar"/>
        </w:rPr>
        <w:lastRenderedPageBreak/>
        <w:t>fe</w:t>
      </w:r>
      <w:r w:rsidR="008444A3" w:rsidRPr="008444A3">
        <w:rPr>
          <w:rStyle w:val="codeChar"/>
        </w:rPr>
        <w:t>edback</w:t>
      </w:r>
      <w:r w:rsidR="00870F1F">
        <w:t>: for</w:t>
      </w:r>
      <w:r w:rsidR="008444A3">
        <w:t xml:space="preserve"> </w:t>
      </w:r>
      <w:r w:rsidR="00870F1F">
        <w:t xml:space="preserve"> all your transfer function needs</w:t>
      </w:r>
    </w:p>
    <w:p w:rsidR="00081A1A" w:rsidRDefault="00081A1A" w:rsidP="00384820">
      <w:pPr>
        <w:pStyle w:val="NoSpacing"/>
        <w:numPr>
          <w:ilvl w:val="0"/>
          <w:numId w:val="14"/>
        </w:numPr>
      </w:pPr>
      <w:proofErr w:type="spellStart"/>
      <w:r>
        <w:t>sisotool</w:t>
      </w:r>
      <w:proofErr w:type="spellEnd"/>
    </w:p>
    <w:p w:rsidR="008F1EF5" w:rsidRDefault="008F1EF5" w:rsidP="008F1EF5">
      <w:pPr>
        <w:pStyle w:val="NoSpacing"/>
        <w:numPr>
          <w:ilvl w:val="0"/>
          <w:numId w:val="14"/>
        </w:numPr>
      </w:pPr>
      <w:proofErr w:type="spellStart"/>
      <w:r>
        <w:t>tf</w:t>
      </w:r>
      <w:proofErr w:type="spellEnd"/>
    </w:p>
    <w:p w:rsidR="00081A1A" w:rsidRPr="00EA6CB8" w:rsidRDefault="00081A1A" w:rsidP="008F1EF5">
      <w:pPr>
        <w:pStyle w:val="NoSpacing"/>
        <w:numPr>
          <w:ilvl w:val="0"/>
          <w:numId w:val="14"/>
        </w:numPr>
      </w:pPr>
      <w:proofErr w:type="spellStart"/>
      <w:r>
        <w:t>rlocus</w:t>
      </w:r>
      <w:proofErr w:type="spellEnd"/>
    </w:p>
    <w:sectPr w:rsidR="00081A1A" w:rsidRPr="00EA6CB8">
      <w:footerReference w:type="default" r:id="rId17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A96" w:rsidRDefault="008B0A96" w:rsidP="00756214">
      <w:pPr>
        <w:spacing w:after="0" w:line="240" w:lineRule="auto"/>
      </w:pPr>
      <w:r>
        <w:separator/>
      </w:r>
    </w:p>
  </w:endnote>
  <w:endnote w:type="continuationSeparator" w:id="0">
    <w:p w:rsidR="008B0A96" w:rsidRDefault="008B0A96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C3ACA" w:rsidRDefault="00CC3A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56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C256F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C3ACA" w:rsidRDefault="00CC3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A96" w:rsidRDefault="008B0A96" w:rsidP="00756214">
      <w:pPr>
        <w:spacing w:after="0" w:line="240" w:lineRule="auto"/>
      </w:pPr>
      <w:r>
        <w:separator/>
      </w:r>
    </w:p>
  </w:footnote>
  <w:footnote w:type="continuationSeparator" w:id="0">
    <w:p w:rsidR="008B0A96" w:rsidRDefault="008B0A96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7C2B"/>
    <w:multiLevelType w:val="hybridMultilevel"/>
    <w:tmpl w:val="9B0824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06497"/>
    <w:multiLevelType w:val="hybridMultilevel"/>
    <w:tmpl w:val="6C28CF48"/>
    <w:lvl w:ilvl="0" w:tplc="1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B96818"/>
    <w:multiLevelType w:val="hybridMultilevel"/>
    <w:tmpl w:val="5CC0A0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3AE4"/>
    <w:multiLevelType w:val="hybridMultilevel"/>
    <w:tmpl w:val="BB821604"/>
    <w:lvl w:ilvl="0" w:tplc="00A4F56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19FD"/>
    <w:multiLevelType w:val="hybridMultilevel"/>
    <w:tmpl w:val="5C94E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E5646"/>
    <w:multiLevelType w:val="hybridMultilevel"/>
    <w:tmpl w:val="A998DA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644547"/>
    <w:multiLevelType w:val="hybridMultilevel"/>
    <w:tmpl w:val="D7F42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F4065"/>
    <w:multiLevelType w:val="hybridMultilevel"/>
    <w:tmpl w:val="4D7C2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85C8C"/>
    <w:multiLevelType w:val="hybridMultilevel"/>
    <w:tmpl w:val="4EA699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D3EF3"/>
    <w:multiLevelType w:val="hybridMultilevel"/>
    <w:tmpl w:val="663A44D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750AEA"/>
    <w:multiLevelType w:val="hybridMultilevel"/>
    <w:tmpl w:val="8AC6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6D4EEF"/>
    <w:multiLevelType w:val="hybridMultilevel"/>
    <w:tmpl w:val="2E0A9A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57281"/>
    <w:multiLevelType w:val="hybridMultilevel"/>
    <w:tmpl w:val="FB0A3B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7"/>
  </w:num>
  <w:num w:numId="5">
    <w:abstractNumId w:val="17"/>
  </w:num>
  <w:num w:numId="6">
    <w:abstractNumId w:val="14"/>
  </w:num>
  <w:num w:numId="7">
    <w:abstractNumId w:val="6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  <w:num w:numId="16">
    <w:abstractNumId w:val="12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01E76"/>
    <w:rsid w:val="000100F5"/>
    <w:rsid w:val="0002332D"/>
    <w:rsid w:val="00027E56"/>
    <w:rsid w:val="0004599F"/>
    <w:rsid w:val="000563F0"/>
    <w:rsid w:val="000753A3"/>
    <w:rsid w:val="000771E0"/>
    <w:rsid w:val="00080ECB"/>
    <w:rsid w:val="00081A1A"/>
    <w:rsid w:val="000867F3"/>
    <w:rsid w:val="000877D7"/>
    <w:rsid w:val="00093FA6"/>
    <w:rsid w:val="000A023E"/>
    <w:rsid w:val="000A327D"/>
    <w:rsid w:val="000A75E2"/>
    <w:rsid w:val="000A7E72"/>
    <w:rsid w:val="000A7F0B"/>
    <w:rsid w:val="000C14DC"/>
    <w:rsid w:val="000D72E5"/>
    <w:rsid w:val="000E3E0B"/>
    <w:rsid w:val="000E515D"/>
    <w:rsid w:val="000F24FC"/>
    <w:rsid w:val="001033D5"/>
    <w:rsid w:val="00105C0B"/>
    <w:rsid w:val="0012273C"/>
    <w:rsid w:val="001234D4"/>
    <w:rsid w:val="00151B49"/>
    <w:rsid w:val="00152DA1"/>
    <w:rsid w:val="00152F27"/>
    <w:rsid w:val="0015416A"/>
    <w:rsid w:val="00173223"/>
    <w:rsid w:val="00173489"/>
    <w:rsid w:val="00183B51"/>
    <w:rsid w:val="00190F98"/>
    <w:rsid w:val="001A0A8C"/>
    <w:rsid w:val="001C0472"/>
    <w:rsid w:val="001C348C"/>
    <w:rsid w:val="001D0154"/>
    <w:rsid w:val="001D046B"/>
    <w:rsid w:val="001D5D8C"/>
    <w:rsid w:val="001E40E6"/>
    <w:rsid w:val="001E6B8A"/>
    <w:rsid w:val="00201B73"/>
    <w:rsid w:val="00212CEB"/>
    <w:rsid w:val="0022021D"/>
    <w:rsid w:val="0022167E"/>
    <w:rsid w:val="00225E09"/>
    <w:rsid w:val="002520B1"/>
    <w:rsid w:val="00260C8E"/>
    <w:rsid w:val="00263123"/>
    <w:rsid w:val="00270D02"/>
    <w:rsid w:val="00275BA3"/>
    <w:rsid w:val="002778A2"/>
    <w:rsid w:val="002873CE"/>
    <w:rsid w:val="0029034A"/>
    <w:rsid w:val="0029338B"/>
    <w:rsid w:val="002938C7"/>
    <w:rsid w:val="002B7904"/>
    <w:rsid w:val="002C288B"/>
    <w:rsid w:val="002D0DCA"/>
    <w:rsid w:val="002D1E45"/>
    <w:rsid w:val="002D31AC"/>
    <w:rsid w:val="002F1638"/>
    <w:rsid w:val="002F2519"/>
    <w:rsid w:val="00300ECA"/>
    <w:rsid w:val="003247A2"/>
    <w:rsid w:val="00330763"/>
    <w:rsid w:val="00336F76"/>
    <w:rsid w:val="00340B07"/>
    <w:rsid w:val="003413D8"/>
    <w:rsid w:val="00346591"/>
    <w:rsid w:val="0035462C"/>
    <w:rsid w:val="00355B04"/>
    <w:rsid w:val="00357AE5"/>
    <w:rsid w:val="0037258D"/>
    <w:rsid w:val="00374770"/>
    <w:rsid w:val="0037715D"/>
    <w:rsid w:val="0038427C"/>
    <w:rsid w:val="00384820"/>
    <w:rsid w:val="00385D16"/>
    <w:rsid w:val="00395B6C"/>
    <w:rsid w:val="0039761C"/>
    <w:rsid w:val="003A532E"/>
    <w:rsid w:val="003A6FF3"/>
    <w:rsid w:val="003B12FD"/>
    <w:rsid w:val="003B2EF5"/>
    <w:rsid w:val="003B63FB"/>
    <w:rsid w:val="003B6E33"/>
    <w:rsid w:val="003B795A"/>
    <w:rsid w:val="003C1B25"/>
    <w:rsid w:val="003C5B68"/>
    <w:rsid w:val="003D2536"/>
    <w:rsid w:val="003D305B"/>
    <w:rsid w:val="003D66DA"/>
    <w:rsid w:val="003E3A5E"/>
    <w:rsid w:val="003F4E42"/>
    <w:rsid w:val="00403118"/>
    <w:rsid w:val="004238CF"/>
    <w:rsid w:val="00425CD7"/>
    <w:rsid w:val="00434891"/>
    <w:rsid w:val="004455BD"/>
    <w:rsid w:val="00450CFC"/>
    <w:rsid w:val="00452795"/>
    <w:rsid w:val="004604F4"/>
    <w:rsid w:val="004651BB"/>
    <w:rsid w:val="00466130"/>
    <w:rsid w:val="00470CA3"/>
    <w:rsid w:val="0047495B"/>
    <w:rsid w:val="0047551B"/>
    <w:rsid w:val="00482D80"/>
    <w:rsid w:val="00490CA9"/>
    <w:rsid w:val="004920A9"/>
    <w:rsid w:val="0049498D"/>
    <w:rsid w:val="0049675A"/>
    <w:rsid w:val="004A0480"/>
    <w:rsid w:val="004A171A"/>
    <w:rsid w:val="004C4249"/>
    <w:rsid w:val="004D6CEF"/>
    <w:rsid w:val="004E73CE"/>
    <w:rsid w:val="004F6919"/>
    <w:rsid w:val="00500702"/>
    <w:rsid w:val="00504AD9"/>
    <w:rsid w:val="00511AE6"/>
    <w:rsid w:val="00517D74"/>
    <w:rsid w:val="005206E1"/>
    <w:rsid w:val="0052224E"/>
    <w:rsid w:val="00524F17"/>
    <w:rsid w:val="00525FB2"/>
    <w:rsid w:val="00535BFD"/>
    <w:rsid w:val="00543819"/>
    <w:rsid w:val="005523B0"/>
    <w:rsid w:val="00567AE2"/>
    <w:rsid w:val="005714E9"/>
    <w:rsid w:val="005719BA"/>
    <w:rsid w:val="00582C37"/>
    <w:rsid w:val="00583702"/>
    <w:rsid w:val="00586C77"/>
    <w:rsid w:val="005904A3"/>
    <w:rsid w:val="00591F06"/>
    <w:rsid w:val="00593901"/>
    <w:rsid w:val="005943DD"/>
    <w:rsid w:val="005A539D"/>
    <w:rsid w:val="005C256F"/>
    <w:rsid w:val="005E25B9"/>
    <w:rsid w:val="005F084A"/>
    <w:rsid w:val="005F40BC"/>
    <w:rsid w:val="005F52BF"/>
    <w:rsid w:val="005F699A"/>
    <w:rsid w:val="00613B43"/>
    <w:rsid w:val="006270B0"/>
    <w:rsid w:val="0065550F"/>
    <w:rsid w:val="006655F7"/>
    <w:rsid w:val="00671895"/>
    <w:rsid w:val="00674234"/>
    <w:rsid w:val="00675CB0"/>
    <w:rsid w:val="006771D7"/>
    <w:rsid w:val="00687E09"/>
    <w:rsid w:val="006A295D"/>
    <w:rsid w:val="006D0E15"/>
    <w:rsid w:val="006D133D"/>
    <w:rsid w:val="006D2187"/>
    <w:rsid w:val="006D4D37"/>
    <w:rsid w:val="006D5C4C"/>
    <w:rsid w:val="006D7C0B"/>
    <w:rsid w:val="006F14BE"/>
    <w:rsid w:val="006F32F4"/>
    <w:rsid w:val="006F73D8"/>
    <w:rsid w:val="00710E9B"/>
    <w:rsid w:val="00712645"/>
    <w:rsid w:val="00713EB9"/>
    <w:rsid w:val="00722620"/>
    <w:rsid w:val="00724287"/>
    <w:rsid w:val="007269FE"/>
    <w:rsid w:val="00735269"/>
    <w:rsid w:val="0073629D"/>
    <w:rsid w:val="007438E1"/>
    <w:rsid w:val="00753A90"/>
    <w:rsid w:val="00756214"/>
    <w:rsid w:val="00761CF1"/>
    <w:rsid w:val="0076712B"/>
    <w:rsid w:val="007813FC"/>
    <w:rsid w:val="00790D51"/>
    <w:rsid w:val="0079198F"/>
    <w:rsid w:val="007939CA"/>
    <w:rsid w:val="007A3CF4"/>
    <w:rsid w:val="007A68F4"/>
    <w:rsid w:val="007C5CC9"/>
    <w:rsid w:val="007C5FE6"/>
    <w:rsid w:val="007D6F2B"/>
    <w:rsid w:val="00802AA5"/>
    <w:rsid w:val="00807D44"/>
    <w:rsid w:val="008164D6"/>
    <w:rsid w:val="00816A55"/>
    <w:rsid w:val="00816B3B"/>
    <w:rsid w:val="00826959"/>
    <w:rsid w:val="008349BB"/>
    <w:rsid w:val="008418C5"/>
    <w:rsid w:val="008444A3"/>
    <w:rsid w:val="00852483"/>
    <w:rsid w:val="0085695E"/>
    <w:rsid w:val="00856C10"/>
    <w:rsid w:val="00870F1F"/>
    <w:rsid w:val="00892D49"/>
    <w:rsid w:val="008A7674"/>
    <w:rsid w:val="008B0A96"/>
    <w:rsid w:val="008C16EA"/>
    <w:rsid w:val="008C2406"/>
    <w:rsid w:val="008D698D"/>
    <w:rsid w:val="008F1EF5"/>
    <w:rsid w:val="008F48CE"/>
    <w:rsid w:val="008F7449"/>
    <w:rsid w:val="0091220C"/>
    <w:rsid w:val="00915642"/>
    <w:rsid w:val="0091582B"/>
    <w:rsid w:val="009256A3"/>
    <w:rsid w:val="00933777"/>
    <w:rsid w:val="00962C7C"/>
    <w:rsid w:val="009632CA"/>
    <w:rsid w:val="00965F5C"/>
    <w:rsid w:val="00966BCD"/>
    <w:rsid w:val="00972070"/>
    <w:rsid w:val="009764E2"/>
    <w:rsid w:val="009776D6"/>
    <w:rsid w:val="009A5B49"/>
    <w:rsid w:val="009B0E2F"/>
    <w:rsid w:val="009C360F"/>
    <w:rsid w:val="009D3DE1"/>
    <w:rsid w:val="009E259C"/>
    <w:rsid w:val="009E52B0"/>
    <w:rsid w:val="009F4956"/>
    <w:rsid w:val="00A112AD"/>
    <w:rsid w:val="00A16F7E"/>
    <w:rsid w:val="00A301A7"/>
    <w:rsid w:val="00A306F6"/>
    <w:rsid w:val="00A42C60"/>
    <w:rsid w:val="00A47AB3"/>
    <w:rsid w:val="00A51796"/>
    <w:rsid w:val="00A53D93"/>
    <w:rsid w:val="00A634E8"/>
    <w:rsid w:val="00A65F06"/>
    <w:rsid w:val="00A66633"/>
    <w:rsid w:val="00A908E3"/>
    <w:rsid w:val="00A91405"/>
    <w:rsid w:val="00A9308F"/>
    <w:rsid w:val="00AA6E3E"/>
    <w:rsid w:val="00AB0BAC"/>
    <w:rsid w:val="00AC61F2"/>
    <w:rsid w:val="00AD05E7"/>
    <w:rsid w:val="00AE268C"/>
    <w:rsid w:val="00AE2941"/>
    <w:rsid w:val="00AE5EF4"/>
    <w:rsid w:val="00AE7590"/>
    <w:rsid w:val="00AF0E10"/>
    <w:rsid w:val="00AF1138"/>
    <w:rsid w:val="00AF3069"/>
    <w:rsid w:val="00AF7684"/>
    <w:rsid w:val="00B03764"/>
    <w:rsid w:val="00B15551"/>
    <w:rsid w:val="00B16440"/>
    <w:rsid w:val="00B21F55"/>
    <w:rsid w:val="00B26CB5"/>
    <w:rsid w:val="00B333B4"/>
    <w:rsid w:val="00B36304"/>
    <w:rsid w:val="00B46292"/>
    <w:rsid w:val="00B51EE1"/>
    <w:rsid w:val="00B52EB1"/>
    <w:rsid w:val="00B53850"/>
    <w:rsid w:val="00B53A87"/>
    <w:rsid w:val="00B54DE8"/>
    <w:rsid w:val="00B618D3"/>
    <w:rsid w:val="00B64BAB"/>
    <w:rsid w:val="00B650E2"/>
    <w:rsid w:val="00B6751B"/>
    <w:rsid w:val="00B705F0"/>
    <w:rsid w:val="00B72512"/>
    <w:rsid w:val="00B84171"/>
    <w:rsid w:val="00BB1364"/>
    <w:rsid w:val="00BB7AEB"/>
    <w:rsid w:val="00BC4682"/>
    <w:rsid w:val="00BD32CB"/>
    <w:rsid w:val="00BE007A"/>
    <w:rsid w:val="00C0296E"/>
    <w:rsid w:val="00C14AD7"/>
    <w:rsid w:val="00C2736F"/>
    <w:rsid w:val="00C27DEC"/>
    <w:rsid w:val="00C30633"/>
    <w:rsid w:val="00C368FC"/>
    <w:rsid w:val="00C512DC"/>
    <w:rsid w:val="00C51C4A"/>
    <w:rsid w:val="00C61037"/>
    <w:rsid w:val="00C8437F"/>
    <w:rsid w:val="00C86AD3"/>
    <w:rsid w:val="00CA22B6"/>
    <w:rsid w:val="00CB5FE7"/>
    <w:rsid w:val="00CC0086"/>
    <w:rsid w:val="00CC17E6"/>
    <w:rsid w:val="00CC3ACA"/>
    <w:rsid w:val="00CD2738"/>
    <w:rsid w:val="00CE078B"/>
    <w:rsid w:val="00CE6623"/>
    <w:rsid w:val="00CF50C1"/>
    <w:rsid w:val="00D010F2"/>
    <w:rsid w:val="00D0383A"/>
    <w:rsid w:val="00D17F3F"/>
    <w:rsid w:val="00D2428D"/>
    <w:rsid w:val="00D25122"/>
    <w:rsid w:val="00D27FE9"/>
    <w:rsid w:val="00D324C8"/>
    <w:rsid w:val="00D33362"/>
    <w:rsid w:val="00D33D87"/>
    <w:rsid w:val="00D55A90"/>
    <w:rsid w:val="00D67D9A"/>
    <w:rsid w:val="00D75C1D"/>
    <w:rsid w:val="00D84B73"/>
    <w:rsid w:val="00D90737"/>
    <w:rsid w:val="00D97377"/>
    <w:rsid w:val="00DB53A7"/>
    <w:rsid w:val="00DC0240"/>
    <w:rsid w:val="00DC0414"/>
    <w:rsid w:val="00DC0CC8"/>
    <w:rsid w:val="00DC5981"/>
    <w:rsid w:val="00DC6056"/>
    <w:rsid w:val="00DC6261"/>
    <w:rsid w:val="00DC62D2"/>
    <w:rsid w:val="00DC6AB7"/>
    <w:rsid w:val="00DD01DB"/>
    <w:rsid w:val="00DE32B1"/>
    <w:rsid w:val="00DE503D"/>
    <w:rsid w:val="00DE5472"/>
    <w:rsid w:val="00DE5A4A"/>
    <w:rsid w:val="00DF61A4"/>
    <w:rsid w:val="00E06076"/>
    <w:rsid w:val="00E33114"/>
    <w:rsid w:val="00E45E49"/>
    <w:rsid w:val="00E558E1"/>
    <w:rsid w:val="00E561DD"/>
    <w:rsid w:val="00E65ED0"/>
    <w:rsid w:val="00E72D47"/>
    <w:rsid w:val="00E849CC"/>
    <w:rsid w:val="00E85D02"/>
    <w:rsid w:val="00EA081C"/>
    <w:rsid w:val="00EA207D"/>
    <w:rsid w:val="00EA6CB8"/>
    <w:rsid w:val="00EB1AFD"/>
    <w:rsid w:val="00EB7982"/>
    <w:rsid w:val="00EB7FBA"/>
    <w:rsid w:val="00EC2597"/>
    <w:rsid w:val="00EC58F1"/>
    <w:rsid w:val="00ED0791"/>
    <w:rsid w:val="00ED5F75"/>
    <w:rsid w:val="00ED613A"/>
    <w:rsid w:val="00ED69D7"/>
    <w:rsid w:val="00EF06DD"/>
    <w:rsid w:val="00F0043F"/>
    <w:rsid w:val="00F06FAF"/>
    <w:rsid w:val="00F13DE0"/>
    <w:rsid w:val="00F21FA6"/>
    <w:rsid w:val="00F259C8"/>
    <w:rsid w:val="00F34C3D"/>
    <w:rsid w:val="00F37264"/>
    <w:rsid w:val="00F47BBB"/>
    <w:rsid w:val="00F54DF7"/>
    <w:rsid w:val="00F5704B"/>
    <w:rsid w:val="00F57085"/>
    <w:rsid w:val="00F57809"/>
    <w:rsid w:val="00F6185F"/>
    <w:rsid w:val="00F712D9"/>
    <w:rsid w:val="00F7746B"/>
    <w:rsid w:val="00F9378E"/>
    <w:rsid w:val="00FA0428"/>
    <w:rsid w:val="00FB484F"/>
    <w:rsid w:val="00FC2460"/>
    <w:rsid w:val="00FC5FC2"/>
    <w:rsid w:val="00FC7A4A"/>
    <w:rsid w:val="00FD791F"/>
    <w:rsid w:val="00FE007A"/>
    <w:rsid w:val="00FF16F1"/>
    <w:rsid w:val="00FF4804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">
    <w:name w:val="code"/>
    <w:basedOn w:val="NoSpacing"/>
    <w:link w:val="codeChar"/>
    <w:qFormat/>
    <w:rsid w:val="008444A3"/>
    <w:pPr>
      <w:numPr>
        <w:numId w:val="14"/>
      </w:numPr>
    </w:pPr>
    <w:rPr>
      <w:rFonts w:ascii="Courier New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444A3"/>
  </w:style>
  <w:style w:type="character" w:customStyle="1" w:styleId="codeChar">
    <w:name w:val="code Char"/>
    <w:basedOn w:val="NoSpacingChar"/>
    <w:link w:val="code"/>
    <w:rsid w:val="008444A3"/>
    <w:rPr>
      <w:rFonts w:ascii="Courier New" w:hAnsi="Courier New" w:cs="Courier New"/>
      <w:sz w:val="20"/>
      <w:szCs w:val="20"/>
    </w:rPr>
  </w:style>
  <w:style w:type="paragraph" w:customStyle="1" w:styleId="MTDisplayEquation">
    <w:name w:val="MTDisplayEquation"/>
    <w:basedOn w:val="NoSpacing"/>
    <w:next w:val="Normal"/>
    <w:link w:val="MTDisplayEquationChar"/>
    <w:rsid w:val="003F4E42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NoSpacingChar"/>
    <w:link w:val="MTDisplayEquation"/>
    <w:rsid w:val="003F4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19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42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9.wmf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3.bin"/><Relationship Id="rId112" Type="http://schemas.openxmlformats.org/officeDocument/2006/relationships/image" Target="media/image61.wmf"/><Relationship Id="rId133" Type="http://schemas.openxmlformats.org/officeDocument/2006/relationships/oleObject" Target="embeddings/oleObject50.bin"/><Relationship Id="rId138" Type="http://schemas.openxmlformats.org/officeDocument/2006/relationships/image" Target="media/image74.wmf"/><Relationship Id="rId154" Type="http://schemas.openxmlformats.org/officeDocument/2006/relationships/image" Target="media/image82.wmf"/><Relationship Id="rId159" Type="http://schemas.openxmlformats.org/officeDocument/2006/relationships/image" Target="media/image85.wmf"/><Relationship Id="rId175" Type="http://schemas.openxmlformats.org/officeDocument/2006/relationships/oleObject" Target="embeddings/oleObject70.bin"/><Relationship Id="rId170" Type="http://schemas.openxmlformats.org/officeDocument/2006/relationships/image" Target="media/image91.wmf"/><Relationship Id="rId16" Type="http://schemas.openxmlformats.org/officeDocument/2006/relationships/image" Target="media/image3.wmf"/><Relationship Id="rId107" Type="http://schemas.openxmlformats.org/officeDocument/2006/relationships/image" Target="media/image56.png"/><Relationship Id="rId11" Type="http://schemas.openxmlformats.org/officeDocument/2006/relationships/hyperlink" Target="https://docs.google.com/document/d/117z1qGbrDJJV9bx57CQ4SxEL8Ws8oL27bM7-NgFHNKU/edit" TargetMode="External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image" Target="media/image25.png"/><Relationship Id="rId74" Type="http://schemas.openxmlformats.org/officeDocument/2006/relationships/image" Target="media/image35.wmf"/><Relationship Id="rId79" Type="http://schemas.openxmlformats.org/officeDocument/2006/relationships/oleObject" Target="embeddings/oleObject30.bin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5.bin"/><Relationship Id="rId128" Type="http://schemas.openxmlformats.org/officeDocument/2006/relationships/image" Target="media/image69.wmf"/><Relationship Id="rId144" Type="http://schemas.openxmlformats.org/officeDocument/2006/relationships/image" Target="media/image77.wmf"/><Relationship Id="rId149" Type="http://schemas.openxmlformats.org/officeDocument/2006/relationships/oleObject" Target="embeddings/oleObject58.bin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35.bin"/><Relationship Id="rId160" Type="http://schemas.openxmlformats.org/officeDocument/2006/relationships/oleObject" Target="embeddings/oleObject63.bin"/><Relationship Id="rId165" Type="http://schemas.openxmlformats.org/officeDocument/2006/relationships/oleObject" Target="embeddings/oleObject65.bin"/><Relationship Id="rId22" Type="http://schemas.openxmlformats.org/officeDocument/2006/relationships/image" Target="media/image6.wmf"/><Relationship Id="rId27" Type="http://schemas.openxmlformats.org/officeDocument/2006/relationships/oleObject" Target="embeddings/oleObject7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0.bin"/><Relationship Id="rId118" Type="http://schemas.openxmlformats.org/officeDocument/2006/relationships/image" Target="media/image64.wmf"/><Relationship Id="rId134" Type="http://schemas.openxmlformats.org/officeDocument/2006/relationships/image" Target="media/image72.wmf"/><Relationship Id="rId139" Type="http://schemas.openxmlformats.org/officeDocument/2006/relationships/oleObject" Target="embeddings/oleObject53.bin"/><Relationship Id="rId80" Type="http://schemas.openxmlformats.org/officeDocument/2006/relationships/image" Target="media/image38.wmf"/><Relationship Id="rId85" Type="http://schemas.openxmlformats.org/officeDocument/2006/relationships/image" Target="media/image41.png"/><Relationship Id="rId150" Type="http://schemas.openxmlformats.org/officeDocument/2006/relationships/image" Target="media/image80.wmf"/><Relationship Id="rId155" Type="http://schemas.openxmlformats.org/officeDocument/2006/relationships/oleObject" Target="embeddings/oleObject61.bin"/><Relationship Id="rId171" Type="http://schemas.openxmlformats.org/officeDocument/2006/relationships/oleObject" Target="embeddings/oleObject68.bin"/><Relationship Id="rId176" Type="http://schemas.openxmlformats.org/officeDocument/2006/relationships/footer" Target="footer1.xml"/><Relationship Id="rId12" Type="http://schemas.openxmlformats.org/officeDocument/2006/relationships/hyperlink" Target="https://drive.google.com/file/d/0BxW61uJyyN8TLTR4UV9fYVdBeEU/view?usp=sharing" TargetMode="External"/><Relationship Id="rId17" Type="http://schemas.openxmlformats.org/officeDocument/2006/relationships/oleObject" Target="embeddings/oleObject2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6.png"/><Relationship Id="rId103" Type="http://schemas.openxmlformats.org/officeDocument/2006/relationships/image" Target="media/image53.png"/><Relationship Id="rId108" Type="http://schemas.openxmlformats.org/officeDocument/2006/relationships/image" Target="media/image57.png"/><Relationship Id="rId124" Type="http://schemas.openxmlformats.org/officeDocument/2006/relationships/image" Target="media/image67.wmf"/><Relationship Id="rId129" Type="http://schemas.openxmlformats.org/officeDocument/2006/relationships/oleObject" Target="embeddings/oleObject48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3.wmf"/><Relationship Id="rId75" Type="http://schemas.openxmlformats.org/officeDocument/2006/relationships/oleObject" Target="embeddings/oleObject28.bin"/><Relationship Id="rId91" Type="http://schemas.openxmlformats.org/officeDocument/2006/relationships/oleObject" Target="embeddings/oleObject34.bin"/><Relationship Id="rId96" Type="http://schemas.openxmlformats.org/officeDocument/2006/relationships/image" Target="media/image49.wmf"/><Relationship Id="rId140" Type="http://schemas.openxmlformats.org/officeDocument/2006/relationships/image" Target="media/image75.wmf"/><Relationship Id="rId145" Type="http://schemas.openxmlformats.org/officeDocument/2006/relationships/oleObject" Target="embeddings/oleObject56.bin"/><Relationship Id="rId161" Type="http://schemas.openxmlformats.org/officeDocument/2006/relationships/image" Target="media/image86.wmf"/><Relationship Id="rId166" Type="http://schemas.openxmlformats.org/officeDocument/2006/relationships/image" Target="media/image89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28" Type="http://schemas.openxmlformats.org/officeDocument/2006/relationships/image" Target="media/image9.png"/><Relationship Id="rId49" Type="http://schemas.openxmlformats.org/officeDocument/2006/relationships/image" Target="media/image20.wmf"/><Relationship Id="rId114" Type="http://schemas.openxmlformats.org/officeDocument/2006/relationships/image" Target="media/image62.wmf"/><Relationship Id="rId119" Type="http://schemas.openxmlformats.org/officeDocument/2006/relationships/oleObject" Target="embeddings/oleObject43.bin"/><Relationship Id="rId10" Type="http://schemas.openxmlformats.org/officeDocument/2006/relationships/hyperlink" Target="https://drive.google.com/open?id=0BxW61uJyyN8TTWx5d0gzQW9ZUzQ&amp;authuser=0" TargetMode="External"/><Relationship Id="rId31" Type="http://schemas.openxmlformats.org/officeDocument/2006/relationships/image" Target="media/image11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oleObject" Target="embeddings/oleObject27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2.png"/><Relationship Id="rId94" Type="http://schemas.openxmlformats.org/officeDocument/2006/relationships/image" Target="media/image48.wmf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6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1.bin"/><Relationship Id="rId143" Type="http://schemas.openxmlformats.org/officeDocument/2006/relationships/oleObject" Target="embeddings/oleObject55.bin"/><Relationship Id="rId148" Type="http://schemas.openxmlformats.org/officeDocument/2006/relationships/image" Target="media/image79.wmf"/><Relationship Id="rId151" Type="http://schemas.openxmlformats.org/officeDocument/2006/relationships/oleObject" Target="embeddings/oleObject59.bin"/><Relationship Id="rId156" Type="http://schemas.openxmlformats.org/officeDocument/2006/relationships/image" Target="media/image83.wmf"/><Relationship Id="rId164" Type="http://schemas.openxmlformats.org/officeDocument/2006/relationships/image" Target="media/image88.wmf"/><Relationship Id="rId169" Type="http://schemas.openxmlformats.org/officeDocument/2006/relationships/oleObject" Target="embeddings/oleObject67.bin"/><Relationship Id="rId177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72" Type="http://schemas.openxmlformats.org/officeDocument/2006/relationships/image" Target="media/image92.wmf"/><Relationship Id="rId13" Type="http://schemas.openxmlformats.org/officeDocument/2006/relationships/image" Target="media/image1.wmf"/><Relationship Id="rId18" Type="http://schemas.openxmlformats.org/officeDocument/2006/relationships/image" Target="media/image4.wmf"/><Relationship Id="rId39" Type="http://schemas.openxmlformats.org/officeDocument/2006/relationships/image" Target="media/image15.wmf"/><Relationship Id="rId109" Type="http://schemas.openxmlformats.org/officeDocument/2006/relationships/image" Target="media/image58.png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3.wmf"/><Relationship Id="rId76" Type="http://schemas.openxmlformats.org/officeDocument/2006/relationships/image" Target="media/image36.wmf"/><Relationship Id="rId97" Type="http://schemas.openxmlformats.org/officeDocument/2006/relationships/oleObject" Target="embeddings/oleObject36.bin"/><Relationship Id="rId104" Type="http://schemas.openxmlformats.org/officeDocument/2006/relationships/image" Target="media/image54.wmf"/><Relationship Id="rId120" Type="http://schemas.openxmlformats.org/officeDocument/2006/relationships/image" Target="media/image65.wmf"/><Relationship Id="rId125" Type="http://schemas.openxmlformats.org/officeDocument/2006/relationships/oleObject" Target="embeddings/oleObject46.bin"/><Relationship Id="rId141" Type="http://schemas.openxmlformats.org/officeDocument/2006/relationships/oleObject" Target="embeddings/oleObject54.bin"/><Relationship Id="rId146" Type="http://schemas.openxmlformats.org/officeDocument/2006/relationships/image" Target="media/image78.wmf"/><Relationship Id="rId167" Type="http://schemas.openxmlformats.org/officeDocument/2006/relationships/oleObject" Target="embeddings/oleObject66.bin"/><Relationship Id="rId7" Type="http://schemas.openxmlformats.org/officeDocument/2006/relationships/footnotes" Target="footnotes.xml"/><Relationship Id="rId71" Type="http://schemas.openxmlformats.org/officeDocument/2006/relationships/oleObject" Target="embeddings/oleObject26.bin"/><Relationship Id="rId92" Type="http://schemas.openxmlformats.org/officeDocument/2006/relationships/image" Target="media/image46.png"/><Relationship Id="rId162" Type="http://schemas.openxmlformats.org/officeDocument/2006/relationships/oleObject" Target="embeddings/oleObject64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image" Target="media/image7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3.png"/><Relationship Id="rId110" Type="http://schemas.openxmlformats.org/officeDocument/2006/relationships/image" Target="media/image59.png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62.bin"/><Relationship Id="rId178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81.wmf"/><Relationship Id="rId173" Type="http://schemas.openxmlformats.org/officeDocument/2006/relationships/oleObject" Target="embeddings/oleObject69.bin"/><Relationship Id="rId19" Type="http://schemas.openxmlformats.org/officeDocument/2006/relationships/oleObject" Target="embeddings/oleObject3.bin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29.bin"/><Relationship Id="rId100" Type="http://schemas.openxmlformats.org/officeDocument/2006/relationships/oleObject" Target="embeddings/oleObject37.bin"/><Relationship Id="rId105" Type="http://schemas.openxmlformats.org/officeDocument/2006/relationships/oleObject" Target="embeddings/oleObject39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57.bin"/><Relationship Id="rId168" Type="http://schemas.openxmlformats.org/officeDocument/2006/relationships/image" Target="media/image90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4.wmf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oleObject" Target="embeddings/oleObject44.bin"/><Relationship Id="rId142" Type="http://schemas.openxmlformats.org/officeDocument/2006/relationships/image" Target="media/image76.wmf"/><Relationship Id="rId163" Type="http://schemas.openxmlformats.org/officeDocument/2006/relationships/image" Target="media/image87.png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image" Target="media/image31.png"/><Relationship Id="rId116" Type="http://schemas.openxmlformats.org/officeDocument/2006/relationships/image" Target="media/image63.wmf"/><Relationship Id="rId137" Type="http://schemas.openxmlformats.org/officeDocument/2006/relationships/oleObject" Target="embeddings/oleObject52.bin"/><Relationship Id="rId158" Type="http://schemas.openxmlformats.org/officeDocument/2006/relationships/image" Target="media/image84.png"/><Relationship Id="rId20" Type="http://schemas.openxmlformats.org/officeDocument/2006/relationships/image" Target="media/image5.wmf"/><Relationship Id="rId41" Type="http://schemas.openxmlformats.org/officeDocument/2006/relationships/image" Target="media/image16.wmf"/><Relationship Id="rId62" Type="http://schemas.openxmlformats.org/officeDocument/2006/relationships/oleObject" Target="embeddings/oleObject22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4.wmf"/><Relationship Id="rId111" Type="http://schemas.openxmlformats.org/officeDocument/2006/relationships/image" Target="media/image60.png"/><Relationship Id="rId132" Type="http://schemas.openxmlformats.org/officeDocument/2006/relationships/image" Target="media/image71.wmf"/><Relationship Id="rId153" Type="http://schemas.openxmlformats.org/officeDocument/2006/relationships/oleObject" Target="embeddings/oleObject60.bin"/><Relationship Id="rId174" Type="http://schemas.openxmlformats.org/officeDocument/2006/relationships/image" Target="media/image93.wmf"/><Relationship Id="rId15" Type="http://schemas.openxmlformats.org/officeDocument/2006/relationships/image" Target="media/image2.png"/><Relationship Id="rId36" Type="http://schemas.openxmlformats.org/officeDocument/2006/relationships/oleObject" Target="embeddings/oleObject11.bin"/><Relationship Id="rId57" Type="http://schemas.openxmlformats.org/officeDocument/2006/relationships/image" Target="media/image24.png"/><Relationship Id="rId106" Type="http://schemas.openxmlformats.org/officeDocument/2006/relationships/image" Target="media/image55.png"/><Relationship Id="rId127" Type="http://schemas.openxmlformats.org/officeDocument/2006/relationships/oleObject" Target="embeddings/oleObject4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07B33-827A-4761-A9D5-66A1E0BB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4974</TotalTime>
  <Pages>18</Pages>
  <Words>2163</Words>
  <Characters>10453</Characters>
  <Application>Microsoft Office Word</Application>
  <DocSecurity>0</DocSecurity>
  <Lines>550</Lines>
  <Paragraphs>435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262</cp:revision>
  <dcterms:created xsi:type="dcterms:W3CDTF">2015-01-07T22:43:00Z</dcterms:created>
  <dcterms:modified xsi:type="dcterms:W3CDTF">2015-04-13T20:56:00Z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