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2433C9" w14:textId="77777777" w:rsidR="00DE32B1" w:rsidRDefault="002F6FC7" w:rsidP="003D305B">
      <w:pPr>
        <w:pStyle w:val="Title"/>
      </w:pPr>
      <w:r>
        <w:t>SFWR ENG 4J03</w:t>
      </w:r>
    </w:p>
    <w:p w14:paraId="6DE36089" w14:textId="77777777" w:rsidR="003D305B" w:rsidRDefault="003D305B" w:rsidP="003D305B">
      <w:pPr>
        <w:pStyle w:val="NoSpacing"/>
      </w:pPr>
      <w:r>
        <w:t>Author: Kemal Ahmed</w:t>
      </w:r>
    </w:p>
    <w:p w14:paraId="46FB62A7" w14:textId="77777777" w:rsidR="003D305B" w:rsidRDefault="00CD21C5" w:rsidP="003D305B">
      <w:pPr>
        <w:pStyle w:val="NoSpacing"/>
      </w:pPr>
      <w:r>
        <w:t xml:space="preserve">Instructor: </w:t>
      </w:r>
      <w:r w:rsidR="00287F67" w:rsidRPr="00287F67">
        <w:t xml:space="preserve">Dr. </w:t>
      </w:r>
      <w:proofErr w:type="spellStart"/>
      <w:r w:rsidR="00287F67" w:rsidRPr="00287F67">
        <w:t>Gowri</w:t>
      </w:r>
      <w:proofErr w:type="spellEnd"/>
      <w:r w:rsidR="00287F67" w:rsidRPr="00287F67">
        <w:t xml:space="preserve"> </w:t>
      </w:r>
      <w:proofErr w:type="spellStart"/>
      <w:r w:rsidR="00287F67" w:rsidRPr="00287F67">
        <w:t>Krishnasamy</w:t>
      </w:r>
      <w:proofErr w:type="spellEnd"/>
    </w:p>
    <w:p w14:paraId="35047650" w14:textId="77777777" w:rsidR="003D305B" w:rsidRDefault="002F6FC7" w:rsidP="00DD01DB">
      <w:pPr>
        <w:pStyle w:val="NoSpacing"/>
      </w:pPr>
      <w:r>
        <w:t>Winter 2016</w:t>
      </w:r>
      <w:r w:rsidR="003D305B">
        <w:t xml:space="preserve"> </w:t>
      </w:r>
    </w:p>
    <w:p w14:paraId="073BA625" w14:textId="77777777" w:rsidR="003D305B" w:rsidRPr="007A68F4" w:rsidRDefault="00B650E2" w:rsidP="003D305B">
      <w:pPr>
        <w:pStyle w:val="NoSpacing"/>
        <w:jc w:val="center"/>
      </w:pPr>
      <w:proofErr w:type="gramStart"/>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w:t>
      </w:r>
      <w:proofErr w:type="gramEnd"/>
    </w:p>
    <w:sdt>
      <w:sdtPr>
        <w:rPr>
          <w:rFonts w:ascii="Times New Roman" w:eastAsiaTheme="minorHAnsi" w:hAnsi="Times New Roman" w:cstheme="minorBidi"/>
          <w:b w:val="0"/>
          <w:bCs w:val="0"/>
          <w:color w:val="auto"/>
          <w:sz w:val="24"/>
          <w:szCs w:val="22"/>
          <w:lang w:val="en-CA" w:eastAsia="en-US"/>
        </w:rPr>
        <w:id w:val="610783631"/>
        <w:docPartObj>
          <w:docPartGallery w:val="Table of Contents"/>
          <w:docPartUnique/>
        </w:docPartObj>
      </w:sdtPr>
      <w:sdtEndPr>
        <w:rPr>
          <w:noProof/>
        </w:rPr>
      </w:sdtEndPr>
      <w:sdtContent>
        <w:p w14:paraId="16618D12" w14:textId="77777777" w:rsidR="007A68F4" w:rsidRDefault="007A68F4">
          <w:pPr>
            <w:pStyle w:val="TOCHeading"/>
          </w:pPr>
          <w:r>
            <w:t>Table of Contents</w:t>
          </w:r>
        </w:p>
        <w:p w14:paraId="376DA4C9" w14:textId="77777777" w:rsidR="00251EA0" w:rsidRDefault="007A68F4">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442304923" w:history="1">
            <w:r w:rsidR="00251EA0" w:rsidRPr="00294317">
              <w:rPr>
                <w:rStyle w:val="Hyperlink"/>
                <w:noProof/>
              </w:rPr>
              <w:t>Abbreviations</w:t>
            </w:r>
            <w:r w:rsidR="00251EA0">
              <w:rPr>
                <w:noProof/>
                <w:webHidden/>
              </w:rPr>
              <w:tab/>
            </w:r>
            <w:r w:rsidR="00251EA0">
              <w:rPr>
                <w:noProof/>
                <w:webHidden/>
              </w:rPr>
              <w:fldChar w:fldCharType="begin"/>
            </w:r>
            <w:r w:rsidR="00251EA0">
              <w:rPr>
                <w:noProof/>
                <w:webHidden/>
              </w:rPr>
              <w:instrText xml:space="preserve"> PAGEREF _Toc442304923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0457842C" w14:textId="77777777" w:rsidR="00251EA0" w:rsidRDefault="00BF4ABE">
          <w:pPr>
            <w:pStyle w:val="TOC1"/>
            <w:tabs>
              <w:tab w:val="right" w:leader="dot" w:pos="9350"/>
            </w:tabs>
            <w:rPr>
              <w:rFonts w:asciiTheme="minorHAnsi" w:eastAsiaTheme="minorEastAsia" w:hAnsiTheme="minorHAnsi"/>
              <w:noProof/>
              <w:sz w:val="22"/>
              <w:lang w:eastAsia="en-CA"/>
            </w:rPr>
          </w:pPr>
          <w:hyperlink w:anchor="_Toc442304924" w:history="1">
            <w:r w:rsidR="00251EA0" w:rsidRPr="00294317">
              <w:rPr>
                <w:rStyle w:val="Hyperlink"/>
                <w:noProof/>
              </w:rPr>
              <w:t>Angle Modulation</w:t>
            </w:r>
            <w:r w:rsidR="00251EA0">
              <w:rPr>
                <w:noProof/>
                <w:webHidden/>
              </w:rPr>
              <w:tab/>
            </w:r>
            <w:r w:rsidR="00251EA0">
              <w:rPr>
                <w:noProof/>
                <w:webHidden/>
              </w:rPr>
              <w:fldChar w:fldCharType="begin"/>
            </w:r>
            <w:r w:rsidR="00251EA0">
              <w:rPr>
                <w:noProof/>
                <w:webHidden/>
              </w:rPr>
              <w:instrText xml:space="preserve"> PAGEREF _Toc442304924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2C763499" w14:textId="77777777" w:rsidR="00251EA0" w:rsidRDefault="00BF4ABE">
          <w:pPr>
            <w:pStyle w:val="TOC2"/>
            <w:tabs>
              <w:tab w:val="right" w:leader="dot" w:pos="9350"/>
            </w:tabs>
            <w:rPr>
              <w:rFonts w:asciiTheme="minorHAnsi" w:eastAsiaTheme="minorEastAsia" w:hAnsiTheme="minorHAnsi"/>
              <w:noProof/>
              <w:sz w:val="22"/>
              <w:lang w:eastAsia="en-CA"/>
            </w:rPr>
          </w:pPr>
          <w:hyperlink w:anchor="_Toc442304925" w:history="1">
            <w:r w:rsidR="00251EA0" w:rsidRPr="00294317">
              <w:rPr>
                <w:rStyle w:val="Hyperlink"/>
                <w:noProof/>
              </w:rPr>
              <w:t>Frequency Modulation</w:t>
            </w:r>
            <w:r w:rsidR="00251EA0">
              <w:rPr>
                <w:noProof/>
                <w:webHidden/>
              </w:rPr>
              <w:tab/>
            </w:r>
            <w:r w:rsidR="00251EA0">
              <w:rPr>
                <w:noProof/>
                <w:webHidden/>
              </w:rPr>
              <w:fldChar w:fldCharType="begin"/>
            </w:r>
            <w:r w:rsidR="00251EA0">
              <w:rPr>
                <w:noProof/>
                <w:webHidden/>
              </w:rPr>
              <w:instrText xml:space="preserve"> PAGEREF _Toc442304925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4DCC964A" w14:textId="77777777" w:rsidR="00251EA0" w:rsidRDefault="00BF4ABE">
          <w:pPr>
            <w:pStyle w:val="TOC2"/>
            <w:tabs>
              <w:tab w:val="right" w:leader="dot" w:pos="9350"/>
            </w:tabs>
            <w:rPr>
              <w:rFonts w:asciiTheme="minorHAnsi" w:eastAsiaTheme="minorEastAsia" w:hAnsiTheme="minorHAnsi"/>
              <w:noProof/>
              <w:sz w:val="22"/>
              <w:lang w:eastAsia="en-CA"/>
            </w:rPr>
          </w:pPr>
          <w:hyperlink w:anchor="_Toc442304926" w:history="1">
            <w:r w:rsidR="00251EA0" w:rsidRPr="00294317">
              <w:rPr>
                <w:rStyle w:val="Hyperlink"/>
                <w:noProof/>
              </w:rPr>
              <w:t>Phase Modulation</w:t>
            </w:r>
            <w:r w:rsidR="00251EA0">
              <w:rPr>
                <w:noProof/>
                <w:webHidden/>
              </w:rPr>
              <w:tab/>
            </w:r>
            <w:r w:rsidR="00251EA0">
              <w:rPr>
                <w:noProof/>
                <w:webHidden/>
              </w:rPr>
              <w:fldChar w:fldCharType="begin"/>
            </w:r>
            <w:r w:rsidR="00251EA0">
              <w:rPr>
                <w:noProof/>
                <w:webHidden/>
              </w:rPr>
              <w:instrText xml:space="preserve"> PAGEREF _Toc442304926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3CAE8460" w14:textId="77777777" w:rsidR="00251EA0" w:rsidRDefault="00BF4ABE">
          <w:pPr>
            <w:pStyle w:val="TOC1"/>
            <w:tabs>
              <w:tab w:val="right" w:leader="dot" w:pos="9350"/>
            </w:tabs>
            <w:rPr>
              <w:rFonts w:asciiTheme="minorHAnsi" w:eastAsiaTheme="minorEastAsia" w:hAnsiTheme="minorHAnsi"/>
              <w:noProof/>
              <w:sz w:val="22"/>
              <w:lang w:eastAsia="en-CA"/>
            </w:rPr>
          </w:pPr>
          <w:hyperlink w:anchor="_Toc442304927" w:history="1">
            <w:r w:rsidR="00251EA0" w:rsidRPr="00294317">
              <w:rPr>
                <w:rStyle w:val="Hyperlink"/>
                <w:noProof/>
              </w:rPr>
              <w:t>Amplitude Modulation</w:t>
            </w:r>
            <w:r w:rsidR="00251EA0">
              <w:rPr>
                <w:noProof/>
                <w:webHidden/>
              </w:rPr>
              <w:tab/>
            </w:r>
            <w:r w:rsidR="00251EA0">
              <w:rPr>
                <w:noProof/>
                <w:webHidden/>
              </w:rPr>
              <w:fldChar w:fldCharType="begin"/>
            </w:r>
            <w:r w:rsidR="00251EA0">
              <w:rPr>
                <w:noProof/>
                <w:webHidden/>
              </w:rPr>
              <w:instrText xml:space="preserve"> PAGEREF _Toc442304927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0E193B82" w14:textId="77777777" w:rsidR="00251EA0" w:rsidRDefault="00BF4ABE">
          <w:pPr>
            <w:pStyle w:val="TOC2"/>
            <w:tabs>
              <w:tab w:val="right" w:leader="dot" w:pos="9350"/>
            </w:tabs>
            <w:rPr>
              <w:rFonts w:asciiTheme="minorHAnsi" w:eastAsiaTheme="minorEastAsia" w:hAnsiTheme="minorHAnsi"/>
              <w:noProof/>
              <w:sz w:val="22"/>
              <w:lang w:eastAsia="en-CA"/>
            </w:rPr>
          </w:pPr>
          <w:hyperlink w:anchor="_Toc442304928" w:history="1">
            <w:r w:rsidR="00251EA0" w:rsidRPr="00294317">
              <w:rPr>
                <w:rStyle w:val="Hyperlink"/>
                <w:noProof/>
              </w:rPr>
              <w:t>Generating SSB-SC</w:t>
            </w:r>
            <w:r w:rsidR="00251EA0">
              <w:rPr>
                <w:noProof/>
                <w:webHidden/>
              </w:rPr>
              <w:tab/>
            </w:r>
            <w:r w:rsidR="00251EA0">
              <w:rPr>
                <w:noProof/>
                <w:webHidden/>
              </w:rPr>
              <w:fldChar w:fldCharType="begin"/>
            </w:r>
            <w:r w:rsidR="00251EA0">
              <w:rPr>
                <w:noProof/>
                <w:webHidden/>
              </w:rPr>
              <w:instrText xml:space="preserve"> PAGEREF _Toc442304928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790C9B87" w14:textId="77777777" w:rsidR="00251EA0" w:rsidRDefault="00BF4ABE">
          <w:pPr>
            <w:pStyle w:val="TOC3"/>
            <w:tabs>
              <w:tab w:val="right" w:leader="dot" w:pos="9350"/>
            </w:tabs>
            <w:rPr>
              <w:rFonts w:asciiTheme="minorHAnsi" w:eastAsiaTheme="minorEastAsia" w:hAnsiTheme="minorHAnsi"/>
              <w:noProof/>
              <w:sz w:val="22"/>
              <w:lang w:eastAsia="en-CA"/>
            </w:rPr>
          </w:pPr>
          <w:hyperlink w:anchor="_Toc442304929" w:history="1">
            <w:r w:rsidR="00251EA0" w:rsidRPr="00294317">
              <w:rPr>
                <w:rStyle w:val="Hyperlink"/>
                <w:noProof/>
              </w:rPr>
              <w:t>Frequency Discrimination Method</w:t>
            </w:r>
            <w:r w:rsidR="00251EA0">
              <w:rPr>
                <w:noProof/>
                <w:webHidden/>
              </w:rPr>
              <w:tab/>
            </w:r>
            <w:r w:rsidR="00251EA0">
              <w:rPr>
                <w:noProof/>
                <w:webHidden/>
              </w:rPr>
              <w:fldChar w:fldCharType="begin"/>
            </w:r>
            <w:r w:rsidR="00251EA0">
              <w:rPr>
                <w:noProof/>
                <w:webHidden/>
              </w:rPr>
              <w:instrText xml:space="preserve"> PAGEREF _Toc442304929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73B777CF" w14:textId="77777777" w:rsidR="00251EA0" w:rsidRDefault="00BF4ABE">
          <w:pPr>
            <w:pStyle w:val="TOC3"/>
            <w:tabs>
              <w:tab w:val="right" w:leader="dot" w:pos="9350"/>
            </w:tabs>
            <w:rPr>
              <w:rFonts w:asciiTheme="minorHAnsi" w:eastAsiaTheme="minorEastAsia" w:hAnsiTheme="minorHAnsi"/>
              <w:noProof/>
              <w:sz w:val="22"/>
              <w:lang w:eastAsia="en-CA"/>
            </w:rPr>
          </w:pPr>
          <w:hyperlink w:anchor="_Toc442304930" w:history="1">
            <w:r w:rsidR="00251EA0" w:rsidRPr="00294317">
              <w:rPr>
                <w:rStyle w:val="Hyperlink"/>
                <w:noProof/>
              </w:rPr>
              <w:t>Phase Discrimination Method</w:t>
            </w:r>
            <w:r w:rsidR="00251EA0">
              <w:rPr>
                <w:noProof/>
                <w:webHidden/>
              </w:rPr>
              <w:tab/>
            </w:r>
            <w:r w:rsidR="00251EA0">
              <w:rPr>
                <w:noProof/>
                <w:webHidden/>
              </w:rPr>
              <w:fldChar w:fldCharType="begin"/>
            </w:r>
            <w:r w:rsidR="00251EA0">
              <w:rPr>
                <w:noProof/>
                <w:webHidden/>
              </w:rPr>
              <w:instrText xml:space="preserve"> PAGEREF _Toc442304930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607C4472" w14:textId="77777777" w:rsidR="00251EA0" w:rsidRDefault="00BF4ABE">
          <w:pPr>
            <w:pStyle w:val="TOC1"/>
            <w:tabs>
              <w:tab w:val="right" w:leader="dot" w:pos="9350"/>
            </w:tabs>
            <w:rPr>
              <w:rFonts w:asciiTheme="minorHAnsi" w:eastAsiaTheme="minorEastAsia" w:hAnsiTheme="minorHAnsi"/>
              <w:noProof/>
              <w:sz w:val="22"/>
              <w:lang w:eastAsia="en-CA"/>
            </w:rPr>
          </w:pPr>
          <w:hyperlink w:anchor="_Toc442304931" w:history="1">
            <w:r w:rsidR="00251EA0" w:rsidRPr="00294317">
              <w:rPr>
                <w:rStyle w:val="Hyperlink"/>
                <w:noProof/>
              </w:rPr>
              <w:t>Information Theory</w:t>
            </w:r>
            <w:r w:rsidR="00251EA0">
              <w:rPr>
                <w:noProof/>
                <w:webHidden/>
              </w:rPr>
              <w:tab/>
            </w:r>
            <w:r w:rsidR="00251EA0">
              <w:rPr>
                <w:noProof/>
                <w:webHidden/>
              </w:rPr>
              <w:fldChar w:fldCharType="begin"/>
            </w:r>
            <w:r w:rsidR="00251EA0">
              <w:rPr>
                <w:noProof/>
                <w:webHidden/>
              </w:rPr>
              <w:instrText xml:space="preserve"> PAGEREF _Toc442304931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1A5ABA2F" w14:textId="77777777" w:rsidR="00251EA0" w:rsidRDefault="00BF4ABE">
          <w:pPr>
            <w:pStyle w:val="TOC2"/>
            <w:tabs>
              <w:tab w:val="right" w:leader="dot" w:pos="9350"/>
            </w:tabs>
            <w:rPr>
              <w:rFonts w:asciiTheme="minorHAnsi" w:eastAsiaTheme="minorEastAsia" w:hAnsiTheme="minorHAnsi"/>
              <w:noProof/>
              <w:sz w:val="22"/>
              <w:lang w:eastAsia="en-CA"/>
            </w:rPr>
          </w:pPr>
          <w:hyperlink w:anchor="_Toc442304932" w:history="1">
            <w:r w:rsidR="00251EA0" w:rsidRPr="00294317">
              <w:rPr>
                <w:rStyle w:val="Hyperlink"/>
                <w:noProof/>
              </w:rPr>
              <w:t>Shannon-Fano</w:t>
            </w:r>
            <w:r w:rsidR="00251EA0">
              <w:rPr>
                <w:noProof/>
                <w:webHidden/>
              </w:rPr>
              <w:tab/>
            </w:r>
            <w:r w:rsidR="00251EA0">
              <w:rPr>
                <w:noProof/>
                <w:webHidden/>
              </w:rPr>
              <w:fldChar w:fldCharType="begin"/>
            </w:r>
            <w:r w:rsidR="00251EA0">
              <w:rPr>
                <w:noProof/>
                <w:webHidden/>
              </w:rPr>
              <w:instrText xml:space="preserve"> PAGEREF _Toc442304932 \h </w:instrText>
            </w:r>
            <w:r w:rsidR="00251EA0">
              <w:rPr>
                <w:noProof/>
                <w:webHidden/>
              </w:rPr>
            </w:r>
            <w:r w:rsidR="00251EA0">
              <w:rPr>
                <w:noProof/>
                <w:webHidden/>
              </w:rPr>
              <w:fldChar w:fldCharType="separate"/>
            </w:r>
            <w:r w:rsidR="00251EA0">
              <w:rPr>
                <w:noProof/>
                <w:webHidden/>
              </w:rPr>
              <w:t>1</w:t>
            </w:r>
            <w:r w:rsidR="00251EA0">
              <w:rPr>
                <w:noProof/>
                <w:webHidden/>
              </w:rPr>
              <w:fldChar w:fldCharType="end"/>
            </w:r>
          </w:hyperlink>
        </w:p>
        <w:p w14:paraId="25A55EB7" w14:textId="77777777" w:rsidR="007A68F4" w:rsidRDefault="007A68F4">
          <w:r>
            <w:rPr>
              <w:b/>
              <w:bCs/>
              <w:noProof/>
            </w:rPr>
            <w:fldChar w:fldCharType="end"/>
          </w:r>
        </w:p>
      </w:sdtContent>
    </w:sdt>
    <w:p w14:paraId="542F4A73" w14:textId="77777777" w:rsidR="00B3447B" w:rsidRDefault="00B3447B" w:rsidP="003D305B">
      <w:pPr>
        <w:pStyle w:val="Heading1"/>
      </w:pPr>
      <w:bookmarkStart w:id="0" w:name="_Toc442304923"/>
      <w:r>
        <w:t>Abbreviations</w:t>
      </w:r>
      <w:bookmarkEnd w:id="0"/>
    </w:p>
    <w:p w14:paraId="354811EB" w14:textId="77777777" w:rsidR="00B3447B" w:rsidRPr="00B3447B" w:rsidRDefault="00B3447B" w:rsidP="00B3447B">
      <w:pPr>
        <w:pStyle w:val="NoSpacing"/>
      </w:pPr>
      <w:r>
        <w:t>(O/P): Output</w:t>
      </w:r>
    </w:p>
    <w:p w14:paraId="28E42CAE" w14:textId="77777777" w:rsidR="00AC5ED0" w:rsidRDefault="00AC5ED0" w:rsidP="003D305B">
      <w:pPr>
        <w:pStyle w:val="Heading1"/>
      </w:pPr>
      <w:bookmarkStart w:id="1" w:name="_Toc442304924"/>
      <w:r>
        <w:t>Angle Modulation</w:t>
      </w:r>
      <w:bookmarkEnd w:id="1"/>
    </w:p>
    <w:p w14:paraId="5492CD8D" w14:textId="77777777" w:rsidR="00C67EA2" w:rsidRDefault="00C67EA2" w:rsidP="00ED5CC0">
      <w:pPr>
        <w:pStyle w:val="NoSpacing"/>
        <w:rPr>
          <w:lang w:val="en-US"/>
        </w:rPr>
      </w:pPr>
      <w:r w:rsidRPr="00C67EA2">
        <w:rPr>
          <w:b/>
          <w:lang w:val="en-US"/>
        </w:rPr>
        <w:t>Signal to Noise Ratio (SNR)</w:t>
      </w:r>
      <w:r>
        <w:rPr>
          <w:lang w:val="en-US"/>
        </w:rPr>
        <w:t>:</w:t>
      </w:r>
      <w:r w:rsidR="0067535E">
        <w:rPr>
          <w:lang w:val="en-US"/>
        </w:rPr>
        <w:t xml:space="preserve"> </w:t>
      </w:r>
      <w:r w:rsidR="0067535E">
        <w:t xml:space="preserve">signal power / </w:t>
      </w:r>
      <w:proofErr w:type="spellStart"/>
      <w:r w:rsidR="0067535E">
        <w:t>P</w:t>
      </w:r>
      <w:r w:rsidR="0067535E">
        <w:rPr>
          <w:vertAlign w:val="subscript"/>
        </w:rPr>
        <w:t>noise</w:t>
      </w:r>
      <w:proofErr w:type="spellEnd"/>
    </w:p>
    <w:p w14:paraId="1EE478DC" w14:textId="77777777" w:rsidR="00ED5CC0" w:rsidRDefault="00C67EA2" w:rsidP="00ED5CC0">
      <w:pPr>
        <w:pStyle w:val="NoSpacing"/>
      </w:pPr>
      <w:r w:rsidRPr="00E763AC">
        <w:rPr>
          <w:position w:val="-14"/>
        </w:rPr>
        <w:object w:dxaOrig="3519" w:dyaOrig="400" w14:anchorId="64DD8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95pt;height:20.05pt" o:ole="" o:allowoverlap="f">
            <v:imagedata r:id="rId10" o:title=""/>
          </v:shape>
          <o:OLEObject Type="Embed" ProgID="Equation.DSMT4" ShapeID="_x0000_i1025" DrawAspect="Content" ObjectID="_1392176854" r:id="rId11"/>
        </w:object>
      </w:r>
      <w:r w:rsidR="001B79B0">
        <w:br w:type="textWrapping" w:clear="all"/>
      </w:r>
    </w:p>
    <w:p w14:paraId="3DFD5335" w14:textId="77777777" w:rsidR="003D305B" w:rsidRDefault="00F655A3" w:rsidP="00AC5ED0">
      <w:pPr>
        <w:pStyle w:val="Heading2"/>
      </w:pPr>
      <w:bookmarkStart w:id="2" w:name="_Toc442304925"/>
      <w:r>
        <w:t>Frequency Modulation</w:t>
      </w:r>
      <w:bookmarkEnd w:id="2"/>
    </w:p>
    <w:p w14:paraId="3A6DF670" w14:textId="77777777" w:rsidR="00DE6973" w:rsidRDefault="00DE6973" w:rsidP="00DE6973">
      <w:pPr>
        <w:pStyle w:val="NoSpacing"/>
      </w:pPr>
      <w:r>
        <w:rPr>
          <w:b/>
        </w:rPr>
        <w:t>Modulation</w:t>
      </w:r>
      <w:r>
        <w:t>:</w:t>
      </w:r>
      <w:r w:rsidR="00A02F12">
        <w:t xml:space="preserve"> </w:t>
      </w:r>
      <w:r w:rsidR="00A02F12" w:rsidRPr="00A02F12">
        <w:t>the process of varying one or more properties of a periodic waveform, called the carrier signal, with a modulating signal that typically contains information to be transmitted</w:t>
      </w:r>
    </w:p>
    <w:p w14:paraId="27940CE4" w14:textId="77777777" w:rsidR="004703D9" w:rsidRDefault="004703D9" w:rsidP="00395B6C">
      <w:pPr>
        <w:pStyle w:val="NoSpacing"/>
        <w:rPr>
          <w:b/>
        </w:rPr>
      </w:pPr>
    </w:p>
    <w:p w14:paraId="75BF5760" w14:textId="77777777" w:rsidR="00DE4DA4" w:rsidRPr="00DE4DA4" w:rsidRDefault="00DE4DA4" w:rsidP="00395B6C">
      <w:pPr>
        <w:pStyle w:val="NoSpacing"/>
      </w:pPr>
      <w:r>
        <w:rPr>
          <w:b/>
        </w:rPr>
        <w:t>Angular Frequency</w:t>
      </w:r>
      <w:r>
        <w:t xml:space="preserve"> [ω]: 2πf</w:t>
      </w:r>
    </w:p>
    <w:p w14:paraId="4887E1D4" w14:textId="77777777" w:rsidR="005B374E" w:rsidRPr="00E0391C" w:rsidRDefault="00386378" w:rsidP="00395B6C">
      <w:pPr>
        <w:pStyle w:val="NoSpacing"/>
        <w:rPr>
          <w:vertAlign w:val="subscript"/>
        </w:rPr>
      </w:pPr>
      <w:r>
        <w:rPr>
          <w:b/>
        </w:rPr>
        <w:t>Message</w:t>
      </w:r>
      <w:r w:rsidR="00DE4DA4">
        <w:rPr>
          <w:b/>
        </w:rPr>
        <w:t xml:space="preserve"> </w:t>
      </w:r>
      <w:r w:rsidR="005B374E">
        <w:rPr>
          <w:b/>
        </w:rPr>
        <w:t>Angular Frequency</w:t>
      </w:r>
      <w:r w:rsidR="005B374E">
        <w:t xml:space="preserve"> [</w:t>
      </w:r>
      <w:proofErr w:type="spellStart"/>
      <w:r w:rsidR="005B374E">
        <w:t>ω</w:t>
      </w:r>
      <w:r w:rsidR="005B374E">
        <w:rPr>
          <w:vertAlign w:val="subscript"/>
        </w:rPr>
        <w:t>m</w:t>
      </w:r>
      <w:proofErr w:type="spellEnd"/>
      <w:r w:rsidR="005B374E">
        <w:t>]:</w:t>
      </w:r>
      <w:r w:rsidR="00E0391C">
        <w:t xml:space="preserve"> 2π</w:t>
      </w:r>
      <w:proofErr w:type="spellStart"/>
      <w:r w:rsidR="00E0391C">
        <w:t>f</w:t>
      </w:r>
      <w:r w:rsidR="00E0391C">
        <w:rPr>
          <w:vertAlign w:val="subscript"/>
        </w:rPr>
        <w:t>m</w:t>
      </w:r>
      <w:proofErr w:type="spellEnd"/>
    </w:p>
    <w:p w14:paraId="1FEF67D8" w14:textId="77777777" w:rsidR="005B374E" w:rsidRPr="00E0391C" w:rsidRDefault="00DE4DA4" w:rsidP="00395B6C">
      <w:pPr>
        <w:pStyle w:val="NoSpacing"/>
        <w:rPr>
          <w:vertAlign w:val="subscript"/>
        </w:rPr>
      </w:pPr>
      <w:r>
        <w:rPr>
          <w:b/>
        </w:rPr>
        <w:t>Carrier Angular Frequency</w:t>
      </w:r>
      <w:r>
        <w:t xml:space="preserve"> [</w:t>
      </w:r>
      <w:proofErr w:type="spellStart"/>
      <w:r>
        <w:t>ω</w:t>
      </w:r>
      <w:r>
        <w:rPr>
          <w:vertAlign w:val="subscript"/>
        </w:rPr>
        <w:t>c</w:t>
      </w:r>
      <w:proofErr w:type="spellEnd"/>
      <w:r>
        <w:t>]:</w:t>
      </w:r>
      <w:r w:rsidR="00E0391C">
        <w:t xml:space="preserve"> 2πf</w:t>
      </w:r>
      <w:r w:rsidR="00E0391C">
        <w:rPr>
          <w:vertAlign w:val="subscript"/>
        </w:rPr>
        <w:t>c</w:t>
      </w:r>
    </w:p>
    <w:p w14:paraId="3E6F9D8A" w14:textId="77777777" w:rsidR="00DE4DA4" w:rsidRDefault="00DE4DA4" w:rsidP="00395B6C">
      <w:pPr>
        <w:pStyle w:val="NoSpacing"/>
        <w:rPr>
          <w:b/>
        </w:rPr>
      </w:pPr>
    </w:p>
    <w:p w14:paraId="5AFB8954" w14:textId="77777777" w:rsidR="003431E6" w:rsidRPr="003431E6" w:rsidRDefault="003431E6" w:rsidP="00395B6C">
      <w:pPr>
        <w:pStyle w:val="NoSpacing"/>
      </w:pPr>
      <w:r>
        <w:rPr>
          <w:b/>
        </w:rPr>
        <w:t>Angle Modulation</w:t>
      </w:r>
      <w:r>
        <w:t>: frequency or phase modulation</w:t>
      </w:r>
    </w:p>
    <w:p w14:paraId="7ED03F51" w14:textId="77777777" w:rsidR="003431E6" w:rsidRDefault="003431E6" w:rsidP="00395B6C">
      <w:pPr>
        <w:pStyle w:val="NoSpacing"/>
        <w:rPr>
          <w:b/>
        </w:rPr>
      </w:pPr>
    </w:p>
    <w:p w14:paraId="161A0488" w14:textId="77777777" w:rsidR="005323D6" w:rsidRDefault="00DE6973" w:rsidP="00B218C9">
      <w:pPr>
        <w:pStyle w:val="NoSpacing"/>
      </w:pPr>
      <w:r>
        <w:rPr>
          <w:b/>
        </w:rPr>
        <w:t>Frequency Modulation</w:t>
      </w:r>
      <w:r w:rsidR="00E70E1F">
        <w:rPr>
          <w:b/>
        </w:rPr>
        <w:t xml:space="preserve"> (FM)</w:t>
      </w:r>
      <w:r>
        <w:t>:</w:t>
      </w:r>
    </w:p>
    <w:p w14:paraId="7F2CA3DA" w14:textId="77777777" w:rsidR="005323D6" w:rsidRPr="005323D6" w:rsidRDefault="00B218C9" w:rsidP="006406D9">
      <w:pPr>
        <w:pStyle w:val="NoSpacing"/>
        <w:numPr>
          <w:ilvl w:val="0"/>
          <w:numId w:val="7"/>
        </w:numPr>
        <w:rPr>
          <w:b/>
        </w:rPr>
      </w:pPr>
      <w:proofErr w:type="gramStart"/>
      <w:r>
        <w:t>better</w:t>
      </w:r>
      <w:proofErr w:type="gramEnd"/>
      <w:r>
        <w:t xml:space="preserve"> for audio signals, needing kHz (300Hz - 3kHz)</w:t>
      </w:r>
    </w:p>
    <w:p w14:paraId="6E96E937" w14:textId="77777777" w:rsidR="00DE6973" w:rsidRPr="005323D6" w:rsidRDefault="00B218C9" w:rsidP="006406D9">
      <w:pPr>
        <w:pStyle w:val="NoSpacing"/>
        <w:numPr>
          <w:ilvl w:val="0"/>
          <w:numId w:val="7"/>
        </w:numPr>
        <w:rPr>
          <w:b/>
        </w:rPr>
      </w:pPr>
      <w:proofErr w:type="gramStart"/>
      <w:r>
        <w:t>multiple</w:t>
      </w:r>
      <w:proofErr w:type="gramEnd"/>
      <w:r>
        <w:t xml:space="preserve"> sidebands: amplitude higher</w:t>
      </w:r>
    </w:p>
    <w:p w14:paraId="2E7DC91C" w14:textId="77777777" w:rsidR="005323D6" w:rsidRPr="005323D6" w:rsidRDefault="005323D6" w:rsidP="006406D9">
      <w:pPr>
        <w:pStyle w:val="NoSpacing"/>
        <w:numPr>
          <w:ilvl w:val="0"/>
          <w:numId w:val="7"/>
        </w:numPr>
        <w:rPr>
          <w:b/>
        </w:rPr>
      </w:pPr>
      <w:proofErr w:type="gramStart"/>
      <w:r>
        <w:t>non</w:t>
      </w:r>
      <w:proofErr w:type="gramEnd"/>
      <w:r>
        <w:t>-linear</w:t>
      </w:r>
    </w:p>
    <w:p w14:paraId="2A9900D4" w14:textId="77777777" w:rsidR="003431E6" w:rsidRDefault="003431E6" w:rsidP="00395B6C">
      <w:pPr>
        <w:pStyle w:val="NoSpacing"/>
      </w:pPr>
    </w:p>
    <w:p w14:paraId="4AC18DB2" w14:textId="77777777" w:rsidR="0072144B" w:rsidRPr="0072144B" w:rsidRDefault="0072144B" w:rsidP="00395B6C">
      <w:pPr>
        <w:pStyle w:val="NoSpacing"/>
      </w:pPr>
      <w:r>
        <w:rPr>
          <w:b/>
        </w:rPr>
        <w:t>Demodulation</w:t>
      </w:r>
      <w:r>
        <w:t xml:space="preserve">: </w:t>
      </w:r>
    </w:p>
    <w:p w14:paraId="7E65C6D8" w14:textId="77777777" w:rsidR="0072144B" w:rsidRDefault="0072144B" w:rsidP="00395B6C">
      <w:pPr>
        <w:pStyle w:val="NoSpacing"/>
        <w:rPr>
          <w:b/>
        </w:rPr>
      </w:pPr>
    </w:p>
    <w:p w14:paraId="218A3CDD" w14:textId="77777777" w:rsidR="00251EA0" w:rsidRDefault="00251EA0" w:rsidP="00395B6C">
      <w:pPr>
        <w:pStyle w:val="NoSpacing"/>
      </w:pPr>
      <w:r>
        <w:rPr>
          <w:b/>
        </w:rPr>
        <w:t>Inductance</w:t>
      </w:r>
      <w:r>
        <w:t xml:space="preserve"> [L]:</w:t>
      </w:r>
    </w:p>
    <w:p w14:paraId="4F4DAF72" w14:textId="77777777" w:rsidR="00251EA0" w:rsidRDefault="00251EA0" w:rsidP="00395B6C">
      <w:pPr>
        <w:pStyle w:val="NoSpacing"/>
      </w:pPr>
    </w:p>
    <w:p w14:paraId="725074FD" w14:textId="77777777" w:rsidR="00251EA0" w:rsidRPr="00251EA0" w:rsidRDefault="00251EA0" w:rsidP="00395B6C">
      <w:pPr>
        <w:pStyle w:val="NoSpacing"/>
      </w:pPr>
      <w:r>
        <w:rPr>
          <w:b/>
        </w:rPr>
        <w:t>Capacitance</w:t>
      </w:r>
      <w:r>
        <w:t xml:space="preserve"> [C]:</w:t>
      </w:r>
    </w:p>
    <w:p w14:paraId="13A5002E" w14:textId="77777777" w:rsidR="00B35113" w:rsidRDefault="00B35113" w:rsidP="00395B6C">
      <w:pPr>
        <w:pStyle w:val="NoSpacing"/>
        <w:rPr>
          <w:b/>
        </w:rPr>
      </w:pPr>
    </w:p>
    <w:p w14:paraId="3C049856" w14:textId="77777777" w:rsidR="00F655A3" w:rsidRDefault="00CC713F" w:rsidP="00395B6C">
      <w:pPr>
        <w:pStyle w:val="NoSpacing"/>
      </w:pPr>
      <w:r>
        <w:rPr>
          <w:b/>
        </w:rPr>
        <w:t>Message</w:t>
      </w:r>
      <w:r w:rsidR="00F655A3">
        <w:rPr>
          <w:b/>
        </w:rPr>
        <w:t xml:space="preserve"> Frequency </w:t>
      </w:r>
      <w:r w:rsidR="00F655A3">
        <w:t>[</w:t>
      </w:r>
      <w:proofErr w:type="spellStart"/>
      <w:r w:rsidR="00F655A3">
        <w:t>f</w:t>
      </w:r>
      <w:r w:rsidR="00F655A3">
        <w:rPr>
          <w:vertAlign w:val="subscript"/>
        </w:rPr>
        <w:t>m</w:t>
      </w:r>
      <w:proofErr w:type="spellEnd"/>
      <w:r w:rsidR="00F655A3">
        <w:t>]:</w:t>
      </w:r>
      <w:r>
        <w:t xml:space="preserve"> </w:t>
      </w:r>
    </w:p>
    <w:p w14:paraId="1754FADA" w14:textId="77777777" w:rsidR="00386378" w:rsidRPr="00386378" w:rsidRDefault="00386378" w:rsidP="00395B6C">
      <w:pPr>
        <w:pStyle w:val="NoSpacing"/>
      </w:pPr>
    </w:p>
    <w:p w14:paraId="32284E58" w14:textId="77777777" w:rsidR="00B35113" w:rsidRDefault="00F655A3" w:rsidP="00B35113">
      <w:pPr>
        <w:pStyle w:val="NoSpacing"/>
        <w:rPr>
          <w:b/>
        </w:rPr>
      </w:pPr>
      <w:r>
        <w:rPr>
          <w:b/>
        </w:rPr>
        <w:t>Carrier Frequency</w:t>
      </w:r>
      <w:r>
        <w:t xml:space="preserve"> [f</w:t>
      </w:r>
      <w:r>
        <w:rPr>
          <w:vertAlign w:val="subscript"/>
        </w:rPr>
        <w:t>c</w:t>
      </w:r>
      <w:r>
        <w:t>]:</w:t>
      </w:r>
      <w:r w:rsidR="00251EA0">
        <w:t xml:space="preserve"> </w:t>
      </w:r>
      <w:r w:rsidR="00251EA0" w:rsidRPr="00251EA0">
        <w:rPr>
          <w:position w:val="-28"/>
        </w:rPr>
        <w:object w:dxaOrig="1340" w:dyaOrig="660" w14:anchorId="20EA32C9">
          <v:shape id="_x0000_i1026" type="#_x0000_t75" style="width:67pt;height:33.2pt" o:ole="">
            <v:imagedata r:id="rId12" o:title=""/>
          </v:shape>
          <o:OLEObject Type="Embed" ProgID="Equation.DSMT4" ShapeID="_x0000_i1026" DrawAspect="Content" ObjectID="_1392176855" r:id="rId13"/>
        </w:object>
      </w:r>
      <w:r w:rsidR="00B35113" w:rsidRPr="00B35113">
        <w:rPr>
          <w:b/>
        </w:rPr>
        <w:t xml:space="preserve"> </w:t>
      </w:r>
    </w:p>
    <w:p w14:paraId="4F5254F1" w14:textId="77777777" w:rsidR="00B35113" w:rsidRDefault="00B35113" w:rsidP="00DE4DA4">
      <w:pPr>
        <w:pStyle w:val="NoSpacing"/>
        <w:rPr>
          <w:b/>
        </w:rPr>
      </w:pPr>
    </w:p>
    <w:p w14:paraId="24918CA0" w14:textId="77777777" w:rsidR="00FF064A" w:rsidRPr="00FF064A" w:rsidRDefault="00B35113" w:rsidP="00DE4DA4">
      <w:pPr>
        <w:pStyle w:val="NoSpacing"/>
      </w:pPr>
      <w:r>
        <w:rPr>
          <w:b/>
        </w:rPr>
        <w:t>Instantaneous Frequency</w:t>
      </w:r>
      <w:r w:rsidR="00C67EA2">
        <w:rPr>
          <w:b/>
        </w:rPr>
        <w:t xml:space="preserve"> </w:t>
      </w:r>
      <w:r>
        <w:t>[f</w:t>
      </w:r>
      <w:r>
        <w:rPr>
          <w:vertAlign w:val="subscript"/>
        </w:rPr>
        <w:t>i</w:t>
      </w:r>
      <w:r>
        <w:t>]: f</w:t>
      </w:r>
      <w:r>
        <w:rPr>
          <w:vertAlign w:val="subscript"/>
        </w:rPr>
        <w:t>c</w:t>
      </w:r>
      <w:r>
        <w:t xml:space="preserve"> + </w:t>
      </w:r>
      <w:proofErr w:type="spellStart"/>
      <w:r>
        <w:t>k</w:t>
      </w:r>
      <w:r>
        <w:rPr>
          <w:vertAlign w:val="subscript"/>
        </w:rPr>
        <w:t>f</w:t>
      </w:r>
      <w:proofErr w:type="spellEnd"/>
      <w:r>
        <w:t xml:space="preserve"> </w:t>
      </w:r>
      <w:proofErr w:type="gramStart"/>
      <w:r>
        <w:t>m(</w:t>
      </w:r>
      <w:proofErr w:type="gramEnd"/>
      <w:r>
        <w:t>t)</w:t>
      </w:r>
    </w:p>
    <w:p w14:paraId="7ECC9F40" w14:textId="77777777" w:rsidR="00FF064A" w:rsidRDefault="00FF064A" w:rsidP="00395B6C">
      <w:pPr>
        <w:pStyle w:val="NoSpacing"/>
      </w:pPr>
    </w:p>
    <w:p w14:paraId="0B06653F" w14:textId="77777777" w:rsidR="008F694C" w:rsidRDefault="006B751A" w:rsidP="00395B6C">
      <w:pPr>
        <w:pStyle w:val="NoSpacing"/>
      </w:pPr>
      <w:r>
        <w:rPr>
          <w:b/>
        </w:rPr>
        <w:t>Angle</w:t>
      </w:r>
      <w:r>
        <w:t xml:space="preserve"> [θ]: </w:t>
      </w:r>
      <w:proofErr w:type="spellStart"/>
      <w:r>
        <w:t>unmodulated</w:t>
      </w:r>
      <w:proofErr w:type="spellEnd"/>
      <w:r>
        <w:t xml:space="preserve"> carrier</w:t>
      </w:r>
    </w:p>
    <w:p w14:paraId="0F66D345" w14:textId="77777777" w:rsidR="006B751A" w:rsidRPr="008F694C" w:rsidRDefault="008F694C" w:rsidP="00395B6C">
      <w:pPr>
        <w:pStyle w:val="NoSpacing"/>
      </w:pPr>
      <w:proofErr w:type="spellStart"/>
      <w:proofErr w:type="gramStart"/>
      <w:r>
        <w:t>θ</w:t>
      </w:r>
      <w:r>
        <w:rPr>
          <w:vertAlign w:val="subscript"/>
        </w:rPr>
        <w:t>i</w:t>
      </w:r>
      <w:proofErr w:type="spellEnd"/>
      <w:r>
        <w:t>(</w:t>
      </w:r>
      <w:proofErr w:type="gramEnd"/>
      <w:r>
        <w:t>t) = 2πf</w:t>
      </w:r>
      <w:r>
        <w:rPr>
          <w:vertAlign w:val="subscript"/>
        </w:rPr>
        <w:t>c</w:t>
      </w:r>
      <w:r>
        <w:t xml:space="preserve"> t + ϕ</w:t>
      </w:r>
    </w:p>
    <w:p w14:paraId="76C3A613" w14:textId="77777777" w:rsidR="006B751A" w:rsidRDefault="006B751A" w:rsidP="00395B6C">
      <w:pPr>
        <w:pStyle w:val="NoSpacing"/>
      </w:pPr>
    </w:p>
    <w:p w14:paraId="4AC726F4" w14:textId="77777777" w:rsidR="007A7156" w:rsidRDefault="00F655A3" w:rsidP="00F77F34">
      <w:pPr>
        <w:pStyle w:val="NoSpacing"/>
      </w:pPr>
      <w:r>
        <w:rPr>
          <w:b/>
        </w:rPr>
        <w:t>Oscillator</w:t>
      </w:r>
      <w:r>
        <w:t xml:space="preserve">: </w:t>
      </w:r>
      <w:r w:rsidR="007A7156">
        <w:t>produces a signal that converts the digital message into analog signal</w:t>
      </w:r>
    </w:p>
    <w:p w14:paraId="552E48D0" w14:textId="77777777" w:rsidR="00F77F34" w:rsidRPr="00F77F34" w:rsidRDefault="001B69A5" w:rsidP="00C67EA2">
      <w:pPr>
        <w:pStyle w:val="NoSpacing"/>
        <w:numPr>
          <w:ilvl w:val="0"/>
          <w:numId w:val="6"/>
        </w:numPr>
      </w:pPr>
      <w:proofErr w:type="gramStart"/>
      <w:r>
        <w:t>requires</w:t>
      </w:r>
      <w:proofErr w:type="gramEnd"/>
      <w:r>
        <w:t xml:space="preserve"> very precise frequency and phase to match the </w:t>
      </w:r>
      <w:r w:rsidR="00587EE6">
        <w:t>carrier</w:t>
      </w:r>
    </w:p>
    <w:p w14:paraId="6BAC3C29" w14:textId="77777777" w:rsidR="00F77F34" w:rsidRDefault="00F77F34" w:rsidP="00395B6C">
      <w:pPr>
        <w:pStyle w:val="NoSpacing"/>
      </w:pPr>
    </w:p>
    <w:p w14:paraId="498CE09D" w14:textId="77777777" w:rsidR="009464F7" w:rsidRDefault="009464F7" w:rsidP="00395B6C">
      <w:pPr>
        <w:pStyle w:val="NoSpacing"/>
      </w:pPr>
      <w:r>
        <w:rPr>
          <w:b/>
        </w:rPr>
        <w:t>Difference Signal</w:t>
      </w:r>
      <w:r>
        <w:t>:</w:t>
      </w:r>
      <w:r w:rsidR="008B56C5">
        <w:t xml:space="preserve"> oscillator frequency – input signal</w:t>
      </w:r>
    </w:p>
    <w:p w14:paraId="3C91BA48" w14:textId="77777777" w:rsidR="009464F7" w:rsidRDefault="009464F7" w:rsidP="00395B6C">
      <w:pPr>
        <w:pStyle w:val="NoSpacing"/>
      </w:pPr>
    </w:p>
    <w:p w14:paraId="3DA42E6E" w14:textId="77777777" w:rsidR="009464F7" w:rsidRPr="009464F7" w:rsidRDefault="009464F7" w:rsidP="00395B6C">
      <w:pPr>
        <w:pStyle w:val="NoSpacing"/>
      </w:pPr>
      <w:r>
        <w:rPr>
          <w:b/>
        </w:rPr>
        <w:t>Balanced Modulator</w:t>
      </w:r>
      <w:r>
        <w:t xml:space="preserve">: </w:t>
      </w:r>
      <w:r w:rsidR="008B56C5">
        <w:t>frequency translations</w:t>
      </w:r>
    </w:p>
    <w:p w14:paraId="5E95F65E" w14:textId="77777777" w:rsidR="008D1F39" w:rsidRDefault="008D1F39" w:rsidP="00395B6C">
      <w:pPr>
        <w:pStyle w:val="NoSpacing"/>
      </w:pPr>
    </w:p>
    <w:p w14:paraId="3A196E22" w14:textId="77777777" w:rsidR="00AC5ED0" w:rsidRPr="00AC5ED0" w:rsidRDefault="00AC5ED0" w:rsidP="00395B6C">
      <w:pPr>
        <w:pStyle w:val="NoSpacing"/>
      </w:pPr>
      <w:r>
        <w:rPr>
          <w:b/>
        </w:rPr>
        <w:t>Bandwidth (BW)</w:t>
      </w:r>
      <w:r>
        <w:t>:</w:t>
      </w:r>
      <w:r w:rsidR="00BC73AB" w:rsidRPr="00BC73AB">
        <w:t xml:space="preserve"> </w:t>
      </w:r>
      <w:r w:rsidR="00BC73AB">
        <w:t>= upper sideband – lower sideband = 2f</w:t>
      </w:r>
      <w:r w:rsidR="00BC73AB">
        <w:rPr>
          <w:vertAlign w:val="subscript"/>
        </w:rPr>
        <w:t>m</w:t>
      </w:r>
    </w:p>
    <w:p w14:paraId="7CA2DD19" w14:textId="77777777" w:rsidR="00AC5ED0" w:rsidRDefault="00AC5ED0" w:rsidP="00395B6C">
      <w:pPr>
        <w:pStyle w:val="NoSpacing"/>
      </w:pPr>
    </w:p>
    <w:p w14:paraId="0F09049E" w14:textId="77777777" w:rsidR="007D6540" w:rsidRDefault="00AC5ED0" w:rsidP="00B34365">
      <w:pPr>
        <w:pStyle w:val="NoSpacing"/>
      </w:pPr>
      <w:r w:rsidRPr="00AC5ED0">
        <w:rPr>
          <w:b/>
        </w:rPr>
        <w:t>FM Bandwidth</w:t>
      </w:r>
      <w:r>
        <w:t xml:space="preserve"> [B</w:t>
      </w:r>
      <w:r>
        <w:rPr>
          <w:vertAlign w:val="subscript"/>
        </w:rPr>
        <w:t>T</w:t>
      </w:r>
      <w:r>
        <w:t xml:space="preserve">]: </w:t>
      </w:r>
      <w:r w:rsidR="000A3536">
        <w:t>B</w:t>
      </w:r>
      <w:r w:rsidR="000A3536">
        <w:rPr>
          <w:vertAlign w:val="subscript"/>
        </w:rPr>
        <w:t>T</w:t>
      </w:r>
      <w:r w:rsidR="000A3536">
        <w:t xml:space="preserve"> = 2Δf + </w:t>
      </w:r>
      <w:r w:rsidR="00616C30">
        <w:t>2</w:t>
      </w:r>
      <w:r w:rsidR="000A3536">
        <w:t>f</w:t>
      </w:r>
      <w:r w:rsidR="000A3536">
        <w:rPr>
          <w:vertAlign w:val="subscript"/>
        </w:rPr>
        <w:t>m</w:t>
      </w:r>
      <w:r w:rsidR="000A3536">
        <w:t xml:space="preserve"> = 2Δf (1 + 1/β) </w:t>
      </w:r>
    </w:p>
    <w:p w14:paraId="6802D0AD" w14:textId="77777777" w:rsidR="00076A33" w:rsidRDefault="00076A33" w:rsidP="00395B6C">
      <w:pPr>
        <w:pStyle w:val="NoSpacing"/>
      </w:pPr>
    </w:p>
    <w:p w14:paraId="4F0C6E4A" w14:textId="77777777" w:rsidR="008569F0" w:rsidRPr="00047BC6" w:rsidRDefault="00082A22" w:rsidP="00395B6C">
      <w:pPr>
        <w:pStyle w:val="NoSpacing"/>
      </w:pPr>
      <w:r>
        <w:rPr>
          <w:b/>
        </w:rPr>
        <w:t xml:space="preserve">Peak </w:t>
      </w:r>
      <w:r w:rsidR="008569F0">
        <w:rPr>
          <w:b/>
        </w:rPr>
        <w:t>Frequency Deviation</w:t>
      </w:r>
      <w:r w:rsidR="008569F0">
        <w:t xml:space="preserve"> [</w:t>
      </w:r>
      <w:proofErr w:type="spellStart"/>
      <w:r w:rsidR="008569F0">
        <w:t>Δf</w:t>
      </w:r>
      <w:r>
        <w:rPr>
          <w:vertAlign w:val="subscript"/>
        </w:rPr>
        <w:t>c</w:t>
      </w:r>
      <w:proofErr w:type="spellEnd"/>
      <w:r w:rsidR="008569F0">
        <w:t>]:</w:t>
      </w:r>
      <w:r w:rsidR="00DA50BC">
        <w:t xml:space="preserve"> </w:t>
      </w:r>
      <w:proofErr w:type="spellStart"/>
      <w:r w:rsidR="00BA0EEF">
        <w:t>Δf</w:t>
      </w:r>
      <w:r w:rsidR="00BA0EEF">
        <w:rPr>
          <w:vertAlign w:val="subscript"/>
        </w:rPr>
        <w:t>c</w:t>
      </w:r>
      <w:proofErr w:type="spellEnd"/>
      <w:r w:rsidR="00BA0EEF">
        <w:t xml:space="preserve"> = </w:t>
      </w:r>
      <w:proofErr w:type="spellStart"/>
      <w:r w:rsidR="00DA50BC">
        <w:t>kfA</w:t>
      </w:r>
      <w:r w:rsidR="00DA50BC">
        <w:rPr>
          <w:vertAlign w:val="subscript"/>
        </w:rPr>
        <w:t>m</w:t>
      </w:r>
      <w:proofErr w:type="spellEnd"/>
      <w:r w:rsidR="00047BC6">
        <w:t xml:space="preserve"> = (</w:t>
      </w:r>
      <w:proofErr w:type="gramStart"/>
      <w:r w:rsidR="00047BC6">
        <w:t>βA</w:t>
      </w:r>
      <w:r w:rsidR="00047BC6">
        <w:rPr>
          <w:vertAlign w:val="subscript"/>
        </w:rPr>
        <w:t>c</w:t>
      </w:r>
      <w:r w:rsidR="00047BC6">
        <w:t>)</w:t>
      </w:r>
      <w:r w:rsidR="00047BC6">
        <w:rPr>
          <w:vertAlign w:val="superscript"/>
        </w:rPr>
        <w:t>2</w:t>
      </w:r>
      <w:proofErr w:type="gramEnd"/>
      <w:r w:rsidR="00047BC6">
        <w:t>/R</w:t>
      </w:r>
    </w:p>
    <w:p w14:paraId="2AEFE6E0" w14:textId="77777777" w:rsidR="008569F0" w:rsidRDefault="008569F0" w:rsidP="00395B6C">
      <w:pPr>
        <w:pStyle w:val="NoSpacing"/>
      </w:pPr>
    </w:p>
    <w:p w14:paraId="5078D89F" w14:textId="77777777" w:rsidR="00076A33" w:rsidRDefault="00076A33" w:rsidP="00395B6C">
      <w:pPr>
        <w:pStyle w:val="NoSpacing"/>
      </w:pPr>
      <w:r>
        <w:rPr>
          <w:b/>
        </w:rPr>
        <w:t>Narrow Band Frequency Modulation (NBFM)</w:t>
      </w:r>
      <w:r>
        <w:t xml:space="preserve">: </w:t>
      </w:r>
    </w:p>
    <w:p w14:paraId="471B1CE9" w14:textId="77777777" w:rsidR="00F77F34" w:rsidRPr="00F655A3" w:rsidRDefault="00076A33" w:rsidP="00F77F34">
      <w:pPr>
        <w:pStyle w:val="NoSpacing"/>
      </w:pPr>
      <w:r>
        <w:rPr>
          <w:b/>
        </w:rPr>
        <w:t>Wide Band Frequency Modulation (WBFM)</w:t>
      </w:r>
      <w:r>
        <w:t xml:space="preserve">: </w:t>
      </w:r>
    </w:p>
    <w:p w14:paraId="7630E59E" w14:textId="77777777" w:rsidR="00F77F34" w:rsidRDefault="00F77F34" w:rsidP="00F77F34">
      <w:pPr>
        <w:pStyle w:val="NoSpacing"/>
      </w:pPr>
    </w:p>
    <w:p w14:paraId="4CE5C978" w14:textId="77777777" w:rsidR="0059324B" w:rsidRDefault="00082A22" w:rsidP="00F77F34">
      <w:pPr>
        <w:pStyle w:val="NoSpacing"/>
      </w:pPr>
      <w:r>
        <w:rPr>
          <w:b/>
        </w:rPr>
        <w:t xml:space="preserve">Frequency </w:t>
      </w:r>
      <w:r w:rsidR="00F77F34">
        <w:rPr>
          <w:b/>
        </w:rPr>
        <w:t>Modulation index</w:t>
      </w:r>
      <w:r w:rsidR="008569F0">
        <w:t xml:space="preserve"> [β</w:t>
      </w:r>
      <w:r w:rsidR="00F77F34">
        <w:t>]:</w:t>
      </w:r>
      <w:r w:rsidR="008569F0">
        <w:t xml:space="preserve"> </w:t>
      </w:r>
      <w:r w:rsidR="0059324B">
        <w:t xml:space="preserve">(rad) </w:t>
      </w:r>
      <w:r w:rsidR="008569F0">
        <w:t xml:space="preserve">max frequency deviation / </w:t>
      </w:r>
      <w:proofErr w:type="spellStart"/>
      <w:r w:rsidR="008569F0">
        <w:t>f</w:t>
      </w:r>
      <w:r w:rsidR="008569F0">
        <w:rPr>
          <w:vertAlign w:val="subscript"/>
        </w:rPr>
        <w:t>m</w:t>
      </w:r>
      <w:proofErr w:type="spellEnd"/>
    </w:p>
    <w:p w14:paraId="266EF02A" w14:textId="77777777" w:rsidR="00F77F34" w:rsidRDefault="00BC73AB" w:rsidP="00F77F34">
      <w:pPr>
        <w:pStyle w:val="NoSpacing"/>
      </w:pPr>
      <w:r>
        <w:t xml:space="preserve">= </w:t>
      </w:r>
      <w:proofErr w:type="spellStart"/>
      <w:r>
        <w:t>Δf</w:t>
      </w:r>
      <w:proofErr w:type="spellEnd"/>
      <w:r>
        <w:t>/</w:t>
      </w:r>
      <w:proofErr w:type="spellStart"/>
      <w:r>
        <w:t>f</w:t>
      </w:r>
      <w:r>
        <w:rPr>
          <w:vertAlign w:val="subscript"/>
        </w:rPr>
        <w:t>m</w:t>
      </w:r>
      <w:proofErr w:type="spellEnd"/>
      <w:r>
        <w:t xml:space="preserve"> × 100%</w:t>
      </w:r>
    </w:p>
    <w:p w14:paraId="0900407F" w14:textId="77777777" w:rsidR="0059324B" w:rsidRPr="00BC73AB" w:rsidRDefault="0059324B" w:rsidP="00F77F34">
      <w:pPr>
        <w:pStyle w:val="NoSpacing"/>
      </w:pPr>
      <w:r>
        <w:t xml:space="preserve">= </w:t>
      </w:r>
      <w:proofErr w:type="gramStart"/>
      <w:r>
        <w:t>phase</w:t>
      </w:r>
      <w:proofErr w:type="gramEnd"/>
      <w:r>
        <w:t xml:space="preserve"> deviation [</w:t>
      </w:r>
      <w:proofErr w:type="spellStart"/>
      <w:r>
        <w:t>Δϕ</w:t>
      </w:r>
      <w:proofErr w:type="spellEnd"/>
      <w:r>
        <w:t>]</w:t>
      </w:r>
    </w:p>
    <w:p w14:paraId="69B6F551" w14:textId="77777777" w:rsidR="00A02F12" w:rsidRDefault="00A02F12" w:rsidP="00F77F34">
      <w:pPr>
        <w:pStyle w:val="NoSpacing"/>
      </w:pPr>
    </w:p>
    <w:p w14:paraId="2AEE1292" w14:textId="77777777" w:rsidR="00FE43F2" w:rsidRPr="00FE43F2" w:rsidRDefault="00FE43F2" w:rsidP="00F77F34">
      <w:pPr>
        <w:pStyle w:val="NoSpacing"/>
      </w:pPr>
      <w:r>
        <w:rPr>
          <w:b/>
        </w:rPr>
        <w:t>Frequency Sensitivity</w:t>
      </w:r>
      <w:r>
        <w:t xml:space="preserve"> [</w:t>
      </w:r>
      <w:proofErr w:type="spellStart"/>
      <w:r>
        <w:t>k</w:t>
      </w:r>
      <w:r>
        <w:rPr>
          <w:vertAlign w:val="subscript"/>
        </w:rPr>
        <w:t>f</w:t>
      </w:r>
      <w:proofErr w:type="spellEnd"/>
      <w:r>
        <w:t>]: (Hz/V) sensitivity of modulator</w:t>
      </w:r>
    </w:p>
    <w:p w14:paraId="0A4B4555" w14:textId="77777777" w:rsidR="00FE43F2" w:rsidRDefault="00FE43F2" w:rsidP="00F77F34">
      <w:pPr>
        <w:pStyle w:val="NoSpacing"/>
      </w:pPr>
    </w:p>
    <w:p w14:paraId="04AF7CA3" w14:textId="77777777" w:rsidR="00B34365" w:rsidRDefault="00B34365" w:rsidP="00B34365">
      <w:pPr>
        <w:pStyle w:val="Heading2"/>
      </w:pPr>
      <w:r>
        <w:t>Power</w:t>
      </w:r>
    </w:p>
    <w:p w14:paraId="5B4D39E0" w14:textId="77777777" w:rsidR="00F77F34" w:rsidRDefault="00F77F34" w:rsidP="00F77F34">
      <w:pPr>
        <w:pStyle w:val="NoSpacing"/>
      </w:pPr>
      <w:r w:rsidRPr="009464F7">
        <w:rPr>
          <w:b/>
        </w:rPr>
        <w:t>Power</w:t>
      </w:r>
      <w:r>
        <w:t>:</w:t>
      </w:r>
      <w:r w:rsidR="00BA10FA" w:rsidRPr="00BA10FA">
        <w:rPr>
          <w:position w:val="-18"/>
        </w:rPr>
        <w:object w:dxaOrig="1719" w:dyaOrig="520" w14:anchorId="53AB14FF">
          <v:shape id="_x0000_i1027" type="#_x0000_t75" style="width:85.75pt;height:26.3pt" o:ole="">
            <v:imagedata r:id="rId14" o:title=""/>
          </v:shape>
          <o:OLEObject Type="Embed" ProgID="Equation.DSMT4" ShapeID="_x0000_i1027" DrawAspect="Content" ObjectID="_1392176856" r:id="rId15"/>
        </w:object>
      </w:r>
    </w:p>
    <w:p w14:paraId="3CB23D36" w14:textId="77777777" w:rsidR="0058282E" w:rsidRDefault="0058282E" w:rsidP="00F77F34">
      <w:pPr>
        <w:pStyle w:val="NoSpacing"/>
      </w:pPr>
    </w:p>
    <w:p w14:paraId="1CE31D9B" w14:textId="77777777" w:rsidR="0058282E" w:rsidRPr="0058282E" w:rsidRDefault="0058282E" w:rsidP="00F77F34">
      <w:pPr>
        <w:pStyle w:val="NoSpacing"/>
      </w:pPr>
      <w:r>
        <w:rPr>
          <w:b/>
        </w:rPr>
        <w:t>Resistance</w:t>
      </w:r>
      <w:r>
        <w:t xml:space="preserve"> [R]: 1Ω by default</w:t>
      </w:r>
    </w:p>
    <w:p w14:paraId="4FF386BE" w14:textId="77777777" w:rsidR="00E41368" w:rsidRDefault="00E41368" w:rsidP="00E41368">
      <w:pPr>
        <w:pStyle w:val="NoSpacing"/>
      </w:pPr>
    </w:p>
    <w:p w14:paraId="4C851325" w14:textId="77777777" w:rsidR="00E41368" w:rsidRPr="00BC0314" w:rsidRDefault="00E41368" w:rsidP="00E41368">
      <w:pPr>
        <w:pStyle w:val="NoSpacing"/>
      </w:pPr>
      <w:r>
        <w:rPr>
          <w:b/>
        </w:rPr>
        <w:t xml:space="preserve">Carrier Signal Power </w:t>
      </w:r>
      <w:r>
        <w:t>[P</w:t>
      </w:r>
      <w:r>
        <w:rPr>
          <w:vertAlign w:val="subscript"/>
        </w:rPr>
        <w:t>c</w:t>
      </w:r>
      <w:r>
        <w:t>]:</w:t>
      </w:r>
      <w:r w:rsidR="003E6DC4" w:rsidRPr="003E6DC4">
        <w:t xml:space="preserve"> </w:t>
      </w:r>
      <w:r w:rsidR="003E6DC4">
        <w:t>A</w:t>
      </w:r>
      <w:r w:rsidR="003E6DC4">
        <w:rPr>
          <w:vertAlign w:val="subscript"/>
        </w:rPr>
        <w:t>c</w:t>
      </w:r>
      <w:r w:rsidR="003E6DC4">
        <w:rPr>
          <w:vertAlign w:val="superscript"/>
        </w:rPr>
        <w:t>2</w:t>
      </w:r>
      <w:r w:rsidR="003E6DC4">
        <w:t>/(2R)</w:t>
      </w:r>
    </w:p>
    <w:p w14:paraId="283C5067" w14:textId="77777777" w:rsidR="00F77F34" w:rsidRDefault="00F77F34" w:rsidP="00F77F34">
      <w:pPr>
        <w:pStyle w:val="NoSpacing"/>
      </w:pPr>
    </w:p>
    <w:p w14:paraId="2CE550B7" w14:textId="77777777" w:rsidR="00BA10FA" w:rsidRDefault="00BA10FA" w:rsidP="00F77F34">
      <w:pPr>
        <w:pStyle w:val="NoSpacing"/>
      </w:pPr>
      <w:r w:rsidRPr="00BA10FA">
        <w:rPr>
          <w:b/>
        </w:rPr>
        <w:t>Power Spectral Density</w:t>
      </w:r>
      <w:r w:rsidRPr="00BA10FA">
        <w:t xml:space="preserve"> </w:t>
      </w:r>
      <w:r>
        <w:t>[</w:t>
      </w:r>
      <w:proofErr w:type="gramStart"/>
      <w:r w:rsidRPr="00BA10FA">
        <w:t>SM(</w:t>
      </w:r>
      <w:proofErr w:type="gramEnd"/>
      <w:r w:rsidRPr="00BA10FA">
        <w:t>f)</w:t>
      </w:r>
      <w:r>
        <w:t>]:</w:t>
      </w:r>
    </w:p>
    <w:p w14:paraId="74565964" w14:textId="77777777" w:rsidR="003D0C80" w:rsidRDefault="003D0C80" w:rsidP="003D0C80">
      <w:pPr>
        <w:pStyle w:val="NoSpacing"/>
      </w:pPr>
    </w:p>
    <w:p w14:paraId="2FB03429" w14:textId="77777777" w:rsidR="003D0C80" w:rsidRPr="0019239B" w:rsidRDefault="003D0C80" w:rsidP="003D0C80">
      <w:pPr>
        <w:pStyle w:val="NoSpacing"/>
      </w:pPr>
      <w:r>
        <w:rPr>
          <w:b/>
        </w:rPr>
        <w:t>Message Power</w:t>
      </w:r>
      <w:r>
        <w:t xml:space="preserve"> [P</w:t>
      </w:r>
      <w:r>
        <w:rPr>
          <w:vertAlign w:val="subscript"/>
        </w:rPr>
        <w:t>m</w:t>
      </w:r>
      <w:r>
        <w:t>]: P</w:t>
      </w:r>
      <w:r>
        <w:rPr>
          <w:vertAlign w:val="subscript"/>
        </w:rPr>
        <w:t>USB</w:t>
      </w:r>
      <w:r>
        <w:t xml:space="preserve"> + P</w:t>
      </w:r>
      <w:r>
        <w:rPr>
          <w:vertAlign w:val="subscript"/>
        </w:rPr>
        <w:t>LSB</w:t>
      </w:r>
    </w:p>
    <w:p w14:paraId="15CDD2DA" w14:textId="77777777" w:rsidR="003D0C80" w:rsidRDefault="003D0C80" w:rsidP="003D0C80">
      <w:pPr>
        <w:pStyle w:val="NoSpacing"/>
      </w:pPr>
    </w:p>
    <w:p w14:paraId="141EB364" w14:textId="77777777" w:rsidR="003D0C80" w:rsidRPr="00F77F34" w:rsidRDefault="003D0C80" w:rsidP="003D0C80">
      <w:pPr>
        <w:pStyle w:val="NoSpacing"/>
      </w:pPr>
      <w:r>
        <w:t>[P</w:t>
      </w:r>
      <w:r>
        <w:rPr>
          <w:vertAlign w:val="subscript"/>
        </w:rPr>
        <w:t>USB</w:t>
      </w:r>
      <w:r>
        <w:t>]: m</w:t>
      </w:r>
      <w:r>
        <w:rPr>
          <w:vertAlign w:val="superscript"/>
        </w:rPr>
        <w:t>2</w:t>
      </w:r>
      <w:r>
        <w:t>/4</w:t>
      </w:r>
    </w:p>
    <w:p w14:paraId="78D4ADA9" w14:textId="77777777" w:rsidR="003D0C80" w:rsidRDefault="003D0C80" w:rsidP="003D0C80">
      <w:pPr>
        <w:pStyle w:val="NoSpacing"/>
      </w:pPr>
    </w:p>
    <w:p w14:paraId="12171E4A" w14:textId="77777777" w:rsidR="003D0C80" w:rsidRPr="00F77F34" w:rsidRDefault="003D0C80" w:rsidP="003D0C80">
      <w:pPr>
        <w:pStyle w:val="NoSpacing"/>
      </w:pPr>
      <w:r>
        <w:t>[P</w:t>
      </w:r>
      <w:r>
        <w:rPr>
          <w:vertAlign w:val="subscript"/>
        </w:rPr>
        <w:t>LSB</w:t>
      </w:r>
      <w:r>
        <w:t>]: m</w:t>
      </w:r>
      <w:r>
        <w:rPr>
          <w:vertAlign w:val="superscript"/>
        </w:rPr>
        <w:t>2</w:t>
      </w:r>
      <w:r>
        <w:t>/4</w:t>
      </w:r>
    </w:p>
    <w:p w14:paraId="1BF1B3F5" w14:textId="77777777" w:rsidR="002D427C" w:rsidRDefault="002D427C" w:rsidP="00F77F34">
      <w:pPr>
        <w:pStyle w:val="NoSpacing"/>
      </w:pPr>
    </w:p>
    <w:p w14:paraId="229184E3" w14:textId="77777777" w:rsidR="00F77F34" w:rsidRPr="00966433" w:rsidRDefault="00F77F34" w:rsidP="00F77F34">
      <w:pPr>
        <w:pStyle w:val="NoSpacing"/>
      </w:pPr>
      <w:r>
        <w:rPr>
          <w:b/>
        </w:rPr>
        <w:t>Total Power</w:t>
      </w:r>
      <w:r>
        <w:t xml:space="preserve"> [</w:t>
      </w:r>
      <w:proofErr w:type="spellStart"/>
      <w:r>
        <w:t>P</w:t>
      </w:r>
      <w:r>
        <w:rPr>
          <w:vertAlign w:val="subscript"/>
        </w:rPr>
        <w:t>total</w:t>
      </w:r>
      <w:proofErr w:type="spellEnd"/>
      <w:r>
        <w:t>]:</w:t>
      </w:r>
      <w:r w:rsidRPr="00F77F34">
        <w:t xml:space="preserve"> </w:t>
      </w:r>
      <w:r w:rsidR="003E6DC4" w:rsidRPr="00A97D35">
        <w:rPr>
          <w:position w:val="-18"/>
        </w:rPr>
        <w:object w:dxaOrig="5179" w:dyaOrig="480" w14:anchorId="65515B84">
          <v:shape id="_x0000_i1028" type="#_x0000_t75" style="width:258.55pt;height:23.8pt" o:ole="">
            <v:imagedata r:id="rId16" o:title=""/>
          </v:shape>
          <o:OLEObject Type="Embed" ProgID="Equation.DSMT4" ShapeID="_x0000_i1028" DrawAspect="Content" ObjectID="_1392176857" r:id="rId17"/>
        </w:object>
      </w:r>
    </w:p>
    <w:p w14:paraId="43A3CBDC" w14:textId="77777777" w:rsidR="00444181" w:rsidRDefault="00444181" w:rsidP="00395B6C">
      <w:pPr>
        <w:pStyle w:val="NoSpacing"/>
      </w:pPr>
    </w:p>
    <w:p w14:paraId="7DD09720" w14:textId="77777777" w:rsidR="003D0C80" w:rsidRPr="003D0C80" w:rsidRDefault="003D0C80" w:rsidP="00395B6C">
      <w:pPr>
        <w:pStyle w:val="NoSpacing"/>
      </w:pPr>
      <w:r>
        <w:rPr>
          <w:b/>
        </w:rPr>
        <w:t>Peak Power</w:t>
      </w:r>
      <w:r>
        <w:t xml:space="preserve"> [</w:t>
      </w:r>
      <w:proofErr w:type="spellStart"/>
      <w:r>
        <w:t>P</w:t>
      </w:r>
      <w:r>
        <w:rPr>
          <w:vertAlign w:val="subscript"/>
        </w:rPr>
        <w:t>p</w:t>
      </w:r>
      <w:proofErr w:type="spellEnd"/>
      <w:r>
        <w:t xml:space="preserve">]: </w:t>
      </w:r>
      <w:r w:rsidRPr="003D0C80">
        <w:rPr>
          <w:position w:val="-24"/>
        </w:rPr>
        <w:object w:dxaOrig="1280" w:dyaOrig="700" w14:anchorId="7D30D1D5">
          <v:shape id="_x0000_i1029" type="#_x0000_t75" style="width:63.85pt;height:35.05pt" o:ole="">
            <v:imagedata r:id="rId18" o:title=""/>
          </v:shape>
          <o:OLEObject Type="Embed" ProgID="Equation.DSMT4" ShapeID="_x0000_i1029" DrawAspect="Content" ObjectID="_1392176858" r:id="rId19"/>
        </w:object>
      </w:r>
    </w:p>
    <w:p w14:paraId="4642AF85" w14:textId="77777777" w:rsidR="003D0C80" w:rsidRDefault="003D0C80" w:rsidP="00395B6C">
      <w:pPr>
        <w:pStyle w:val="NoSpacing"/>
      </w:pPr>
    </w:p>
    <w:p w14:paraId="075455C4" w14:textId="77777777" w:rsidR="00444181" w:rsidRDefault="00444181" w:rsidP="001C3A10">
      <w:pPr>
        <w:pStyle w:val="NoSpacing"/>
        <w:tabs>
          <w:tab w:val="center" w:pos="4680"/>
        </w:tabs>
      </w:pPr>
      <w:r w:rsidRPr="00444181">
        <w:rPr>
          <w:b/>
        </w:rPr>
        <w:t>Harmonics</w:t>
      </w:r>
      <w:r>
        <w:t>: when waves build up…</w:t>
      </w:r>
    </w:p>
    <w:p w14:paraId="496AE884" w14:textId="77777777" w:rsidR="00BA10FA" w:rsidRDefault="00BA10FA" w:rsidP="001C3A10">
      <w:pPr>
        <w:pStyle w:val="NoSpacing"/>
        <w:tabs>
          <w:tab w:val="center" w:pos="4680"/>
        </w:tabs>
      </w:pPr>
    </w:p>
    <w:p w14:paraId="2566DF27" w14:textId="77777777" w:rsidR="001C3A10" w:rsidRDefault="001C3A10" w:rsidP="001C3A10">
      <w:pPr>
        <w:pStyle w:val="NoSpacing"/>
        <w:tabs>
          <w:tab w:val="center" w:pos="4680"/>
        </w:tabs>
      </w:pPr>
      <w:r>
        <w:rPr>
          <w:b/>
        </w:rPr>
        <w:t>Audible frequency range</w:t>
      </w:r>
      <w:r>
        <w:t xml:space="preserve">: </w:t>
      </w:r>
    </w:p>
    <w:p w14:paraId="768BB4C7" w14:textId="77777777" w:rsidR="001C3A10" w:rsidRPr="001C3A10" w:rsidRDefault="001C3A10" w:rsidP="001C3A10">
      <w:pPr>
        <w:pStyle w:val="NoSpacing"/>
        <w:tabs>
          <w:tab w:val="center" w:pos="4680"/>
        </w:tabs>
      </w:pPr>
      <w:r>
        <w:rPr>
          <w:rFonts w:eastAsia="Times New Roman" w:cs="Times New Roman"/>
          <w:b/>
          <w:szCs w:val="24"/>
        </w:rPr>
        <w:t>A</w:t>
      </w:r>
      <w:r w:rsidRPr="001C3A10">
        <w:rPr>
          <w:rFonts w:eastAsia="Times New Roman" w:cs="Times New Roman"/>
          <w:b/>
          <w:szCs w:val="24"/>
        </w:rPr>
        <w:t>udio modulating frequency range</w:t>
      </w:r>
      <w:r>
        <w:rPr>
          <w:rFonts w:eastAsia="Times New Roman" w:cs="Times New Roman"/>
          <w:szCs w:val="24"/>
        </w:rPr>
        <w:t>:</w:t>
      </w:r>
    </w:p>
    <w:p w14:paraId="68A33FC9" w14:textId="77777777" w:rsidR="000276E7" w:rsidRDefault="000276E7" w:rsidP="00395B6C">
      <w:pPr>
        <w:pStyle w:val="NoSpacing"/>
      </w:pPr>
    </w:p>
    <w:p w14:paraId="59D2E7D9" w14:textId="77777777" w:rsidR="009B7EA3" w:rsidRDefault="00C21EE8" w:rsidP="00395B6C">
      <w:pPr>
        <w:pStyle w:val="NoSpacing"/>
      </w:pPr>
      <w:r w:rsidRPr="00C21EE8">
        <w:rPr>
          <w:position w:val="-28"/>
        </w:rPr>
        <w:object w:dxaOrig="2700" w:dyaOrig="680" w14:anchorId="54EED462">
          <v:shape id="_x0000_i1030" type="#_x0000_t75" style="width:135.25pt;height:34.45pt" o:ole="">
            <v:imagedata r:id="rId20" o:title=""/>
          </v:shape>
          <o:OLEObject Type="Embed" ProgID="Equation.DSMT4" ShapeID="_x0000_i1030" DrawAspect="Content" ObjectID="_1392176859" r:id="rId21"/>
        </w:object>
      </w:r>
    </w:p>
    <w:p w14:paraId="0B1543E8" w14:textId="77777777" w:rsidR="00CC521C" w:rsidRDefault="00CC521C" w:rsidP="00395B6C">
      <w:pPr>
        <w:pStyle w:val="NoSpacing"/>
      </w:pPr>
    </w:p>
    <w:p w14:paraId="49DAC71D" w14:textId="77777777" w:rsidR="009C1B09" w:rsidRDefault="00337B8D" w:rsidP="00395B6C">
      <w:pPr>
        <w:pStyle w:val="NoSpacing"/>
      </w:pPr>
      <w:r>
        <w:t>Fourier</w:t>
      </w:r>
    </w:p>
    <w:p w14:paraId="69158756" w14:textId="77777777" w:rsidR="00337B8D" w:rsidRDefault="00337B8D" w:rsidP="00395B6C">
      <w:pPr>
        <w:pStyle w:val="NoSpacing"/>
      </w:pPr>
      <w:r>
        <w:rPr>
          <w:noProof/>
          <w:lang w:val="en-US"/>
        </w:rPr>
        <w:drawing>
          <wp:inline distT="0" distB="0" distL="0" distR="0" wp14:anchorId="6956A51E" wp14:editId="3C0950DB">
            <wp:extent cx="2431203" cy="351462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1203" cy="3514626"/>
                    </a:xfrm>
                    <a:prstGeom prst="rect">
                      <a:avLst/>
                    </a:prstGeom>
                  </pic:spPr>
                </pic:pic>
              </a:graphicData>
            </a:graphic>
          </wp:inline>
        </w:drawing>
      </w:r>
    </w:p>
    <w:p w14:paraId="79F5EC58" w14:textId="77777777" w:rsidR="00DE2871" w:rsidRDefault="00DE2871" w:rsidP="00395B6C">
      <w:pPr>
        <w:pStyle w:val="NoSpacing"/>
      </w:pPr>
      <w:r w:rsidRPr="00DE2871">
        <w:rPr>
          <w:position w:val="-28"/>
        </w:rPr>
        <w:object w:dxaOrig="2980" w:dyaOrig="680" w14:anchorId="4C6FBD0C">
          <v:shape id="_x0000_i1031" type="#_x0000_t75" style="width:149pt;height:34.45pt" o:ole="">
            <v:imagedata r:id="rId23" o:title=""/>
          </v:shape>
          <o:OLEObject Type="Embed" ProgID="Equation.DSMT4" ShapeID="_x0000_i1031" DrawAspect="Content" ObjectID="_1392176860" r:id="rId24"/>
        </w:object>
      </w:r>
    </w:p>
    <w:p w14:paraId="6A78E0B4" w14:textId="77777777" w:rsidR="00CC521C" w:rsidRDefault="00CC521C" w:rsidP="00395B6C">
      <w:pPr>
        <w:pStyle w:val="NoSpacing"/>
      </w:pPr>
    </w:p>
    <w:p w14:paraId="3A515998" w14:textId="77777777" w:rsidR="009C1B09" w:rsidRDefault="009C1B09" w:rsidP="00395B6C">
      <w:pPr>
        <w:pStyle w:val="NoSpacing"/>
      </w:pPr>
      <w:r>
        <w:rPr>
          <w:b/>
        </w:rPr>
        <w:t>F</w:t>
      </w:r>
      <w:r w:rsidRPr="009C1B09">
        <w:rPr>
          <w:b/>
        </w:rPr>
        <w:t>requency-</w:t>
      </w:r>
      <w:r>
        <w:rPr>
          <w:b/>
        </w:rPr>
        <w:t>D</w:t>
      </w:r>
      <w:r w:rsidRPr="009C1B09">
        <w:rPr>
          <w:b/>
        </w:rPr>
        <w:t xml:space="preserve">ivision </w:t>
      </w:r>
      <w:r>
        <w:rPr>
          <w:b/>
        </w:rPr>
        <w:t>M</w:t>
      </w:r>
      <w:r w:rsidRPr="009C1B09">
        <w:rPr>
          <w:b/>
        </w:rPr>
        <w:t>ultiplexing (FDM)</w:t>
      </w:r>
      <w:r>
        <w:t xml:space="preserve">: </w:t>
      </w:r>
    </w:p>
    <w:p w14:paraId="5DE6EDE4" w14:textId="77777777" w:rsidR="009C1B09" w:rsidRPr="009C1B09" w:rsidRDefault="009C1B09" w:rsidP="00395B6C">
      <w:pPr>
        <w:pStyle w:val="NoSpacing"/>
        <w:rPr>
          <w:b/>
        </w:rPr>
      </w:pPr>
    </w:p>
    <w:p w14:paraId="7F411D37" w14:textId="77777777" w:rsidR="00AC5ED0" w:rsidRDefault="00AC5ED0" w:rsidP="00AC5ED0">
      <w:pPr>
        <w:pStyle w:val="Heading2"/>
      </w:pPr>
      <w:bookmarkStart w:id="3" w:name="_Toc442304926"/>
      <w:r>
        <w:t>Phase Modulation</w:t>
      </w:r>
      <w:bookmarkEnd w:id="3"/>
    </w:p>
    <w:p w14:paraId="000ABB93" w14:textId="77777777" w:rsidR="00B218C9" w:rsidRPr="003431E6" w:rsidRDefault="00B218C9" w:rsidP="00B218C9">
      <w:pPr>
        <w:pStyle w:val="NoSpacing"/>
      </w:pPr>
      <w:r>
        <w:rPr>
          <w:b/>
        </w:rPr>
        <w:t>Phase modulation (PM)</w:t>
      </w:r>
      <w:r>
        <w:t xml:space="preserve">: </w:t>
      </w:r>
    </w:p>
    <w:p w14:paraId="36CA9BCB" w14:textId="77777777" w:rsidR="00B218C9" w:rsidRDefault="00B218C9" w:rsidP="00B218C9">
      <w:pPr>
        <w:pStyle w:val="NoSpacing"/>
      </w:pPr>
    </w:p>
    <w:p w14:paraId="15C786BA" w14:textId="77777777" w:rsidR="00B218C9" w:rsidRPr="00B218C9" w:rsidRDefault="00B218C9" w:rsidP="00B218C9">
      <w:pPr>
        <w:pStyle w:val="NoSpacing"/>
      </w:pPr>
      <w:r>
        <w:rPr>
          <w:b/>
        </w:rPr>
        <w:t>Phase Sensitivity</w:t>
      </w:r>
      <w:r>
        <w:t xml:space="preserve"> [</w:t>
      </w:r>
      <w:proofErr w:type="spellStart"/>
      <w:r>
        <w:t>k</w:t>
      </w:r>
      <w:r>
        <w:rPr>
          <w:vertAlign w:val="subscript"/>
        </w:rPr>
        <w:t>p</w:t>
      </w:r>
      <w:proofErr w:type="spellEnd"/>
      <w:r>
        <w:t>]:</w:t>
      </w:r>
    </w:p>
    <w:p w14:paraId="228855BA" w14:textId="77777777" w:rsidR="00AC5ED0" w:rsidRDefault="00AC5ED0" w:rsidP="00395B6C">
      <w:pPr>
        <w:pStyle w:val="NoSpacing"/>
      </w:pPr>
    </w:p>
    <w:p w14:paraId="634D9756" w14:textId="77777777" w:rsidR="00BC73AB" w:rsidRDefault="00BC73AB" w:rsidP="00395B6C">
      <w:pPr>
        <w:pStyle w:val="NoSpacing"/>
      </w:pPr>
      <w:proofErr w:type="spellStart"/>
      <w:proofErr w:type="gramStart"/>
      <w:r>
        <w:t>θ</w:t>
      </w:r>
      <w:r>
        <w:rPr>
          <w:vertAlign w:val="subscript"/>
        </w:rPr>
        <w:t>i</w:t>
      </w:r>
      <w:proofErr w:type="spellEnd"/>
      <w:r>
        <w:t>(</w:t>
      </w:r>
      <w:proofErr w:type="gramEnd"/>
      <w:r>
        <w:t>t) =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2B3A51F" w14:textId="77777777" w:rsidR="0033372E" w:rsidRDefault="0033372E" w:rsidP="00395B6C">
      <w:pPr>
        <w:pStyle w:val="NoSpacing"/>
      </w:pPr>
      <w:proofErr w:type="gramStart"/>
      <w:r>
        <w:t>S(</w:t>
      </w:r>
      <w:proofErr w:type="gramEnd"/>
      <w:r>
        <w:t>t) = A</w:t>
      </w:r>
      <w:r>
        <w:rPr>
          <w:vertAlign w:val="subscript"/>
        </w:rPr>
        <w:t>c</w:t>
      </w:r>
      <w:r>
        <w:t xml:space="preserve"> </w:t>
      </w:r>
      <w:proofErr w:type="spellStart"/>
      <w:r>
        <w:t>cos</w:t>
      </w:r>
      <w:proofErr w:type="spellEnd"/>
      <w:r>
        <w:t xml:space="preserve"> (2π</w:t>
      </w:r>
      <w:proofErr w:type="spellStart"/>
      <w:r>
        <w:t>f</w:t>
      </w:r>
      <w:r>
        <w:rPr>
          <w:vertAlign w:val="subscript"/>
        </w:rPr>
        <w:t>c</w:t>
      </w:r>
      <w:r>
        <w:t>t</w:t>
      </w:r>
      <w:proofErr w:type="spellEnd"/>
      <w:r>
        <w:t xml:space="preserve"> + </w:t>
      </w:r>
      <w:proofErr w:type="spellStart"/>
      <w:r>
        <w:t>k</w:t>
      </w:r>
      <w:r>
        <w:rPr>
          <w:vertAlign w:val="subscript"/>
        </w:rPr>
        <w:t>p</w:t>
      </w:r>
      <w:proofErr w:type="spellEnd"/>
      <w:r>
        <w:t xml:space="preserve"> m(t))</w:t>
      </w:r>
    </w:p>
    <w:p w14:paraId="30D258CD" w14:textId="77777777" w:rsidR="00A90705" w:rsidRDefault="00A90705" w:rsidP="00395B6C">
      <w:pPr>
        <w:pStyle w:val="NoSpacing"/>
      </w:pPr>
    </w:p>
    <w:p w14:paraId="10A56F57" w14:textId="77777777" w:rsidR="00A90705" w:rsidRPr="00A90705" w:rsidRDefault="00A90705" w:rsidP="00395B6C">
      <w:pPr>
        <w:pStyle w:val="NoSpacing"/>
      </w:pPr>
      <w:r>
        <w:rPr>
          <w:b/>
        </w:rPr>
        <w:t>Phase Deviation</w:t>
      </w:r>
      <w:r>
        <w:t xml:space="preserve"> [</w:t>
      </w:r>
      <w:proofErr w:type="spellStart"/>
      <w:r>
        <w:t>Δϕ</w:t>
      </w:r>
      <w:proofErr w:type="spellEnd"/>
      <w:r>
        <w:t>]:</w:t>
      </w:r>
    </w:p>
    <w:p w14:paraId="35AD1F4B" w14:textId="77777777" w:rsidR="00EC103B" w:rsidRDefault="00CA1B8D" w:rsidP="00CA1B8D">
      <w:pPr>
        <w:pStyle w:val="Heading1"/>
      </w:pPr>
      <w:bookmarkStart w:id="4" w:name="_Toc442304927"/>
      <w:r>
        <w:t>A</w:t>
      </w:r>
      <w:r w:rsidR="00DE6973">
        <w:t>mplitude</w:t>
      </w:r>
      <w:r>
        <w:t xml:space="preserve"> </w:t>
      </w:r>
      <w:r w:rsidR="00EC103B">
        <w:t>Modulation</w:t>
      </w:r>
      <w:bookmarkEnd w:id="4"/>
    </w:p>
    <w:p w14:paraId="4D964D0C" w14:textId="77777777" w:rsidR="005323D6" w:rsidRDefault="00C8710F" w:rsidP="00C8710F">
      <w:pPr>
        <w:pStyle w:val="NoSpacing"/>
      </w:pPr>
      <w:r>
        <w:rPr>
          <w:b/>
        </w:rPr>
        <w:t>Amplitude Modulation (AM)</w:t>
      </w:r>
      <w:r>
        <w:t>:</w:t>
      </w:r>
    </w:p>
    <w:p w14:paraId="1A16A62B" w14:textId="77777777" w:rsidR="00C8710F" w:rsidRDefault="00C8710F" w:rsidP="005323D6">
      <w:pPr>
        <w:pStyle w:val="NoSpacing"/>
        <w:numPr>
          <w:ilvl w:val="0"/>
          <w:numId w:val="6"/>
        </w:numPr>
      </w:pPr>
      <w:proofErr w:type="gramStart"/>
      <w:r>
        <w:t>m</w:t>
      </w:r>
      <w:r w:rsidRPr="00C8710F">
        <w:t>odulated</w:t>
      </w:r>
      <w:proofErr w:type="gramEnd"/>
      <w:r w:rsidRPr="00C8710F">
        <w:t xml:space="preserve"> signal contains two si</w:t>
      </w:r>
      <w:r w:rsidR="009D550D">
        <w:t xml:space="preserve">de bands and an </w:t>
      </w:r>
      <w:proofErr w:type="spellStart"/>
      <w:r w:rsidR="009D550D">
        <w:t>unmodulated</w:t>
      </w:r>
      <w:proofErr w:type="spellEnd"/>
      <w:r w:rsidR="009D550D">
        <w:t xml:space="preserve"> carri</w:t>
      </w:r>
      <w:r w:rsidRPr="00C8710F">
        <w:t>er signal</w:t>
      </w:r>
    </w:p>
    <w:p w14:paraId="71F18D2B" w14:textId="77777777" w:rsidR="00B218C9" w:rsidRDefault="00B218C9" w:rsidP="005323D6">
      <w:pPr>
        <w:pStyle w:val="NoSpacing"/>
        <w:numPr>
          <w:ilvl w:val="0"/>
          <w:numId w:val="6"/>
        </w:numPr>
      </w:pPr>
      <w:proofErr w:type="gramStart"/>
      <w:r>
        <w:t>better</w:t>
      </w:r>
      <w:proofErr w:type="gramEnd"/>
      <w:r>
        <w:t xml:space="preserve"> for video signals (over the air), needing MHz, perhaps 5.5</w:t>
      </w:r>
    </w:p>
    <w:p w14:paraId="5AC1AABF" w14:textId="77777777" w:rsidR="005323D6" w:rsidRDefault="005323D6" w:rsidP="005323D6">
      <w:pPr>
        <w:pStyle w:val="NoSpacing"/>
        <w:numPr>
          <w:ilvl w:val="0"/>
          <w:numId w:val="6"/>
        </w:numPr>
      </w:pPr>
      <w:proofErr w:type="gramStart"/>
      <w:r>
        <w:t>linear</w:t>
      </w:r>
      <w:proofErr w:type="gramEnd"/>
    </w:p>
    <w:p w14:paraId="52C0529A" w14:textId="77777777" w:rsidR="00082A22" w:rsidRDefault="00082A22" w:rsidP="00082A22">
      <w:pPr>
        <w:pStyle w:val="NoSpacing"/>
        <w:rPr>
          <w:b/>
        </w:rPr>
      </w:pPr>
    </w:p>
    <w:p w14:paraId="372DC965" w14:textId="77777777" w:rsidR="00475410" w:rsidRPr="00475410" w:rsidRDefault="00475410" w:rsidP="00082A22">
      <w:pPr>
        <w:pStyle w:val="NoSpacing"/>
      </w:pPr>
      <w:r>
        <w:t xml:space="preserve">Don’t look at phase shifts for AM, so you can convert between sin ↔ </w:t>
      </w:r>
      <w:proofErr w:type="spellStart"/>
      <w:r>
        <w:t>cos</w:t>
      </w:r>
      <w:proofErr w:type="spellEnd"/>
    </w:p>
    <w:p w14:paraId="7293ED4C" w14:textId="77777777" w:rsidR="00475410" w:rsidRDefault="00475410" w:rsidP="00082A22">
      <w:pPr>
        <w:pStyle w:val="NoSpacing"/>
        <w:rPr>
          <w:b/>
        </w:rPr>
      </w:pPr>
    </w:p>
    <w:p w14:paraId="300372FF" w14:textId="77777777" w:rsidR="00082A22" w:rsidRPr="004703D9" w:rsidRDefault="00082A22" w:rsidP="00082A22">
      <w:pPr>
        <w:pStyle w:val="NoSpacing"/>
      </w:pPr>
      <w:r w:rsidRPr="004703D9">
        <w:rPr>
          <w:b/>
        </w:rPr>
        <w:t>Maximu</w:t>
      </w:r>
      <w:r>
        <w:rPr>
          <w:b/>
        </w:rPr>
        <w:t>m Amplitude</w:t>
      </w:r>
      <w:r>
        <w:t xml:space="preserve"> [A</w:t>
      </w:r>
      <w:r>
        <w:rPr>
          <w:vertAlign w:val="subscript"/>
        </w:rPr>
        <w:t>m</w:t>
      </w:r>
      <w:r>
        <w:t>]:</w:t>
      </w:r>
    </w:p>
    <w:p w14:paraId="0F5F7A2E" w14:textId="77777777" w:rsidR="00DE4DA4" w:rsidRDefault="00DE4DA4" w:rsidP="00DE4DA4">
      <w:pPr>
        <w:pStyle w:val="NoSpacing"/>
      </w:pPr>
    </w:p>
    <w:p w14:paraId="5CDEEC82" w14:textId="77777777" w:rsidR="00DE4DA4" w:rsidRDefault="00CC713F" w:rsidP="00DE4DA4">
      <w:pPr>
        <w:pStyle w:val="NoSpacing"/>
      </w:pPr>
      <w:r>
        <w:rPr>
          <w:b/>
        </w:rPr>
        <w:t>Message</w:t>
      </w:r>
      <w:r w:rsidR="00DE4DA4">
        <w:rPr>
          <w:b/>
        </w:rPr>
        <w:t xml:space="preserve"> Signal </w:t>
      </w:r>
      <w:r w:rsidR="00DE4DA4">
        <w:t>[</w:t>
      </w:r>
      <w:proofErr w:type="gramStart"/>
      <w:r w:rsidR="00DE4DA4">
        <w:t>m(</w:t>
      </w:r>
      <w:proofErr w:type="gramEnd"/>
      <w:r w:rsidR="00DE4DA4">
        <w:t>t)]:</w:t>
      </w:r>
      <w:r w:rsidR="00671035">
        <w:t xml:space="preserve"> m(t) = A</w:t>
      </w:r>
      <w:r w:rsidR="00671035">
        <w:rPr>
          <w:vertAlign w:val="subscript"/>
        </w:rPr>
        <w:t>m</w:t>
      </w:r>
      <w:r w:rsidR="00671035">
        <w:t xml:space="preserve"> </w:t>
      </w:r>
      <w:proofErr w:type="spellStart"/>
      <w:r w:rsidR="00671035">
        <w:t>cos</w:t>
      </w:r>
      <w:proofErr w:type="spellEnd"/>
      <w:r w:rsidR="00671035">
        <w:t>(</w:t>
      </w:r>
      <w:proofErr w:type="spellStart"/>
      <w:r w:rsidR="00671035">
        <w:t>ω</w:t>
      </w:r>
      <w:r w:rsidR="00671035">
        <w:rPr>
          <w:vertAlign w:val="subscript"/>
        </w:rPr>
        <w:t>m</w:t>
      </w:r>
      <w:r w:rsidR="00671035">
        <w:t>t</w:t>
      </w:r>
      <w:proofErr w:type="spellEnd"/>
      <w:r w:rsidR="00671035">
        <w:t>)</w:t>
      </w:r>
    </w:p>
    <w:p w14:paraId="6F242119" w14:textId="77777777" w:rsidR="00E002C7" w:rsidRPr="00E002C7" w:rsidRDefault="00CC713F" w:rsidP="00CC713F">
      <w:pPr>
        <w:pStyle w:val="NoSpacing"/>
      </w:pPr>
      <w:proofErr w:type="gramStart"/>
      <w:r>
        <w:t>a</w:t>
      </w:r>
      <w:proofErr w:type="gramEnd"/>
      <w:r>
        <w:t>.k.a. modulating signal,</w:t>
      </w:r>
      <w:r w:rsidR="00B35113">
        <w:t xml:space="preserve"> </w:t>
      </w:r>
      <w:proofErr w:type="spellStart"/>
      <w:r w:rsidR="00B35113">
        <w:t>unmodulated</w:t>
      </w:r>
      <w:proofErr w:type="spellEnd"/>
      <w:r w:rsidR="00B35113">
        <w:t xml:space="preserve"> signal,</w:t>
      </w:r>
      <w:r>
        <w:t xml:space="preserve"> data signal, information signal</w:t>
      </w:r>
    </w:p>
    <w:p w14:paraId="5816AF2C" w14:textId="77777777" w:rsidR="00386378" w:rsidRDefault="00386378" w:rsidP="00DE4DA4">
      <w:pPr>
        <w:pStyle w:val="NoSpacing"/>
      </w:pPr>
    </w:p>
    <w:p w14:paraId="794B04D2" w14:textId="77777777" w:rsidR="00DE4DA4" w:rsidRDefault="00DE4DA4" w:rsidP="00C8710F">
      <w:pPr>
        <w:pStyle w:val="NoSpacing"/>
      </w:pPr>
      <w:r>
        <w:rPr>
          <w:b/>
        </w:rPr>
        <w:t>Carrier Signal</w:t>
      </w:r>
      <w:r>
        <w:t xml:space="preserve"> [</w:t>
      </w:r>
      <w:proofErr w:type="gramStart"/>
      <w:r>
        <w:t>c(</w:t>
      </w:r>
      <w:proofErr w:type="gramEnd"/>
      <w:r>
        <w:t>t)]:</w:t>
      </w:r>
      <w:r w:rsidR="005A4F10">
        <w:t xml:space="preserve"> original carrier signal</w:t>
      </w:r>
    </w:p>
    <w:p w14:paraId="4E04E453" w14:textId="77777777" w:rsidR="00B35113" w:rsidRDefault="00B35113" w:rsidP="00B35113">
      <w:pPr>
        <w:pStyle w:val="NoSpacing"/>
        <w:rPr>
          <w:b/>
        </w:rPr>
      </w:pPr>
    </w:p>
    <w:p w14:paraId="2CB81DB1" w14:textId="77777777" w:rsidR="0035004F" w:rsidRDefault="00B35113" w:rsidP="00B35113">
      <w:pPr>
        <w:pStyle w:val="NoSpacing"/>
      </w:pPr>
      <w:r>
        <w:rPr>
          <w:b/>
        </w:rPr>
        <w:t>Modulated Signal</w:t>
      </w:r>
      <w:r>
        <w:t xml:space="preserve"> [</w:t>
      </w:r>
      <w:proofErr w:type="gramStart"/>
      <w:r>
        <w:t>s(</w:t>
      </w:r>
      <w:proofErr w:type="gramEnd"/>
      <w:r>
        <w:t>t)]: Output (O/P)</w:t>
      </w:r>
    </w:p>
    <w:p w14:paraId="2E57EB77" w14:textId="77777777" w:rsidR="00B35113" w:rsidRPr="00B35113" w:rsidRDefault="0035004F" w:rsidP="00B35113">
      <w:pPr>
        <w:pStyle w:val="NoSpacing"/>
      </w:pPr>
      <w:proofErr w:type="gramStart"/>
      <w:r>
        <w:t>s</w:t>
      </w:r>
      <w:proofErr w:type="gramEnd"/>
      <w:r>
        <w:t xml:space="preserve">(t) = </w:t>
      </w:r>
      <w:r w:rsidRPr="0035004F">
        <w:t xml:space="preserve">m(t) </w:t>
      </w:r>
      <w:r>
        <w:t>×</w:t>
      </w:r>
      <w:r w:rsidRPr="0035004F">
        <w:t xml:space="preserve"> c(t)</w:t>
      </w:r>
    </w:p>
    <w:p w14:paraId="7DF0F7BD" w14:textId="77777777" w:rsidR="00DE4DA4" w:rsidRDefault="00DE4DA4" w:rsidP="00C8710F">
      <w:pPr>
        <w:pStyle w:val="NoSpacing"/>
      </w:pPr>
    </w:p>
    <w:p w14:paraId="205D00C1" w14:textId="77777777" w:rsidR="00582430" w:rsidRPr="00582430" w:rsidRDefault="00582430" w:rsidP="00C8710F">
      <w:pPr>
        <w:pStyle w:val="NoSpacing"/>
      </w:pPr>
      <w:r>
        <w:t>[A</w:t>
      </w:r>
      <w:r>
        <w:rPr>
          <w:vertAlign w:val="subscript"/>
        </w:rPr>
        <w:t>AM</w:t>
      </w:r>
      <w:r>
        <w:t>]: A</w:t>
      </w:r>
      <w:r w:rsidRPr="00582430">
        <w:rPr>
          <w:vertAlign w:val="subscript"/>
        </w:rPr>
        <w:t>c</w:t>
      </w:r>
      <w:r>
        <w:t xml:space="preserve"> + </w:t>
      </w:r>
      <w:proofErr w:type="gramStart"/>
      <w:r>
        <w:t>m(</w:t>
      </w:r>
      <w:proofErr w:type="gramEnd"/>
      <w:r>
        <w:t>t)</w:t>
      </w:r>
    </w:p>
    <w:p w14:paraId="2AF29F97" w14:textId="77777777" w:rsidR="00582430" w:rsidRDefault="00582430" w:rsidP="00C8710F">
      <w:pPr>
        <w:pStyle w:val="NoSpacing"/>
      </w:pPr>
    </w:p>
    <w:p w14:paraId="06DB01DE" w14:textId="77777777" w:rsidR="00B61606" w:rsidRDefault="00B61606" w:rsidP="00B61606">
      <w:pPr>
        <w:pStyle w:val="NoSpacing"/>
      </w:pPr>
    </w:p>
    <w:p w14:paraId="1AE368E9" w14:textId="77777777" w:rsidR="00B61606" w:rsidRDefault="00B61606" w:rsidP="00B61606">
      <w:pPr>
        <w:pStyle w:val="NoSpacing"/>
      </w:pPr>
      <w:r>
        <w:rPr>
          <w:noProof/>
          <w:lang w:val="en-US"/>
        </w:rPr>
        <w:drawing>
          <wp:inline distT="0" distB="0" distL="0" distR="0" wp14:anchorId="213C6A89" wp14:editId="25CFC155">
            <wp:extent cx="10121900" cy="3935730"/>
            <wp:effectExtent l="0" t="0" r="12700" b="1270"/>
            <wp:docPr id="21" name="Picture 2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21900" cy="3935730"/>
                    </a:xfrm>
                    <a:prstGeom prst="rect">
                      <a:avLst/>
                    </a:prstGeom>
                    <a:noFill/>
                    <a:ln>
                      <a:noFill/>
                    </a:ln>
                  </pic:spPr>
                </pic:pic>
              </a:graphicData>
            </a:graphic>
          </wp:inline>
        </w:drawing>
      </w:r>
    </w:p>
    <w:p w14:paraId="003B87F2" w14:textId="77777777" w:rsidR="00B61606" w:rsidRDefault="00B61606" w:rsidP="00C8710F">
      <w:pPr>
        <w:pStyle w:val="NoSpacing"/>
      </w:pPr>
    </w:p>
    <w:p w14:paraId="1789101B" w14:textId="77777777" w:rsidR="00B61606" w:rsidRDefault="00B61606" w:rsidP="00C8710F">
      <w:pPr>
        <w:pStyle w:val="NoSpacing"/>
      </w:pPr>
    </w:p>
    <w:p w14:paraId="38E13587" w14:textId="77777777" w:rsidR="005B374E" w:rsidRDefault="005B374E" w:rsidP="00C8710F">
      <w:pPr>
        <w:pStyle w:val="NoSpacing"/>
      </w:pPr>
      <w:r>
        <w:rPr>
          <w:b/>
        </w:rPr>
        <w:t>DSB-AM</w:t>
      </w:r>
      <w:r>
        <w:t xml:space="preserve">: a.k.a. conventional </w:t>
      </w:r>
      <w:proofErr w:type="gramStart"/>
      <w:r>
        <w:t>AM</w:t>
      </w:r>
      <w:proofErr w:type="gramEnd"/>
    </w:p>
    <w:p w14:paraId="518198AB" w14:textId="0BF9BA26" w:rsidR="00E66562" w:rsidRDefault="00E66562" w:rsidP="00C8710F">
      <w:pPr>
        <w:pStyle w:val="NoSpacing"/>
      </w:pPr>
      <w:r>
        <w:rPr>
          <w:noProof/>
          <w:lang w:val="en-US"/>
        </w:rPr>
        <w:drawing>
          <wp:inline distT="0" distB="0" distL="0" distR="0" wp14:anchorId="77A2A9B6" wp14:editId="3703F883">
            <wp:extent cx="9469755" cy="4659630"/>
            <wp:effectExtent l="0" t="0" r="0" b="0"/>
            <wp:docPr id="22" name="Picture 2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69755" cy="4659630"/>
                    </a:xfrm>
                    <a:prstGeom prst="rect">
                      <a:avLst/>
                    </a:prstGeom>
                    <a:noFill/>
                    <a:ln>
                      <a:noFill/>
                    </a:ln>
                  </pic:spPr>
                </pic:pic>
              </a:graphicData>
            </a:graphic>
          </wp:inline>
        </w:drawing>
      </w:r>
    </w:p>
    <w:p w14:paraId="32CF556F" w14:textId="77777777" w:rsidR="005B374E" w:rsidRDefault="005B374E" w:rsidP="00C8710F">
      <w:pPr>
        <w:pStyle w:val="NoSpacing"/>
      </w:pPr>
    </w:p>
    <w:p w14:paraId="570D518C" w14:textId="77777777" w:rsidR="00E41368" w:rsidRDefault="00582430" w:rsidP="00C8710F">
      <w:pPr>
        <w:pStyle w:val="NoSpacing"/>
      </w:pPr>
      <w:r w:rsidRPr="00582430">
        <w:rPr>
          <w:position w:val="-54"/>
        </w:rPr>
        <w:object w:dxaOrig="6940" w:dyaOrig="920" w14:anchorId="75B446E1">
          <v:shape id="_x0000_i1032" type="#_x0000_t75" style="width:346.85pt;height:45.7pt" o:ole="">
            <v:imagedata r:id="rId29" o:title=""/>
          </v:shape>
          <o:OLEObject Type="Embed" ProgID="Equation.DSMT4" ShapeID="_x0000_i1032" DrawAspect="Content" ObjectID="_1392176861" r:id="rId30"/>
        </w:object>
      </w:r>
    </w:p>
    <w:p w14:paraId="34FE59FA" w14:textId="77777777" w:rsidR="00E41368" w:rsidRDefault="00E41368" w:rsidP="00C8710F">
      <w:pPr>
        <w:pStyle w:val="NoSpacing"/>
      </w:pPr>
    </w:p>
    <w:p w14:paraId="1CCE97CD" w14:textId="77777777" w:rsidR="00AC5ED0" w:rsidRDefault="00082A22" w:rsidP="00C8710F">
      <w:pPr>
        <w:pStyle w:val="NoSpacing"/>
      </w:pPr>
      <w:r>
        <w:rPr>
          <w:b/>
        </w:rPr>
        <w:t xml:space="preserve">Amplitude Modulation Index </w:t>
      </w:r>
      <w:r>
        <w:t xml:space="preserve">[m]: </w:t>
      </w:r>
      <w:r w:rsidR="004753BE" w:rsidRPr="004753BE">
        <w:rPr>
          <w:position w:val="-34"/>
        </w:rPr>
        <w:object w:dxaOrig="3620" w:dyaOrig="840" w14:anchorId="2010178E">
          <v:shape id="_x0000_i1033" type="#_x0000_t75" style="width:181.55pt;height:41.95pt" o:ole="">
            <v:imagedata r:id="rId31" o:title=""/>
          </v:shape>
          <o:OLEObject Type="Embed" ProgID="Equation.DSMT4" ShapeID="_x0000_i1033" DrawAspect="Content" ObjectID="_1392176862" r:id="rId32"/>
        </w:object>
      </w:r>
    </w:p>
    <w:p w14:paraId="3CA24DFE" w14:textId="77777777" w:rsidR="00DA50BC" w:rsidRDefault="00DA50BC" w:rsidP="00C8710F">
      <w:pPr>
        <w:pStyle w:val="NoSpacing"/>
      </w:pPr>
    </w:p>
    <w:p w14:paraId="3996DDCB" w14:textId="77777777" w:rsidR="00B34365" w:rsidRDefault="00CF713B" w:rsidP="00B34365">
      <w:pPr>
        <w:pStyle w:val="NoSpacing"/>
      </w:pPr>
      <w:r>
        <w:rPr>
          <w:b/>
        </w:rPr>
        <w:t>AM BW</w:t>
      </w:r>
      <w:r>
        <w:t xml:space="preserve">: </w:t>
      </w:r>
      <w:r w:rsidRPr="00A97D35">
        <w:t xml:space="preserve">max </w:t>
      </w:r>
      <w:r>
        <w:t>–</w:t>
      </w:r>
      <w:r w:rsidRPr="00A97D35">
        <w:t xml:space="preserve"> min = (f</w:t>
      </w:r>
      <w:r w:rsidRPr="00A97D35">
        <w:rPr>
          <w:vertAlign w:val="subscript"/>
        </w:rPr>
        <w:t>c</w:t>
      </w:r>
      <w:r w:rsidRPr="00A97D35">
        <w:t xml:space="preserve"> + </w:t>
      </w:r>
      <w:proofErr w:type="spellStart"/>
      <w:r w:rsidRPr="00A97D35">
        <w:t>f</w:t>
      </w:r>
      <w:r w:rsidRPr="00A97D35">
        <w:rPr>
          <w:vertAlign w:val="subscript"/>
        </w:rPr>
        <w:t>m</w:t>
      </w:r>
      <w:proofErr w:type="spellEnd"/>
      <w:r w:rsidRPr="00A97D35">
        <w:t xml:space="preserve">) </w:t>
      </w:r>
      <w:r>
        <w:t>–</w:t>
      </w:r>
      <w:r w:rsidRPr="00A97D35">
        <w:t xml:space="preserve"> (f</w:t>
      </w:r>
      <w:r w:rsidRPr="00A97D35">
        <w:rPr>
          <w:vertAlign w:val="subscript"/>
        </w:rPr>
        <w:t>c</w:t>
      </w:r>
      <w:r w:rsidRPr="00A97D35">
        <w:t xml:space="preserve"> </w:t>
      </w:r>
      <w:r>
        <w:t>–</w:t>
      </w:r>
      <w:r w:rsidRPr="00A97D35">
        <w:t xml:space="preserve"> </w:t>
      </w:r>
      <w:proofErr w:type="spellStart"/>
      <w:r w:rsidRPr="00A97D35">
        <w:t>f</w:t>
      </w:r>
      <w:r w:rsidRPr="00A97D35">
        <w:rPr>
          <w:vertAlign w:val="subscript"/>
        </w:rPr>
        <w:t>m</w:t>
      </w:r>
      <w:proofErr w:type="spellEnd"/>
      <w:r w:rsidRPr="00A97D35">
        <w:t>) =</w:t>
      </w:r>
      <w:r>
        <w:t xml:space="preserve"> 2</w:t>
      </w:r>
      <w:r>
        <w:rPr>
          <w:rFonts w:cs="Times New Roman"/>
        </w:rPr>
        <w:t>∙</w:t>
      </w:r>
      <w:r>
        <w:t>f</w:t>
      </w:r>
      <w:r>
        <w:rPr>
          <w:vertAlign w:val="subscript"/>
        </w:rPr>
        <w:t>m</w:t>
      </w:r>
    </w:p>
    <w:p w14:paraId="6BC78A63" w14:textId="77777777" w:rsidR="00B34365" w:rsidRDefault="00B34365" w:rsidP="00B34365">
      <w:pPr>
        <w:pStyle w:val="NoSpacing"/>
      </w:pPr>
    </w:p>
    <w:p w14:paraId="6114E968" w14:textId="77777777" w:rsidR="00671035" w:rsidRPr="00EC7D9B" w:rsidRDefault="00EC7D9B" w:rsidP="00B34365">
      <w:pPr>
        <w:pStyle w:val="NoSpacing"/>
      </w:pPr>
      <w:r>
        <w:rPr>
          <w:b/>
        </w:rPr>
        <w:t>Band Pass Filter (BPF)</w:t>
      </w:r>
      <w:r>
        <w:t>:</w:t>
      </w:r>
    </w:p>
    <w:p w14:paraId="7A4B14EB" w14:textId="77777777" w:rsidR="00671035" w:rsidRDefault="00671035" w:rsidP="00B34365">
      <w:pPr>
        <w:pStyle w:val="NoSpacing"/>
      </w:pPr>
    </w:p>
    <w:p w14:paraId="2D6E68EB" w14:textId="77777777" w:rsidR="00CF713B" w:rsidRDefault="00B34365" w:rsidP="00C8710F">
      <w:pPr>
        <w:pStyle w:val="NoSpacing"/>
      </w:pPr>
      <w:proofErr w:type="spellStart"/>
      <w:r w:rsidRPr="004F0C02">
        <w:rPr>
          <w:b/>
        </w:rPr>
        <w:t>Vestigeal</w:t>
      </w:r>
      <w:proofErr w:type="spellEnd"/>
      <w:r w:rsidRPr="004F0C02">
        <w:rPr>
          <w:b/>
        </w:rPr>
        <w:t xml:space="preserve"> Sideband Transmission (VSB)</w:t>
      </w:r>
      <w:r w:rsidRPr="004F0C02">
        <w:t>:</w:t>
      </w:r>
      <w:r>
        <w:t xml:space="preserve"> o</w:t>
      </w:r>
      <w:r w:rsidRPr="00D87ADE">
        <w:t xml:space="preserve">ne side band along with </w:t>
      </w:r>
      <w:r w:rsidR="003812EE">
        <w:t xml:space="preserve">just a trace of the other side band (a.k.a. </w:t>
      </w:r>
      <w:r w:rsidR="003812EE">
        <w:rPr>
          <w:b/>
        </w:rPr>
        <w:t>vestige</w:t>
      </w:r>
      <w:r w:rsidR="003812EE">
        <w:t>). This trace is useful for ensuring that important information is not cut off when reading</w:t>
      </w:r>
      <w:r>
        <w:br/>
      </w:r>
      <w:r>
        <w:br/>
        <w:t>Filters, such as BPF, tend to remove a little bit of the message. You can avoid this by extending the length of the transmission and including a trace of the opposite SB.</w:t>
      </w:r>
    </w:p>
    <w:p w14:paraId="7FBBC86C" w14:textId="77777777" w:rsidR="00B34365" w:rsidRDefault="00B34365" w:rsidP="00B34365">
      <w:pPr>
        <w:pStyle w:val="NoSpacing"/>
        <w:tabs>
          <w:tab w:val="center" w:pos="4680"/>
        </w:tabs>
      </w:pPr>
    </w:p>
    <w:p w14:paraId="6204DB42" w14:textId="77777777" w:rsidR="00B34365" w:rsidRDefault="00CC713F" w:rsidP="00B34365">
      <w:pPr>
        <w:pStyle w:val="NoSpacing"/>
        <w:tabs>
          <w:tab w:val="center" w:pos="4680"/>
        </w:tabs>
      </w:pPr>
      <w:r>
        <w:rPr>
          <w:b/>
        </w:rPr>
        <w:t>Message</w:t>
      </w:r>
      <w:r w:rsidR="00B34365">
        <w:rPr>
          <w:b/>
        </w:rPr>
        <w:t xml:space="preserve"> Bandwidth </w:t>
      </w:r>
      <w:r w:rsidR="00B34365">
        <w:t xml:space="preserve">[W]: maximum </w:t>
      </w:r>
      <w:r>
        <w:t>message</w:t>
      </w:r>
      <w:r w:rsidR="00B34365">
        <w:t xml:space="preserve"> frequency</w:t>
      </w:r>
      <w:r w:rsidR="009A42F8">
        <w:t>, i.e. message</w:t>
      </w:r>
    </w:p>
    <w:p w14:paraId="6F5C4EE9" w14:textId="77777777" w:rsidR="00B34365" w:rsidRDefault="00B34365" w:rsidP="00B34365">
      <w:pPr>
        <w:pStyle w:val="NoSpacing"/>
      </w:pPr>
    </w:p>
    <w:p w14:paraId="434C3BFA" w14:textId="77777777" w:rsidR="00DE4DA4" w:rsidRDefault="00B34365" w:rsidP="00B34365">
      <w:pPr>
        <w:pStyle w:val="NoSpacing"/>
      </w:pPr>
      <w:proofErr w:type="spellStart"/>
      <w:r w:rsidRPr="00F655A3">
        <w:rPr>
          <w:b/>
        </w:rPr>
        <w:t>SideBand</w:t>
      </w:r>
      <w:proofErr w:type="spellEnd"/>
      <w:r w:rsidRPr="00F655A3">
        <w:rPr>
          <w:b/>
        </w:rPr>
        <w:t xml:space="preserve"> (SB)</w:t>
      </w:r>
      <w:r>
        <w:t xml:space="preserve">: </w:t>
      </w:r>
    </w:p>
    <w:p w14:paraId="5EA5BF0F" w14:textId="77777777" w:rsidR="00B34365" w:rsidRDefault="00B34365" w:rsidP="00B34365">
      <w:pPr>
        <w:pStyle w:val="NoSpacing"/>
      </w:pPr>
      <w:r>
        <w:br/>
      </w:r>
      <w:r w:rsidRPr="00F655A3">
        <w:rPr>
          <w:b/>
        </w:rPr>
        <w:t>Suppressed Carrier (SC)</w:t>
      </w:r>
      <w:r>
        <w:t>: don't transmit carrier signal</w:t>
      </w:r>
      <w:r w:rsidR="003738DB">
        <w:t xml:space="preserve"> with the message signal</w:t>
      </w:r>
      <w:r>
        <w:t>, so less power, but complicated filter</w:t>
      </w:r>
      <w:r w:rsidR="00337B8D">
        <w:t xml:space="preserve"> because you </w:t>
      </w:r>
      <w:r w:rsidR="003738DB">
        <w:t>transmit the signals on the sidebands</w:t>
      </w:r>
      <w:r>
        <w:br/>
      </w:r>
      <w:bookmarkStart w:id="5" w:name="_GoBack"/>
      <w:bookmarkEnd w:id="5"/>
      <w:r>
        <w:br/>
      </w:r>
      <w:r w:rsidRPr="00F655A3">
        <w:rPr>
          <w:b/>
        </w:rPr>
        <w:t>Double SB-SC (DSB-SC)</w:t>
      </w:r>
      <w:r>
        <w:t>: USB &amp; LSB</w:t>
      </w:r>
    </w:p>
    <w:p w14:paraId="179F891B" w14:textId="77777777" w:rsidR="00B34365" w:rsidRDefault="00B34365" w:rsidP="00B34365">
      <w:pPr>
        <w:pStyle w:val="NoSpacing"/>
      </w:pPr>
    </w:p>
    <w:p w14:paraId="5E5B7E70" w14:textId="77777777" w:rsidR="00B34365" w:rsidRDefault="00B34365" w:rsidP="00C8710F">
      <w:pPr>
        <w:pStyle w:val="NoSpacing"/>
      </w:pPr>
      <w:r w:rsidRPr="00F655A3">
        <w:rPr>
          <w:b/>
        </w:rPr>
        <w:t>S</w:t>
      </w:r>
      <w:r>
        <w:rPr>
          <w:b/>
        </w:rPr>
        <w:t>ingle</w:t>
      </w:r>
      <w:r w:rsidRPr="00F655A3">
        <w:rPr>
          <w:b/>
        </w:rPr>
        <w:t xml:space="preserve"> SB-SC (SSB-SC)</w:t>
      </w:r>
      <w:r>
        <w:t>: trans</w:t>
      </w:r>
      <w:r w:rsidR="00EC7D9B">
        <w:t>mit only one sideband frequency, usually a DSB through a BPF</w:t>
      </w:r>
      <w:r>
        <w:br/>
      </w:r>
      <w:r>
        <w:br/>
      </w:r>
      <w:r w:rsidRPr="00F655A3">
        <w:rPr>
          <w:b/>
        </w:rPr>
        <w:t>Lower SB (LSB)</w:t>
      </w:r>
      <w:r>
        <w:t>: (f</w:t>
      </w:r>
      <w:r w:rsidRPr="00F655A3">
        <w:rPr>
          <w:vertAlign w:val="subscript"/>
        </w:rPr>
        <w:t>c</w:t>
      </w:r>
      <w:r>
        <w:t xml:space="preserve"> – </w:t>
      </w:r>
      <w:proofErr w:type="spellStart"/>
      <w:r>
        <w:t>f</w:t>
      </w:r>
      <w:r w:rsidRPr="00F655A3">
        <w:rPr>
          <w:vertAlign w:val="subscript"/>
        </w:rPr>
        <w:t>m</w:t>
      </w:r>
      <w:proofErr w:type="spellEnd"/>
      <w:r>
        <w:t>)</w:t>
      </w:r>
      <w:r>
        <w:br/>
      </w:r>
      <w:r>
        <w:br/>
      </w:r>
      <w:r w:rsidRPr="00F655A3">
        <w:rPr>
          <w:b/>
        </w:rPr>
        <w:t>Upper SB (USB)</w:t>
      </w:r>
      <w:r>
        <w:t>: (f</w:t>
      </w:r>
      <w:r w:rsidRPr="00F655A3">
        <w:rPr>
          <w:vertAlign w:val="subscript"/>
        </w:rPr>
        <w:t>c</w:t>
      </w:r>
      <w:r>
        <w:t xml:space="preserve"> + </w:t>
      </w:r>
      <w:proofErr w:type="spellStart"/>
      <w:r>
        <w:t>f</w:t>
      </w:r>
      <w:r w:rsidRPr="00F655A3">
        <w:rPr>
          <w:vertAlign w:val="subscript"/>
        </w:rPr>
        <w:t>m</w:t>
      </w:r>
      <w:proofErr w:type="spellEnd"/>
      <w:r>
        <w:t>)</w:t>
      </w:r>
      <w:r w:rsidR="003055BE" w:rsidRPr="00B34365">
        <w:t xml:space="preserve"> </w:t>
      </w:r>
    </w:p>
    <w:p w14:paraId="77411AAA" w14:textId="77777777" w:rsidR="00C02CAF" w:rsidRDefault="00C02CAF" w:rsidP="00C8710F">
      <w:pPr>
        <w:pStyle w:val="NoSpacing"/>
      </w:pPr>
    </w:p>
    <w:p w14:paraId="17A8D0C4" w14:textId="13429264" w:rsidR="00C02CAF" w:rsidRPr="00B34365" w:rsidRDefault="00C02CAF" w:rsidP="00C8710F">
      <w:pPr>
        <w:pStyle w:val="NoSpacing"/>
      </w:pPr>
      <w:r>
        <w:rPr>
          <w:noProof/>
          <w:lang w:val="en-US"/>
        </w:rPr>
        <w:drawing>
          <wp:inline distT="0" distB="0" distL="0" distR="0" wp14:anchorId="1B5E4DCE" wp14:editId="45C3E8AB">
            <wp:extent cx="3975735" cy="7609205"/>
            <wp:effectExtent l="0" t="0" r="12065" b="10795"/>
            <wp:docPr id="23" name="Picture 23">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5735" cy="7609205"/>
                    </a:xfrm>
                    <a:prstGeom prst="rect">
                      <a:avLst/>
                    </a:prstGeom>
                    <a:noFill/>
                    <a:ln>
                      <a:noFill/>
                    </a:ln>
                  </pic:spPr>
                </pic:pic>
              </a:graphicData>
            </a:graphic>
          </wp:inline>
        </w:drawing>
      </w:r>
    </w:p>
    <w:p w14:paraId="770E8047" w14:textId="77777777" w:rsidR="00A0065D" w:rsidRDefault="00A0065D" w:rsidP="00A0065D">
      <w:pPr>
        <w:pStyle w:val="NoSpacing"/>
      </w:pPr>
    </w:p>
    <w:p w14:paraId="025C0BB9" w14:textId="77777777" w:rsidR="00A0065D" w:rsidRDefault="00A0065D" w:rsidP="00A0065D">
      <w:pPr>
        <w:pStyle w:val="NoSpacing"/>
      </w:pPr>
      <w:r>
        <w:rPr>
          <w:b/>
        </w:rPr>
        <w:t>Envelope Detection</w:t>
      </w:r>
      <w:r>
        <w:t xml:space="preserve">: a demodulation method that converts AM to </w:t>
      </w:r>
      <w:proofErr w:type="gramStart"/>
      <w:r>
        <w:t>m(</w:t>
      </w:r>
      <w:proofErr w:type="gramEnd"/>
      <w:r>
        <w:t>t), using c(t)</w:t>
      </w:r>
    </w:p>
    <w:p w14:paraId="203A694A" w14:textId="77777777" w:rsidR="00677BD8" w:rsidRDefault="00677BD8" w:rsidP="00677BD8">
      <w:pPr>
        <w:pStyle w:val="NoSpacing"/>
        <w:numPr>
          <w:ilvl w:val="0"/>
          <w:numId w:val="6"/>
        </w:numPr>
      </w:pPr>
      <w:r>
        <w:t xml:space="preserve">Cannot be used with SC because envelope is no longer representing </w:t>
      </w:r>
      <w:proofErr w:type="gramStart"/>
      <w:r>
        <w:t>m(</w:t>
      </w:r>
      <w:proofErr w:type="gramEnd"/>
      <w:r>
        <w:t>t)</w:t>
      </w:r>
    </w:p>
    <w:p w14:paraId="7BE5EE62" w14:textId="77777777" w:rsidR="005B374E" w:rsidRPr="00C8710F" w:rsidRDefault="005B374E" w:rsidP="00C8710F">
      <w:pPr>
        <w:pStyle w:val="NoSpacing"/>
      </w:pPr>
    </w:p>
    <w:p w14:paraId="3EF726C7" w14:textId="77777777" w:rsidR="000276E7" w:rsidRDefault="000276E7" w:rsidP="000276E7">
      <w:pPr>
        <w:pStyle w:val="Heading2"/>
      </w:pPr>
      <w:bookmarkStart w:id="6" w:name="_Toc442304928"/>
      <w:r>
        <w:t xml:space="preserve">Generating </w:t>
      </w:r>
      <w:r w:rsidRPr="000276E7">
        <w:t>SSB</w:t>
      </w:r>
      <w:r>
        <w:t>-SC</w:t>
      </w:r>
      <w:bookmarkEnd w:id="6"/>
    </w:p>
    <w:p w14:paraId="2A977FD4" w14:textId="77777777" w:rsidR="000276E7" w:rsidRPr="000276E7" w:rsidRDefault="000276E7" w:rsidP="000276E7">
      <w:pPr>
        <w:pStyle w:val="NoSpacing"/>
        <w:numPr>
          <w:ilvl w:val="0"/>
          <w:numId w:val="4"/>
        </w:numPr>
      </w:pPr>
      <w:r w:rsidRPr="000276E7">
        <w:t>Frequency discrimination method</w:t>
      </w:r>
    </w:p>
    <w:p w14:paraId="110FB233" w14:textId="77777777" w:rsidR="000276E7" w:rsidRPr="000276E7" w:rsidRDefault="000276E7" w:rsidP="000276E7">
      <w:pPr>
        <w:pStyle w:val="NoSpacing"/>
        <w:numPr>
          <w:ilvl w:val="0"/>
          <w:numId w:val="4"/>
        </w:numPr>
      </w:pPr>
      <w:r w:rsidRPr="000276E7">
        <w:t>Phase discrimination method</w:t>
      </w:r>
    </w:p>
    <w:p w14:paraId="2233FB43" w14:textId="77777777" w:rsidR="000276E7" w:rsidRDefault="000276E7" w:rsidP="002E524C">
      <w:pPr>
        <w:pStyle w:val="NoSpacing"/>
      </w:pPr>
    </w:p>
    <w:p w14:paraId="3F3AFDAD" w14:textId="77777777" w:rsidR="002E524C" w:rsidRDefault="000276E7" w:rsidP="001B149E">
      <w:pPr>
        <w:pStyle w:val="Heading3"/>
        <w:rPr>
          <w:sz w:val="27"/>
          <w:szCs w:val="27"/>
        </w:rPr>
      </w:pPr>
      <w:bookmarkStart w:id="7" w:name="_Toc442304929"/>
      <w:r>
        <w:t xml:space="preserve">Frequency </w:t>
      </w:r>
      <w:r w:rsidRPr="000276E7">
        <w:t>Discrimination</w:t>
      </w:r>
      <w:r>
        <w:t xml:space="preserve"> Method</w:t>
      </w:r>
      <w:bookmarkEnd w:id="7"/>
    </w:p>
    <w:p w14:paraId="5522A280" w14:textId="77777777" w:rsidR="00CF713B" w:rsidRPr="002E524C" w:rsidRDefault="001B149E" w:rsidP="002E524C">
      <w:pPr>
        <w:pStyle w:val="NoSpacing"/>
        <w:rPr>
          <w:sz w:val="27"/>
          <w:szCs w:val="27"/>
        </w:rPr>
      </w:pPr>
      <w:r w:rsidRPr="001B149E">
        <w:object w:dxaOrig="4040" w:dyaOrig="1440" w14:anchorId="24647921">
          <v:shape id="_x0000_i1034" type="#_x0000_t75" style="width:202.25pt;height:1in" o:ole="">
            <v:imagedata r:id="rId35" o:title=""/>
          </v:shape>
          <o:OLEObject Type="Embed" ProgID="Equation.DSMT4" ShapeID="_x0000_i1034" DrawAspect="Content" ObjectID="_1392176863" r:id="rId36"/>
        </w:object>
      </w:r>
    </w:p>
    <w:p w14:paraId="2CC0DB5F" w14:textId="77777777" w:rsidR="00B924FC" w:rsidRDefault="001B149E" w:rsidP="001B149E">
      <w:pPr>
        <w:pStyle w:val="Heading3"/>
      </w:pPr>
      <w:bookmarkStart w:id="8" w:name="_Toc442304930"/>
      <w:r>
        <w:t>Phase Discrimination Method</w:t>
      </w:r>
      <w:bookmarkEnd w:id="8"/>
    </w:p>
    <w:p w14:paraId="7DACA14D" w14:textId="77777777" w:rsidR="004F0C02" w:rsidRDefault="001B149E" w:rsidP="00B34365">
      <w:pPr>
        <w:pStyle w:val="NoSpacing"/>
      </w:pPr>
      <w:r>
        <w:t xml:space="preserve">π/4 phase shift → product modulator → </w:t>
      </w:r>
      <w:proofErr w:type="gramStart"/>
      <w:r>
        <w:t>S</w:t>
      </w:r>
      <w:r>
        <w:rPr>
          <w:vertAlign w:val="subscript"/>
        </w:rPr>
        <w:t>1</w:t>
      </w:r>
      <w:r>
        <w:t>(</w:t>
      </w:r>
      <w:proofErr w:type="gramEnd"/>
      <w:r>
        <w:t>x) → Sum → SSB-SC S(k)</w:t>
      </w:r>
    </w:p>
    <w:p w14:paraId="62B50659" w14:textId="77777777" w:rsidR="00926D1F" w:rsidRDefault="00926D1F" w:rsidP="00B34365">
      <w:pPr>
        <w:pStyle w:val="NoSpacing"/>
        <w:rPr>
          <w:b/>
        </w:rPr>
      </w:pPr>
    </w:p>
    <w:p w14:paraId="55C17C71" w14:textId="77777777" w:rsidR="003055BE" w:rsidRPr="001B149E" w:rsidRDefault="003055BE" w:rsidP="00B34365">
      <w:pPr>
        <w:pStyle w:val="NoSpacing"/>
      </w:pPr>
      <w:r>
        <w:rPr>
          <w:b/>
        </w:rPr>
        <w:t xml:space="preserve">Phase </w:t>
      </w:r>
      <w:r>
        <w:t>[ϕ]:</w:t>
      </w:r>
    </w:p>
    <w:p w14:paraId="7ACFDB68" w14:textId="77777777" w:rsidR="00251EA0" w:rsidRDefault="00251EA0" w:rsidP="007A1474">
      <w:pPr>
        <w:pStyle w:val="Heading1"/>
      </w:pPr>
      <w:bookmarkStart w:id="9" w:name="_Toc442304931"/>
      <w:r>
        <w:t>Current</w:t>
      </w:r>
    </w:p>
    <w:p w14:paraId="13211540" w14:textId="77777777" w:rsidR="00251EA0" w:rsidRDefault="00251EA0" w:rsidP="00251EA0">
      <w:pPr>
        <w:pStyle w:val="NoSpacing"/>
      </w:pPr>
      <w:r>
        <w:t>[I</w:t>
      </w:r>
      <w:r>
        <w:rPr>
          <w:vertAlign w:val="subscript"/>
        </w:rPr>
        <w:t>C</w:t>
      </w:r>
      <w:r>
        <w:t>]:</w:t>
      </w:r>
    </w:p>
    <w:p w14:paraId="77390473" w14:textId="77777777" w:rsidR="00251EA0" w:rsidRPr="00251EA0" w:rsidRDefault="00251EA0" w:rsidP="00251EA0">
      <w:pPr>
        <w:pStyle w:val="NoSpacing"/>
      </w:pPr>
    </w:p>
    <w:p w14:paraId="616CA590" w14:textId="77777777" w:rsidR="00251EA0" w:rsidRDefault="00251EA0" w:rsidP="00251EA0">
      <w:pPr>
        <w:pStyle w:val="NoSpacing"/>
      </w:pPr>
      <w:r>
        <w:t>[I</w:t>
      </w:r>
      <w:r>
        <w:rPr>
          <w:vertAlign w:val="subscript"/>
        </w:rPr>
        <w:t>T</w:t>
      </w:r>
      <w:r>
        <w:t>]:</w:t>
      </w:r>
      <w:r w:rsidRPr="00251EA0">
        <w:rPr>
          <w:position w:val="-14"/>
        </w:rPr>
        <w:object w:dxaOrig="1359" w:dyaOrig="460" w14:anchorId="3D87B8F6">
          <v:shape id="_x0000_i1035" type="#_x0000_t75" style="width:67.6pt;height:23.15pt" o:ole="">
            <v:imagedata r:id="rId37" o:title=""/>
          </v:shape>
          <o:OLEObject Type="Embed" ProgID="Equation.DSMT4" ShapeID="_x0000_i1035" DrawAspect="Content" ObjectID="_1392176864" r:id="rId38"/>
        </w:object>
      </w:r>
    </w:p>
    <w:p w14:paraId="201873D6" w14:textId="77777777" w:rsidR="007A1474" w:rsidRDefault="007A1474" w:rsidP="007A1474">
      <w:pPr>
        <w:pStyle w:val="Heading1"/>
      </w:pPr>
      <w:r>
        <w:t>Information Theory</w:t>
      </w:r>
      <w:bookmarkEnd w:id="9"/>
    </w:p>
    <w:p w14:paraId="65208925" w14:textId="77777777" w:rsidR="00BB1AA9" w:rsidRDefault="00BB1AA9" w:rsidP="007068A7">
      <w:pPr>
        <w:pStyle w:val="NoSpacing"/>
      </w:pPr>
      <w:proofErr w:type="spellStart"/>
      <w:proofErr w:type="gramStart"/>
      <w:r>
        <w:rPr>
          <w:b/>
        </w:rPr>
        <w:t>binits</w:t>
      </w:r>
      <w:proofErr w:type="spellEnd"/>
      <w:proofErr w:type="gramEnd"/>
      <w:r w:rsidR="00D35B33">
        <w:t xml:space="preserve"> [v]</w:t>
      </w:r>
      <w:r>
        <w:t>: binary bits</w:t>
      </w:r>
    </w:p>
    <w:p w14:paraId="2A9C7946" w14:textId="77777777" w:rsidR="00040E73" w:rsidRDefault="00040E73" w:rsidP="007068A7">
      <w:pPr>
        <w:pStyle w:val="NoSpacing"/>
      </w:pPr>
    </w:p>
    <w:p w14:paraId="4FE5399C" w14:textId="5A8C56BA" w:rsidR="00040E73" w:rsidRPr="00040E73" w:rsidRDefault="00040E73" w:rsidP="007068A7">
      <w:pPr>
        <w:pStyle w:val="NoSpacing"/>
      </w:pPr>
      <w:r>
        <w:rPr>
          <w:b/>
        </w:rPr>
        <w:t xml:space="preserve">Amount of Information </w:t>
      </w:r>
      <w:r>
        <w:t>[</w:t>
      </w:r>
      <w:proofErr w:type="spellStart"/>
      <w:r>
        <w:t>I</w:t>
      </w:r>
      <w:r>
        <w:rPr>
          <w:vertAlign w:val="subscript"/>
        </w:rPr>
        <w:t>k</w:t>
      </w:r>
      <w:proofErr w:type="spellEnd"/>
      <w:r>
        <w:t xml:space="preserve">]: </w:t>
      </w:r>
      <w:proofErr w:type="gramStart"/>
      <w:r>
        <w:t>log</w:t>
      </w:r>
      <w:r>
        <w:rPr>
          <w:vertAlign w:val="subscript"/>
        </w:rPr>
        <w:t>2</w:t>
      </w:r>
      <w:r>
        <w:t>(</w:t>
      </w:r>
      <w:proofErr w:type="gramEnd"/>
      <w:r>
        <w:t>1/</w:t>
      </w:r>
      <w:proofErr w:type="spellStart"/>
      <w:r>
        <w:t>P</w:t>
      </w:r>
      <w:r>
        <w:rPr>
          <w:vertAlign w:val="subscript"/>
        </w:rPr>
        <w:t>k</w:t>
      </w:r>
      <w:proofErr w:type="spellEnd"/>
      <w:r>
        <w:t>)</w:t>
      </w:r>
    </w:p>
    <w:p w14:paraId="2C3A3752" w14:textId="77777777" w:rsidR="00BB1AA9" w:rsidRDefault="00BB1AA9" w:rsidP="007068A7">
      <w:pPr>
        <w:pStyle w:val="NoSpacing"/>
      </w:pPr>
    </w:p>
    <w:p w14:paraId="50690753" w14:textId="77777777" w:rsidR="0046347E" w:rsidRDefault="0046347E" w:rsidP="0046347E">
      <w:pPr>
        <w:pStyle w:val="Heading2"/>
      </w:pPr>
      <w:bookmarkStart w:id="10" w:name="_Toc442304932"/>
      <w:r>
        <w:t>Shannon-</w:t>
      </w:r>
      <w:proofErr w:type="spellStart"/>
      <w:r>
        <w:t>Fano</w:t>
      </w:r>
      <w:bookmarkEnd w:id="10"/>
      <w:proofErr w:type="spellEnd"/>
    </w:p>
    <w:p w14:paraId="684AE061" w14:textId="77777777" w:rsidR="007068A7" w:rsidRDefault="007068A7" w:rsidP="007068A7">
      <w:pPr>
        <w:pStyle w:val="NoSpacing"/>
        <w:rPr>
          <w:rFonts w:cs="Times New Roman"/>
          <w:szCs w:val="24"/>
        </w:rPr>
      </w:pPr>
      <w:r w:rsidRPr="00AC0A2A">
        <w:rPr>
          <w:rFonts w:cs="Times New Roman"/>
          <w:b/>
          <w:szCs w:val="24"/>
        </w:rPr>
        <w:t>Shannon-</w:t>
      </w:r>
      <w:proofErr w:type="spellStart"/>
      <w:r w:rsidRPr="00AC0A2A">
        <w:rPr>
          <w:rFonts w:cs="Times New Roman"/>
          <w:b/>
          <w:szCs w:val="24"/>
        </w:rPr>
        <w:t>Fano</w:t>
      </w:r>
      <w:proofErr w:type="spellEnd"/>
      <w:r w:rsidRPr="00AC0A2A">
        <w:rPr>
          <w:rFonts w:cs="Times New Roman"/>
          <w:b/>
          <w:szCs w:val="24"/>
        </w:rPr>
        <w:t xml:space="preserve"> code</w:t>
      </w:r>
      <w:r w:rsidR="00AC0A2A">
        <w:rPr>
          <w:rFonts w:cs="Times New Roman"/>
          <w:szCs w:val="24"/>
        </w:rPr>
        <w:t>: finds efficiency of code</w:t>
      </w:r>
      <w:r w:rsidR="00BD6393">
        <w:rPr>
          <w:rFonts w:cs="Times New Roman"/>
          <w:szCs w:val="24"/>
        </w:rPr>
        <w:t>, listed with probabilities in decreasing order</w:t>
      </w:r>
    </w:p>
    <w:p w14:paraId="1B8ED24A" w14:textId="77777777" w:rsidR="00BD6393" w:rsidRDefault="00BD6393" w:rsidP="007068A7">
      <w:pPr>
        <w:pStyle w:val="NoSpacing"/>
        <w:rPr>
          <w:rFonts w:cs="Times New Roman"/>
          <w:szCs w:val="24"/>
        </w:rPr>
      </w:pPr>
    </w:p>
    <w:p w14:paraId="51262DAF" w14:textId="77777777" w:rsidR="00BD6393" w:rsidRDefault="00BD6393" w:rsidP="007068A7">
      <w:pPr>
        <w:pStyle w:val="NoSpacing"/>
        <w:rPr>
          <w:rFonts w:cs="Times New Roman"/>
          <w:szCs w:val="24"/>
        </w:rPr>
      </w:pPr>
      <w:r>
        <w:rPr>
          <w:rFonts w:cs="Times New Roman"/>
          <w:b/>
          <w:szCs w:val="24"/>
        </w:rPr>
        <w:t>Ensemble</w:t>
      </w:r>
      <w:r>
        <w:rPr>
          <w:rFonts w:cs="Times New Roman"/>
          <w:szCs w:val="24"/>
        </w:rPr>
        <w:t>: source of the messages</w:t>
      </w:r>
    </w:p>
    <w:p w14:paraId="40B37362" w14:textId="77777777" w:rsidR="0046347E" w:rsidRDefault="0046347E" w:rsidP="007068A7">
      <w:pPr>
        <w:pStyle w:val="NoSpacing"/>
        <w:rPr>
          <w:rFonts w:cs="Times New Roman"/>
          <w:szCs w:val="24"/>
        </w:rPr>
      </w:pPr>
    </w:p>
    <w:p w14:paraId="3F5E4427" w14:textId="77777777" w:rsidR="0046347E" w:rsidRPr="0046347E" w:rsidRDefault="0046347E" w:rsidP="0046347E">
      <w:pPr>
        <w:pStyle w:val="NoSpacing"/>
        <w:numPr>
          <w:ilvl w:val="0"/>
          <w:numId w:val="5"/>
        </w:numPr>
      </w:pPr>
      <w:r>
        <w:rPr>
          <w:rFonts w:cs="Times New Roman"/>
          <w:szCs w:val="24"/>
        </w:rPr>
        <w:t>Split into 2 groups as similar in size as possible without first rearranging</w:t>
      </w:r>
      <w:r w:rsidR="0077130E">
        <w:rPr>
          <w:rFonts w:cs="Times New Roman"/>
          <w:szCs w:val="24"/>
        </w:rPr>
        <w:t xml:space="preserve">. Sometimes it may be more efficient to put a smaller group on top because it is more probable and will require </w:t>
      </w:r>
      <w:proofErr w:type="gramStart"/>
      <w:r w:rsidR="0077130E">
        <w:rPr>
          <w:rFonts w:cs="Times New Roman"/>
          <w:szCs w:val="24"/>
        </w:rPr>
        <w:t>less</w:t>
      </w:r>
      <w:proofErr w:type="gramEnd"/>
      <w:r w:rsidR="0077130E">
        <w:rPr>
          <w:rFonts w:cs="Times New Roman"/>
          <w:szCs w:val="24"/>
        </w:rPr>
        <w:t xml:space="preserve"> bits.</w:t>
      </w:r>
    </w:p>
    <w:p w14:paraId="1E6965EF" w14:textId="77777777" w:rsidR="0046347E" w:rsidRPr="0051714E" w:rsidRDefault="0046347E" w:rsidP="0046347E">
      <w:pPr>
        <w:pStyle w:val="NoSpacing"/>
        <w:numPr>
          <w:ilvl w:val="0"/>
          <w:numId w:val="5"/>
        </w:numPr>
      </w:pPr>
      <w:r>
        <w:rPr>
          <w:rFonts w:cs="Times New Roman"/>
          <w:szCs w:val="24"/>
        </w:rPr>
        <w:t>Allocate 1s to one group and 0s to the other</w:t>
      </w:r>
      <w:r w:rsidR="00E23E36">
        <w:rPr>
          <w:rFonts w:cs="Times New Roman"/>
          <w:szCs w:val="24"/>
        </w:rPr>
        <w:t>. Either put 0s on all the top groups or 1s in all the top groups</w:t>
      </w:r>
    </w:p>
    <w:p w14:paraId="4C784C87" w14:textId="77777777" w:rsidR="0051714E" w:rsidRPr="00E23E36" w:rsidRDefault="0051714E" w:rsidP="0046347E">
      <w:pPr>
        <w:pStyle w:val="NoSpacing"/>
        <w:numPr>
          <w:ilvl w:val="0"/>
          <w:numId w:val="5"/>
        </w:numPr>
      </w:pPr>
      <w:r>
        <w:rPr>
          <w:rFonts w:cs="Times New Roman"/>
          <w:szCs w:val="24"/>
        </w:rPr>
        <w:t>Split your groups into smaller groups</w:t>
      </w:r>
    </w:p>
    <w:p w14:paraId="3E1CB48E" w14:textId="77777777" w:rsidR="00E23E36" w:rsidRPr="009C77C2" w:rsidRDefault="00E23E36" w:rsidP="0046347E">
      <w:pPr>
        <w:pStyle w:val="NoSpacing"/>
        <w:numPr>
          <w:ilvl w:val="0"/>
          <w:numId w:val="5"/>
        </w:numPr>
      </w:pPr>
      <w:r>
        <w:rPr>
          <w:rFonts w:cs="Times New Roman"/>
          <w:szCs w:val="24"/>
        </w:rPr>
        <w:t>Continue partitioning until you only have groups of size one.</w:t>
      </w:r>
    </w:p>
    <w:p w14:paraId="24C36C4D" w14:textId="77777777" w:rsidR="009C77C2" w:rsidRDefault="009C77C2" w:rsidP="009C77C2">
      <w:pPr>
        <w:pStyle w:val="NoSpacing"/>
        <w:rPr>
          <w:rFonts w:cs="Times New Roman"/>
          <w:szCs w:val="24"/>
        </w:rPr>
      </w:pPr>
    </w:p>
    <w:p w14:paraId="781E8908" w14:textId="3A569C5E" w:rsidR="009C77C2" w:rsidRPr="00F31A62" w:rsidRDefault="009C77C2" w:rsidP="009C77C2">
      <w:pPr>
        <w:pStyle w:val="NoSpacing"/>
      </w:pPr>
      <w:r>
        <w:rPr>
          <w:rFonts w:cs="Times New Roman"/>
          <w:szCs w:val="24"/>
        </w:rPr>
        <w:t>Since the bottom division is always larger, looking at the first bits will most likely be the same. Thus, flipping the order of the bits causes more variance, i.e. unique, increasing the probability that the identifying bits will come sooner while checking messages from left to right.</w:t>
      </w:r>
    </w:p>
    <w:p w14:paraId="6E47796F" w14:textId="77777777" w:rsidR="00F31A62" w:rsidRDefault="00F31A62" w:rsidP="00F31A62">
      <w:pPr>
        <w:pStyle w:val="NoSpacing"/>
      </w:pPr>
    </w:p>
    <w:p w14:paraId="470A8CF6" w14:textId="77777777" w:rsidR="004753BE" w:rsidRDefault="004753BE" w:rsidP="004753BE">
      <w:pPr>
        <w:pStyle w:val="Heading2"/>
      </w:pPr>
      <w:r>
        <w:t>Huffman Coding</w:t>
      </w:r>
    </w:p>
    <w:p w14:paraId="7ACE9A19" w14:textId="77777777" w:rsidR="004753BE" w:rsidRDefault="004753BE" w:rsidP="004753BE">
      <w:pPr>
        <w:pStyle w:val="NoSpacing"/>
      </w:pPr>
      <w:r>
        <w:t>[N~]: average number bits per message</w:t>
      </w:r>
    </w:p>
    <w:p w14:paraId="1443BF26" w14:textId="1BE6AD96" w:rsidR="006406D9" w:rsidRDefault="006406D9" w:rsidP="004753BE">
      <w:pPr>
        <w:pStyle w:val="NoSpacing"/>
      </w:pPr>
      <w:r w:rsidRPr="00521E15">
        <w:rPr>
          <w:position w:val="-66"/>
        </w:rPr>
        <w:object w:dxaOrig="1320" w:dyaOrig="1420" w14:anchorId="0608D52C">
          <v:shape id="_x0000_i1036" type="#_x0000_t75" style="width:66.35pt;height:71.35pt" o:ole="">
            <v:imagedata r:id="rId39" o:title=""/>
          </v:shape>
          <o:OLEObject Type="Embed" ProgID="Equation.3" ShapeID="_x0000_i1036" DrawAspect="Content" ObjectID="_1392176865" r:id="rId40"/>
        </w:object>
      </w:r>
    </w:p>
    <w:p w14:paraId="62FA9E07" w14:textId="77777777" w:rsidR="004753BE" w:rsidRDefault="004753BE" w:rsidP="004753BE">
      <w:pPr>
        <w:pStyle w:val="NoSpacing"/>
      </w:pPr>
      <w:r w:rsidRPr="000E1C9D">
        <w:rPr>
          <w:b/>
        </w:rPr>
        <w:t>Code efficiency</w:t>
      </w:r>
      <w:r>
        <w:t xml:space="preserve"> [η]:</w:t>
      </w:r>
    </w:p>
    <w:p w14:paraId="38ADC0B6" w14:textId="7B9E1A99" w:rsidR="006406D9" w:rsidRPr="006406D9" w:rsidRDefault="006406D9" w:rsidP="004753BE">
      <w:pPr>
        <w:pStyle w:val="NoSpacing"/>
        <w:rPr>
          <w:position w:val="-96"/>
        </w:rPr>
      </w:pPr>
      <w:r w:rsidRPr="006406D9">
        <w:rPr>
          <w:position w:val="-24"/>
        </w:rPr>
        <w:object w:dxaOrig="680" w:dyaOrig="640" w14:anchorId="1ACF8445">
          <v:shape id="_x0000_i1037" type="#_x0000_t75" style="width:33.8pt;height:31.95pt" o:ole="">
            <v:imagedata r:id="rId41" o:title=""/>
          </v:shape>
          <o:OLEObject Type="Embed" ProgID="Equation.3" ShapeID="_x0000_i1037" DrawAspect="Content" ObjectID="_1392176866" r:id="rId42"/>
        </w:object>
      </w:r>
      <w:r>
        <w:br w:type="textWrapping" w:clear="all"/>
      </w:r>
    </w:p>
    <w:p w14:paraId="1F591609" w14:textId="77777777" w:rsidR="00A435C6" w:rsidRDefault="00A435C6" w:rsidP="004753BE">
      <w:pPr>
        <w:pStyle w:val="NoSpacing"/>
      </w:pPr>
      <w:r>
        <w:t>Reverse when transmitted.</w:t>
      </w:r>
    </w:p>
    <w:p w14:paraId="37AF09B2" w14:textId="77777777" w:rsidR="005E15E3" w:rsidRDefault="005E15E3" w:rsidP="004753BE">
      <w:pPr>
        <w:pStyle w:val="NoSpacing"/>
      </w:pPr>
    </w:p>
    <w:p w14:paraId="5113D4DE" w14:textId="77777777" w:rsidR="005E15E3" w:rsidRDefault="005E15E3" w:rsidP="004753BE">
      <w:pPr>
        <w:pStyle w:val="NoSpacing"/>
      </w:pPr>
      <w:r>
        <w:rPr>
          <w:b/>
        </w:rPr>
        <w:t xml:space="preserve">Entropy </w:t>
      </w:r>
      <w:r>
        <w:t xml:space="preserve">[H]: </w:t>
      </w:r>
    </w:p>
    <w:p w14:paraId="00DA3560" w14:textId="77777777" w:rsidR="005E15E3" w:rsidRDefault="005E15E3" w:rsidP="004753BE">
      <w:pPr>
        <w:pStyle w:val="NoSpacing"/>
      </w:pPr>
      <w:r>
        <w:t xml:space="preserve">H = </w:t>
      </w:r>
      <w:proofErr w:type="spellStart"/>
      <w:r>
        <w:t>I</w:t>
      </w:r>
      <w:r>
        <w:rPr>
          <w:vertAlign w:val="subscript"/>
        </w:rPr>
        <w:t>total</w:t>
      </w:r>
      <w:proofErr w:type="spellEnd"/>
      <w:r>
        <w:t>/L</w:t>
      </w:r>
    </w:p>
    <w:p w14:paraId="4E3E467E" w14:textId="77777777" w:rsidR="005E15E3" w:rsidRDefault="005E15E3" w:rsidP="004753BE">
      <w:pPr>
        <w:pStyle w:val="NoSpacing"/>
      </w:pPr>
      <w:r>
        <w:tab/>
        <w:t xml:space="preserve">= </w:t>
      </w:r>
      <w:proofErr w:type="gramStart"/>
      <w:r>
        <w:t>sum</w:t>
      </w:r>
      <w:proofErr w:type="gramEnd"/>
      <w:r>
        <w:t>(P</w:t>
      </w:r>
      <w:r>
        <w:rPr>
          <w:vertAlign w:val="subscript"/>
        </w:rPr>
        <w:t>k</w:t>
      </w:r>
      <w:r>
        <w:t>log</w:t>
      </w:r>
      <w:r>
        <w:rPr>
          <w:vertAlign w:val="subscript"/>
        </w:rPr>
        <w:t>2</w:t>
      </w:r>
      <w:r>
        <w:t>(1/</w:t>
      </w:r>
      <w:proofErr w:type="spellStart"/>
      <w:r>
        <w:t>P</w:t>
      </w:r>
      <w:r>
        <w:rPr>
          <w:vertAlign w:val="subscript"/>
        </w:rPr>
        <w:t>k</w:t>
      </w:r>
      <w:proofErr w:type="spellEnd"/>
      <w:r>
        <w:t>), k=1..</w:t>
      </w:r>
      <w:proofErr w:type="gramStart"/>
      <w:r>
        <w:t>m</w:t>
      </w:r>
      <w:proofErr w:type="gramEnd"/>
      <w:r>
        <w:t>)</w:t>
      </w:r>
    </w:p>
    <w:p w14:paraId="7B6F47E1" w14:textId="743733A4" w:rsidR="006406D9" w:rsidRDefault="006406D9" w:rsidP="004753BE">
      <w:pPr>
        <w:pStyle w:val="NoSpacing"/>
      </w:pPr>
      <w:r w:rsidRPr="006406D9">
        <w:rPr>
          <w:position w:val="-34"/>
        </w:rPr>
        <w:object w:dxaOrig="1900" w:dyaOrig="780" w14:anchorId="77257CF1">
          <v:shape id="_x0000_i1038" type="#_x0000_t75" style="width:95.15pt;height:39.45pt" o:ole="">
            <v:imagedata r:id="rId43" o:title=""/>
          </v:shape>
          <o:OLEObject Type="Embed" ProgID="Equation.3" ShapeID="_x0000_i1038" DrawAspect="Content" ObjectID="_1392176867" r:id="rId44"/>
        </w:object>
      </w:r>
    </w:p>
    <w:p w14:paraId="46232677" w14:textId="77777777" w:rsidR="005E15E3" w:rsidRDefault="005E15E3" w:rsidP="004753BE">
      <w:pPr>
        <w:pStyle w:val="NoSpacing"/>
      </w:pPr>
    </w:p>
    <w:p w14:paraId="4D878E9A" w14:textId="77777777" w:rsidR="005E15E3" w:rsidRDefault="005E15E3" w:rsidP="004753BE">
      <w:pPr>
        <w:pStyle w:val="NoSpacing"/>
      </w:pPr>
      <w:r>
        <w:t>Properties:</w:t>
      </w:r>
    </w:p>
    <w:p w14:paraId="64768EF2" w14:textId="77777777" w:rsidR="005E15E3" w:rsidRDefault="005E15E3" w:rsidP="004753BE">
      <w:pPr>
        <w:pStyle w:val="NoSpacing"/>
      </w:pPr>
    </w:p>
    <w:p w14:paraId="3356D46C" w14:textId="77777777" w:rsidR="005E15E3" w:rsidRDefault="005E15E3" w:rsidP="005E15E3">
      <w:pPr>
        <w:pStyle w:val="NoSpacing"/>
        <w:numPr>
          <w:ilvl w:val="0"/>
          <w:numId w:val="15"/>
        </w:numPr>
      </w:pPr>
      <w:proofErr w:type="spellStart"/>
      <w:r w:rsidRPr="005E15E3">
        <w:t>P</w:t>
      </w:r>
      <w:r w:rsidRPr="005E15E3">
        <w:rPr>
          <w:vertAlign w:val="subscript"/>
        </w:rPr>
        <w:t>k</w:t>
      </w:r>
      <w:proofErr w:type="spellEnd"/>
      <w:r>
        <w:t xml:space="preserve"> = 0 / 1 </w:t>
      </w:r>
      <w:r>
        <w:sym w:font="Wingdings" w:char="F0E0"/>
      </w:r>
      <w:r>
        <w:t xml:space="preserve"> </w:t>
      </w:r>
      <w:r w:rsidRPr="005E15E3">
        <w:t>H</w:t>
      </w:r>
      <w:r>
        <w:t xml:space="preserve"> = 0</w:t>
      </w:r>
    </w:p>
    <w:p w14:paraId="25200C67" w14:textId="77777777" w:rsidR="005E15E3" w:rsidRDefault="005E15E3" w:rsidP="005E15E3">
      <w:pPr>
        <w:pStyle w:val="NoSpacing"/>
        <w:numPr>
          <w:ilvl w:val="0"/>
          <w:numId w:val="15"/>
        </w:numPr>
      </w:pPr>
      <w:r>
        <w:t>When m symbols equally likely, i.e. symbols have equal probability:</w:t>
      </w:r>
    </w:p>
    <w:p w14:paraId="598884BD" w14:textId="77777777" w:rsidR="005E15E3" w:rsidRDefault="005E15E3" w:rsidP="005E15E3">
      <w:pPr>
        <w:pStyle w:val="NoSpacing"/>
        <w:numPr>
          <w:ilvl w:val="1"/>
          <w:numId w:val="15"/>
        </w:numPr>
      </w:pPr>
      <w:r>
        <w:t>H = log</w:t>
      </w:r>
      <w:r>
        <w:rPr>
          <w:vertAlign w:val="subscript"/>
        </w:rPr>
        <w:t>2</w:t>
      </w:r>
      <w:r>
        <w:t>m</w:t>
      </w:r>
    </w:p>
    <w:p w14:paraId="65591EC6" w14:textId="77777777" w:rsidR="005E15E3" w:rsidRDefault="005E15E3" w:rsidP="005E15E3">
      <w:pPr>
        <w:pStyle w:val="NoSpacing"/>
        <w:numPr>
          <w:ilvl w:val="1"/>
          <w:numId w:val="15"/>
        </w:numPr>
      </w:pPr>
      <w:proofErr w:type="spellStart"/>
      <w:r>
        <w:t>H</w:t>
      </w:r>
      <w:r>
        <w:rPr>
          <w:vertAlign w:val="subscript"/>
        </w:rPr>
        <w:t>max</w:t>
      </w:r>
      <w:proofErr w:type="spellEnd"/>
      <w:r>
        <w:t xml:space="preserve"> = log</w:t>
      </w:r>
      <w:r>
        <w:rPr>
          <w:vertAlign w:val="subscript"/>
        </w:rPr>
        <w:t>2</w:t>
      </w:r>
      <w:r>
        <w:t>m</w:t>
      </w:r>
    </w:p>
    <w:p w14:paraId="26FE8326" w14:textId="77777777" w:rsidR="00D873DA" w:rsidRDefault="00D873DA" w:rsidP="00D873DA">
      <w:pPr>
        <w:pStyle w:val="Heading1"/>
      </w:pPr>
      <w:r>
        <w:t>Quantization</w:t>
      </w:r>
    </w:p>
    <w:p w14:paraId="0CFA0DE4" w14:textId="77777777" w:rsidR="00D873DA" w:rsidRDefault="00D873DA" w:rsidP="00D873DA">
      <w:pPr>
        <w:pStyle w:val="Heading2"/>
      </w:pPr>
      <w:r>
        <w:t>Uniform Quantization</w:t>
      </w:r>
    </w:p>
    <w:p w14:paraId="6FF3A96F" w14:textId="77777777" w:rsidR="00A435C6" w:rsidRDefault="00A435C6" w:rsidP="00A435C6">
      <w:pPr>
        <w:pStyle w:val="NoSpacing"/>
      </w:pPr>
      <w:proofErr w:type="spellStart"/>
      <w:r>
        <w:rPr>
          <w:b/>
        </w:rPr>
        <w:t>Quantizer</w:t>
      </w:r>
      <w:proofErr w:type="spellEnd"/>
      <w:r>
        <w:t>:</w:t>
      </w:r>
      <w:r w:rsidRPr="00A435C6">
        <w:t xml:space="preserve"> </w:t>
      </w:r>
      <w:r>
        <w:t>rounds the sampled amplitudes to whatever amount of decimals that you want</w:t>
      </w:r>
    </w:p>
    <w:p w14:paraId="71B7FDB5" w14:textId="77777777" w:rsidR="00A435C6" w:rsidRDefault="00A435C6" w:rsidP="00A435C6">
      <w:pPr>
        <w:pStyle w:val="NoSpacing"/>
      </w:pPr>
    </w:p>
    <w:p w14:paraId="3A8D08A8" w14:textId="77777777" w:rsidR="00A435C6" w:rsidRDefault="00A435C6" w:rsidP="00A435C6">
      <w:pPr>
        <w:pStyle w:val="NoSpacing"/>
      </w:pPr>
      <w:r>
        <w:t>Round to nearest 2 decimal bits (0.00, 0.01, 0.10, 0.11):</w:t>
      </w:r>
    </w:p>
    <w:p w14:paraId="4F91F144" w14:textId="77777777" w:rsidR="00A435C6" w:rsidRDefault="00A435C6" w:rsidP="00A435C6">
      <w:pPr>
        <w:pStyle w:val="NoSpacing"/>
      </w:pPr>
      <w:r>
        <w:t>0, 0.25, 0.25, 0.25, 0.25, 0.5, 0.5, 0.5, 0.5, 0.5, 0.75, 0.75</w:t>
      </w:r>
    </w:p>
    <w:p w14:paraId="2CE1AE8C" w14:textId="77777777" w:rsidR="00A435C6" w:rsidRDefault="00A435C6" w:rsidP="00A435C6">
      <w:pPr>
        <w:pStyle w:val="NoSpacing"/>
      </w:pPr>
    </w:p>
    <w:p w14:paraId="68F1F976" w14:textId="77777777" w:rsidR="00A435C6" w:rsidRDefault="00A435C6" w:rsidP="00A435C6">
      <w:pPr>
        <w:pStyle w:val="NoSpacing"/>
      </w:pPr>
      <w:r>
        <w:rPr>
          <w:b/>
        </w:rPr>
        <w:t>Quantization</w:t>
      </w:r>
      <w:r>
        <w:t xml:space="preserve">: truncates, rounds </w:t>
      </w:r>
    </w:p>
    <w:p w14:paraId="25FC2472" w14:textId="77777777" w:rsidR="00A435C6" w:rsidRDefault="00A435C6" w:rsidP="00D873DA">
      <w:pPr>
        <w:pStyle w:val="NoSpacing"/>
        <w:rPr>
          <w:b/>
        </w:rPr>
      </w:pPr>
    </w:p>
    <w:p w14:paraId="550EF790" w14:textId="77777777" w:rsidR="00831AFA" w:rsidRPr="00831AFA" w:rsidRDefault="00831AFA" w:rsidP="00D873DA">
      <w:pPr>
        <w:pStyle w:val="NoSpacing"/>
      </w:pPr>
      <w:r>
        <w:rPr>
          <w:b/>
        </w:rPr>
        <w:t>Quantization level</w:t>
      </w:r>
      <w:r>
        <w:t xml:space="preserve"> [q]:</w:t>
      </w:r>
      <w:r w:rsidR="00543376">
        <w:t xml:space="preserve"> number of possible values within range, after rounding </w:t>
      </w:r>
    </w:p>
    <w:p w14:paraId="3A3C3A76" w14:textId="77777777" w:rsidR="00831AFA" w:rsidRDefault="00831AFA" w:rsidP="00D873DA">
      <w:pPr>
        <w:pStyle w:val="NoSpacing"/>
        <w:rPr>
          <w:b/>
        </w:rPr>
      </w:pPr>
    </w:p>
    <w:p w14:paraId="339B90F7" w14:textId="77777777" w:rsidR="00FE4B4F" w:rsidRDefault="00D873DA" w:rsidP="00D873DA">
      <w:pPr>
        <w:pStyle w:val="NoSpacing"/>
      </w:pPr>
      <w:r>
        <w:rPr>
          <w:b/>
        </w:rPr>
        <w:t>Staircase waveform</w:t>
      </w:r>
      <w:r>
        <w:t>: vertical cliffs and plateaus climbing upwards with x</w:t>
      </w:r>
    </w:p>
    <w:p w14:paraId="7215343C" w14:textId="77777777" w:rsidR="00D873DA" w:rsidRDefault="00D873DA" w:rsidP="00FE4B4F">
      <w:pPr>
        <w:pStyle w:val="NoSpacing"/>
        <w:numPr>
          <w:ilvl w:val="0"/>
          <w:numId w:val="6"/>
        </w:numPr>
      </w:pPr>
      <w:r>
        <w:t>First ste</w:t>
      </w:r>
      <w:r w:rsidR="00FE4B4F">
        <w:t>p is a half-</w:t>
      </w:r>
      <w:r>
        <w:t>step</w:t>
      </w:r>
    </w:p>
    <w:p w14:paraId="3281E034" w14:textId="77777777" w:rsidR="00FE4B4F" w:rsidRDefault="00FE4B4F" w:rsidP="00FE4B4F">
      <w:pPr>
        <w:pStyle w:val="NoSpacing"/>
        <w:numPr>
          <w:ilvl w:val="0"/>
          <w:numId w:val="6"/>
        </w:numPr>
      </w:pPr>
      <w:r>
        <w:t>Used in quantization</w:t>
      </w:r>
    </w:p>
    <w:p w14:paraId="3B82EEDA" w14:textId="77777777" w:rsidR="00D873DA" w:rsidRDefault="00D873DA" w:rsidP="00D873DA">
      <w:pPr>
        <w:pStyle w:val="NoSpacing"/>
      </w:pPr>
    </w:p>
    <w:p w14:paraId="2911F15F" w14:textId="77777777" w:rsidR="00D873DA" w:rsidRDefault="00D873DA" w:rsidP="00D873DA">
      <w:pPr>
        <w:pStyle w:val="NoSpacing"/>
      </w:pPr>
      <w:r>
        <w:rPr>
          <w:b/>
        </w:rPr>
        <w:t xml:space="preserve">Step Size </w:t>
      </w:r>
      <w:r>
        <w:t>[δ]:</w:t>
      </w:r>
    </w:p>
    <w:p w14:paraId="30658AA0" w14:textId="77777777" w:rsidR="00FE4B4F" w:rsidRDefault="00FE4B4F" w:rsidP="00FE4B4F">
      <w:pPr>
        <w:pStyle w:val="NoSpacing"/>
      </w:pPr>
    </w:p>
    <w:p w14:paraId="4283F00B" w14:textId="77777777" w:rsidR="00FE4B4F" w:rsidRPr="00FE4B4F" w:rsidRDefault="00FE4B4F" w:rsidP="00FE4B4F">
      <w:pPr>
        <w:pStyle w:val="NoSpacing"/>
      </w:pPr>
      <w:r>
        <w:rPr>
          <w:b/>
        </w:rPr>
        <w:t>Quantization Error</w:t>
      </w:r>
      <w:r>
        <w:t xml:space="preserve"> [ε]: error from </w:t>
      </w:r>
      <w:r w:rsidR="00A435C6">
        <w:t>rounding</w:t>
      </w:r>
    </w:p>
    <w:p w14:paraId="5A9CC09E" w14:textId="77777777" w:rsidR="00D873DA" w:rsidRDefault="00D873DA" w:rsidP="00D873DA">
      <w:pPr>
        <w:pStyle w:val="NoSpacing"/>
      </w:pPr>
    </w:p>
    <w:p w14:paraId="4A965972" w14:textId="77777777" w:rsidR="00FE4B4F" w:rsidRPr="00FE4B4F" w:rsidRDefault="00D873DA" w:rsidP="00D873DA">
      <w:pPr>
        <w:pStyle w:val="NoSpacing"/>
      </w:pPr>
      <w:r w:rsidRPr="00FE4B4F">
        <w:rPr>
          <w:b/>
        </w:rPr>
        <w:t>Mid-tread</w:t>
      </w:r>
      <w:r w:rsidR="00FE4B4F">
        <w:t xml:space="preserve">: origin is in middle of plateau, where error is </w:t>
      </w:r>
      <w:proofErr w:type="spellStart"/>
      <w:r w:rsidR="00FE4B4F">
        <w:t>sawtooth</w:t>
      </w:r>
      <w:proofErr w:type="spellEnd"/>
      <w:r w:rsidR="00FE4B4F">
        <w:t xml:space="preserve"> wave</w:t>
      </w:r>
    </w:p>
    <w:p w14:paraId="04F24169" w14:textId="77777777" w:rsidR="00D873DA" w:rsidRDefault="00D873DA" w:rsidP="00D873DA">
      <w:pPr>
        <w:pStyle w:val="NoSpacing"/>
      </w:pPr>
    </w:p>
    <w:p w14:paraId="5CC40833" w14:textId="77777777" w:rsidR="00D873DA" w:rsidRDefault="00D873DA" w:rsidP="00D873DA">
      <w:pPr>
        <w:pStyle w:val="NoSpacing"/>
      </w:pPr>
      <w:r>
        <w:t xml:space="preserve">– δ/2 &lt; </w:t>
      </w:r>
      <w:proofErr w:type="gramStart"/>
      <w:r w:rsidR="004F21C1">
        <w:t>x</w:t>
      </w:r>
      <w:r>
        <w:t>(</w:t>
      </w:r>
      <w:proofErr w:type="spellStart"/>
      <w:proofErr w:type="gramEnd"/>
      <w:r w:rsidR="004F21C1">
        <w:t>n</w:t>
      </w:r>
      <w:r>
        <w:t>T</w:t>
      </w:r>
      <w:r>
        <w:rPr>
          <w:vertAlign w:val="subscript"/>
        </w:rPr>
        <w:t>s</w:t>
      </w:r>
      <w:proofErr w:type="spellEnd"/>
      <w:r>
        <w:t xml:space="preserve">) </w:t>
      </w:r>
      <w:r>
        <w:rPr>
          <w:rFonts w:ascii="Calibri" w:hAnsi="Calibri"/>
        </w:rPr>
        <w:t>≤</w:t>
      </w:r>
      <w:r>
        <w:t xml:space="preserve"> δ/2</w:t>
      </w:r>
    </w:p>
    <w:p w14:paraId="677B6910" w14:textId="77777777" w:rsidR="004F21C1" w:rsidRDefault="004F21C1" w:rsidP="00323FEC">
      <w:pPr>
        <w:pStyle w:val="NoSpacing"/>
      </w:pPr>
      <w:proofErr w:type="spellStart"/>
      <w:proofErr w:type="gramStart"/>
      <w:r>
        <w:t>x</w:t>
      </w:r>
      <w:r w:rsidR="00D873DA" w:rsidRPr="004F21C1">
        <w:rPr>
          <w:vertAlign w:val="subscript"/>
        </w:rPr>
        <w:t>q</w:t>
      </w:r>
      <w:proofErr w:type="spellEnd"/>
      <w:proofErr w:type="gramEnd"/>
      <w:r w:rsidR="00D873DA">
        <w:t>(</w:t>
      </w:r>
      <w:proofErr w:type="spellStart"/>
      <w:r w:rsidR="00D873DA">
        <w:t>nT</w:t>
      </w:r>
      <w:r w:rsidR="00D873DA">
        <w:rPr>
          <w:vertAlign w:val="subscript"/>
        </w:rPr>
        <w:t>s</w:t>
      </w:r>
      <w:proofErr w:type="spellEnd"/>
      <w:r w:rsidR="00D873DA">
        <w:t>) =</w:t>
      </w:r>
      <w:r>
        <w:t xml:space="preserve"> </w:t>
      </w:r>
      <w:r w:rsidR="00D873DA">
        <w:t>0</w:t>
      </w:r>
    </w:p>
    <w:p w14:paraId="047A712B" w14:textId="77777777" w:rsidR="00D873DA" w:rsidRDefault="00D873DA" w:rsidP="00D873DA">
      <w:pPr>
        <w:pStyle w:val="NoSpacing"/>
      </w:pPr>
    </w:p>
    <w:p w14:paraId="685436BE" w14:textId="77777777" w:rsidR="00D873DA" w:rsidRDefault="00D873DA" w:rsidP="00D873DA">
      <w:pPr>
        <w:pStyle w:val="NoSpacing"/>
      </w:pPr>
      <w:r>
        <w:t xml:space="preserve">δ/2 </w:t>
      </w:r>
      <w:r>
        <w:rPr>
          <w:rFonts w:ascii="Calibri" w:hAnsi="Calibri"/>
        </w:rPr>
        <w:t>≤</w:t>
      </w:r>
      <w:r>
        <w:t xml:space="preserve"> </w:t>
      </w:r>
      <w:proofErr w:type="gramStart"/>
      <w:r>
        <w:t>x(</w:t>
      </w:r>
      <w:proofErr w:type="spellStart"/>
      <w:proofErr w:type="gramEnd"/>
      <w:r>
        <w:t>nT</w:t>
      </w:r>
      <w:r>
        <w:rPr>
          <w:vertAlign w:val="subscript"/>
        </w:rPr>
        <w:t>s</w:t>
      </w:r>
      <w:proofErr w:type="spellEnd"/>
      <w:r>
        <w:t xml:space="preserve">) </w:t>
      </w:r>
      <w:r>
        <w:rPr>
          <w:rFonts w:ascii="Calibri" w:hAnsi="Calibri"/>
        </w:rPr>
        <w:t>≤</w:t>
      </w:r>
      <w:r>
        <w:t xml:space="preserve"> 3</w:t>
      </w:r>
      <w:r w:rsidR="00323FEC">
        <w:t xml:space="preserve"> δ</w:t>
      </w:r>
      <w:r>
        <w:t>/2</w:t>
      </w:r>
    </w:p>
    <w:p w14:paraId="01C4F2BD" w14:textId="77777777" w:rsidR="00323FEC" w:rsidRPr="00323FEC" w:rsidRDefault="00323FEC" w:rsidP="00D873DA">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w:t>
      </w:r>
    </w:p>
    <w:p w14:paraId="7BA0FCB8" w14:textId="77777777" w:rsidR="00FE4B4F" w:rsidRDefault="00FE4B4F" w:rsidP="00D873DA">
      <w:pPr>
        <w:pStyle w:val="NoSpacing"/>
      </w:pPr>
    </w:p>
    <w:p w14:paraId="6A0C2AA9" w14:textId="77777777" w:rsidR="00FE4B4F" w:rsidRDefault="00FE4B4F" w:rsidP="00D873DA">
      <w:pPr>
        <w:pStyle w:val="NoSpacing"/>
      </w:pPr>
      <w:r w:rsidRPr="00FE4B4F">
        <w:rPr>
          <w:b/>
        </w:rPr>
        <w:t>Mid-rise</w:t>
      </w:r>
      <w:r>
        <w:t xml:space="preserve">: origin is in middle of cliff, where error is negative </w:t>
      </w:r>
      <w:proofErr w:type="spellStart"/>
      <w:r>
        <w:t>sawtooth</w:t>
      </w:r>
      <w:proofErr w:type="spellEnd"/>
      <w:r>
        <w:t xml:space="preserve"> wave</w:t>
      </w:r>
    </w:p>
    <w:p w14:paraId="6FCD8410" w14:textId="77777777" w:rsidR="00323FEC" w:rsidRDefault="00323FEC" w:rsidP="00D873DA">
      <w:pPr>
        <w:pStyle w:val="NoSpacing"/>
      </w:pPr>
    </w:p>
    <w:p w14:paraId="3A503E84" w14:textId="77777777" w:rsidR="00323FEC" w:rsidRDefault="00323FEC" w:rsidP="00D873DA">
      <w:pPr>
        <w:pStyle w:val="NoSpacing"/>
      </w:pPr>
      <w:r>
        <w:t xml:space="preserve">0 &lt; </w:t>
      </w:r>
      <w:proofErr w:type="gramStart"/>
      <w:r>
        <w:t>x(</w:t>
      </w:r>
      <w:proofErr w:type="spellStart"/>
      <w:proofErr w:type="gramEnd"/>
      <w:r>
        <w:t>nT</w:t>
      </w:r>
      <w:r>
        <w:rPr>
          <w:vertAlign w:val="subscript"/>
        </w:rPr>
        <w:t>s</w:t>
      </w:r>
      <w:proofErr w:type="spellEnd"/>
      <w:r>
        <w:t>) &lt; δ</w:t>
      </w:r>
    </w:p>
    <w:p w14:paraId="337B2C97" w14:textId="77777777" w:rsidR="00FE4B4F" w:rsidRDefault="00323FEC" w:rsidP="00D873DA">
      <w:pPr>
        <w:pStyle w:val="NoSpacing"/>
      </w:pPr>
      <w:proofErr w:type="spellStart"/>
      <w:proofErr w:type="gramStart"/>
      <w:r>
        <w:t>x</w:t>
      </w:r>
      <w:r>
        <w:rPr>
          <w:vertAlign w:val="subscript"/>
        </w:rPr>
        <w:t>q</w:t>
      </w:r>
      <w:proofErr w:type="spellEnd"/>
      <w:proofErr w:type="gramEnd"/>
      <w:r>
        <w:t xml:space="preserve"> (</w:t>
      </w:r>
      <w:proofErr w:type="spellStart"/>
      <w:r>
        <w:t>nT</w:t>
      </w:r>
      <w:r>
        <w:rPr>
          <w:vertAlign w:val="subscript"/>
        </w:rPr>
        <w:t>s</w:t>
      </w:r>
      <w:proofErr w:type="spellEnd"/>
      <w:r>
        <w:t>) = δ/2</w:t>
      </w:r>
    </w:p>
    <w:p w14:paraId="176A6025" w14:textId="77777777" w:rsidR="00323FEC" w:rsidRDefault="00323FEC" w:rsidP="00D873DA">
      <w:pPr>
        <w:pStyle w:val="NoSpacing"/>
      </w:pPr>
    </w:p>
    <w:p w14:paraId="66F72343" w14:textId="77777777" w:rsidR="00FE4B4F" w:rsidRDefault="00FE4B4F" w:rsidP="00FE4B4F">
      <w:pPr>
        <w:pStyle w:val="Heading2"/>
      </w:pPr>
      <w:r>
        <w:t>Quantization Error</w:t>
      </w:r>
    </w:p>
    <w:p w14:paraId="3210A78B" w14:textId="77777777" w:rsidR="00FE4B4F" w:rsidRDefault="00FE4B4F" w:rsidP="00FE4B4F">
      <w:pPr>
        <w:pStyle w:val="NoSpacing"/>
      </w:pPr>
    </w:p>
    <w:p w14:paraId="43F8500B" w14:textId="77777777" w:rsidR="00FE4B4F" w:rsidRDefault="00FE4B4F" w:rsidP="00FE4B4F">
      <w:pPr>
        <w:pStyle w:val="NoSpacing"/>
      </w:pPr>
      <w:proofErr w:type="spellStart"/>
      <w:r>
        <w:rPr>
          <w:b/>
        </w:rPr>
        <w:t>Quantizer</w:t>
      </w:r>
      <w:proofErr w:type="spellEnd"/>
      <w:r>
        <w:rPr>
          <w:b/>
        </w:rPr>
        <w:t xml:space="preserve"> Output</w:t>
      </w:r>
      <w:r>
        <w:t xml:space="preserve"> [</w:t>
      </w:r>
      <w:proofErr w:type="spellStart"/>
      <w:proofErr w:type="gramStart"/>
      <w:r>
        <w:t>x</w:t>
      </w:r>
      <w:r>
        <w:rPr>
          <w:vertAlign w:val="subscript"/>
        </w:rPr>
        <w:t>q</w:t>
      </w:r>
      <w:proofErr w:type="spellEnd"/>
      <w:r>
        <w:t>(</w:t>
      </w:r>
      <w:proofErr w:type="spellStart"/>
      <w:proofErr w:type="gramEnd"/>
      <w:r>
        <w:t>n</w:t>
      </w:r>
      <w:r>
        <w:rPr>
          <w:vertAlign w:val="subscript"/>
        </w:rPr>
        <w:t>ts</w:t>
      </w:r>
      <w:proofErr w:type="spellEnd"/>
      <w:r>
        <w:t>)]:</w:t>
      </w:r>
    </w:p>
    <w:p w14:paraId="282399F4" w14:textId="77777777" w:rsidR="00FE4B4F" w:rsidRDefault="00FE4B4F" w:rsidP="00FE4B4F">
      <w:pPr>
        <w:pStyle w:val="NoSpacing"/>
      </w:pPr>
      <w:r>
        <w:rPr>
          <w:b/>
        </w:rPr>
        <w:t>Sampler Output</w:t>
      </w:r>
      <w:r>
        <w:t xml:space="preserve"> [</w:t>
      </w:r>
      <w:proofErr w:type="gramStart"/>
      <w:r>
        <w:t>x(</w:t>
      </w:r>
      <w:proofErr w:type="spellStart"/>
      <w:proofErr w:type="gramEnd"/>
      <w:r>
        <w:t>n</w:t>
      </w:r>
      <w:r>
        <w:rPr>
          <w:vertAlign w:val="subscript"/>
        </w:rPr>
        <w:t>ts</w:t>
      </w:r>
      <w:proofErr w:type="spellEnd"/>
      <w:r>
        <w:t>)]:</w:t>
      </w:r>
    </w:p>
    <w:p w14:paraId="78D5E4F4" w14:textId="77777777" w:rsidR="00485C3E" w:rsidRDefault="00485C3E" w:rsidP="00FE4B4F">
      <w:pPr>
        <w:pStyle w:val="NoSpacing"/>
      </w:pPr>
    </w:p>
    <w:p w14:paraId="40BD5123" w14:textId="77777777" w:rsidR="00485C3E" w:rsidRDefault="00485C3E" w:rsidP="00FE4B4F">
      <w:pPr>
        <w:pStyle w:val="NoSpacing"/>
        <w:rPr>
          <w:sz w:val="26"/>
        </w:rPr>
      </w:pPr>
      <w:r>
        <w:rPr>
          <w:b/>
        </w:rPr>
        <w:t>Noise Voltage</w:t>
      </w:r>
      <w:r>
        <w:t xml:space="preserve"> [</w:t>
      </w:r>
      <w:proofErr w:type="spellStart"/>
      <w:r>
        <w:t>V</w:t>
      </w:r>
      <w:r>
        <w:rPr>
          <w:vertAlign w:val="subscript"/>
        </w:rPr>
        <w:t>noise</w:t>
      </w:r>
      <w:proofErr w:type="spellEnd"/>
      <w:r>
        <w:rPr>
          <w:sz w:val="26"/>
        </w:rPr>
        <w:t>]:</w:t>
      </w:r>
    </w:p>
    <w:p w14:paraId="39DE8627" w14:textId="77777777" w:rsidR="00485C3E" w:rsidRPr="00CD6644" w:rsidRDefault="00485C3E" w:rsidP="00485C3E">
      <w:pPr>
        <w:pStyle w:val="NoSpacing"/>
      </w:pPr>
      <w:r w:rsidRPr="00CD6644">
        <w:rPr>
          <w:b/>
        </w:rPr>
        <w:t>Noise Power</w:t>
      </w:r>
      <w:r w:rsidRPr="00CD6644">
        <w:t xml:space="preserve"> </w:t>
      </w:r>
      <w:r w:rsidR="00CD6644" w:rsidRPr="00CD6644">
        <w:t>[</w:t>
      </w:r>
      <w:proofErr w:type="spellStart"/>
      <w:r w:rsidR="00CD6644" w:rsidRPr="00CD6644">
        <w:t>P</w:t>
      </w:r>
      <w:r w:rsidR="00CD6644" w:rsidRPr="00CD6644">
        <w:rPr>
          <w:vertAlign w:val="subscript"/>
        </w:rPr>
        <w:t>noise</w:t>
      </w:r>
      <w:proofErr w:type="spellEnd"/>
      <w:r w:rsidR="00CD6644" w:rsidRPr="00CD6644">
        <w:t>]</w:t>
      </w:r>
      <w:r w:rsidRPr="00CD6644">
        <w:t xml:space="preserve">: </w:t>
      </w:r>
      <w:r w:rsidRPr="00CD6644">
        <w:rPr>
          <w:rFonts w:ascii="Calibri" w:hAnsi="Calibri"/>
          <w:sz w:val="22"/>
        </w:rPr>
        <w:t>v</w:t>
      </w:r>
      <w:r w:rsidRPr="00CD6644">
        <w:rPr>
          <w:rFonts w:ascii="Calibri" w:hAnsi="Calibri"/>
          <w:sz w:val="22"/>
          <w:vertAlign w:val="superscript"/>
        </w:rPr>
        <w:t>2</w:t>
      </w:r>
      <w:r w:rsidRPr="00CD6644">
        <w:rPr>
          <w:rFonts w:ascii="Calibri" w:hAnsi="Calibri"/>
          <w:sz w:val="22"/>
          <w:vertAlign w:val="subscript"/>
        </w:rPr>
        <w:t>noise</w:t>
      </w:r>
      <w:r w:rsidRPr="00CD6644">
        <w:rPr>
          <w:rFonts w:ascii="Calibri" w:hAnsi="Calibri"/>
          <w:sz w:val="22"/>
        </w:rPr>
        <w:t>/R</w:t>
      </w:r>
      <w:r w:rsidRPr="00CD6644">
        <w:t xml:space="preserve"> mean square value of noise voltage</w:t>
      </w:r>
    </w:p>
    <w:p w14:paraId="28CD693A" w14:textId="77777777" w:rsidR="00CD6644" w:rsidRPr="00485C3E" w:rsidRDefault="00CD6644" w:rsidP="00485C3E">
      <w:pPr>
        <w:pStyle w:val="NoSpacing"/>
        <w:rPr>
          <w:sz w:val="26"/>
        </w:rPr>
      </w:pPr>
      <w:proofErr w:type="gramStart"/>
      <w:r>
        <w:rPr>
          <w:rFonts w:ascii="Calibri" w:hAnsi="Calibri"/>
        </w:rPr>
        <w:t>E[</w:t>
      </w:r>
      <w:proofErr w:type="gramEnd"/>
      <w:r>
        <w:rPr>
          <w:rFonts w:ascii="Calibri" w:hAnsi="Calibri"/>
        </w:rPr>
        <w:t>ε</w:t>
      </w:r>
      <w:r>
        <w:rPr>
          <w:rFonts w:ascii="Calibri" w:hAnsi="Calibri"/>
          <w:vertAlign w:val="superscript"/>
        </w:rPr>
        <w:t>2</w:t>
      </w:r>
      <w:r>
        <w:rPr>
          <w:rFonts w:ascii="Calibri" w:hAnsi="Calibri"/>
        </w:rPr>
        <w:t xml:space="preserve">] = </w:t>
      </w:r>
      <w:r w:rsidRPr="00485C3E">
        <w:rPr>
          <w:rFonts w:ascii="Calibri" w:hAnsi="Calibri"/>
          <w:position w:val="-6"/>
        </w:rPr>
        <w:object w:dxaOrig="300" w:dyaOrig="320" w14:anchorId="261208CF">
          <v:shape id="_x0000_i1039" type="#_x0000_t75" style="width:15.05pt;height:15.65pt" o:ole="">
            <v:imagedata r:id="rId45" o:title=""/>
          </v:shape>
          <o:OLEObject Type="Embed" ProgID="Equation.DSMT4" ShapeID="_x0000_i1039" DrawAspect="Content" ObjectID="_1392176868" r:id="rId46"/>
        </w:object>
      </w:r>
    </w:p>
    <w:p w14:paraId="6B4A8E7D" w14:textId="77777777" w:rsidR="00485C3E" w:rsidRPr="00485C3E" w:rsidRDefault="00485C3E" w:rsidP="00FE4B4F">
      <w:pPr>
        <w:pStyle w:val="NoSpacing"/>
        <w:rPr>
          <w:sz w:val="26"/>
        </w:rPr>
      </w:pPr>
    </w:p>
    <w:p w14:paraId="264948FF" w14:textId="77777777" w:rsidR="00B17A04" w:rsidRPr="00FE4B4F" w:rsidRDefault="00485C3E" w:rsidP="00FE4B4F">
      <w:pPr>
        <w:pStyle w:val="NoSpacing"/>
      </w:pPr>
      <w:r w:rsidRPr="00FE4B4F">
        <w:t xml:space="preserve"> </w:t>
      </w:r>
    </w:p>
    <w:p w14:paraId="64823494" w14:textId="77777777" w:rsidR="00FE4B4F" w:rsidRDefault="00FE4B4F" w:rsidP="00FE4B4F">
      <w:pPr>
        <w:pStyle w:val="NoSpacing"/>
        <w:numPr>
          <w:ilvl w:val="0"/>
          <w:numId w:val="9"/>
        </w:numPr>
      </w:pPr>
      <w:r>
        <w:t xml:space="preserve">Error: </w:t>
      </w:r>
      <w:r w:rsidRPr="00FE4B4F">
        <w:rPr>
          <w:position w:val="-14"/>
        </w:rPr>
        <w:object w:dxaOrig="1880" w:dyaOrig="400" w14:anchorId="1CE8BA74">
          <v:shape id="_x0000_i1040" type="#_x0000_t75" style="width:93.9pt;height:20.05pt" o:ole="">
            <v:imagedata r:id="rId47" o:title=""/>
          </v:shape>
          <o:OLEObject Type="Embed" ProgID="Equation.DSMT4" ShapeID="_x0000_i1040" DrawAspect="Content" ObjectID="_1392176869" r:id="rId48"/>
        </w:object>
      </w:r>
    </w:p>
    <w:p w14:paraId="7227F8B7" w14:textId="77777777" w:rsidR="00FE4B4F" w:rsidRDefault="00FE4B4F" w:rsidP="00FE4B4F">
      <w:pPr>
        <w:pStyle w:val="NoSpacing"/>
        <w:numPr>
          <w:ilvl w:val="0"/>
          <w:numId w:val="9"/>
        </w:numPr>
      </w:pPr>
      <w:r>
        <w:t xml:space="preserve">Step size: </w:t>
      </w:r>
      <w:r w:rsidRPr="00FE4B4F">
        <w:rPr>
          <w:position w:val="-24"/>
        </w:rPr>
        <w:object w:dxaOrig="1140" w:dyaOrig="660" w14:anchorId="2745B209">
          <v:shape id="_x0000_i1041" type="#_x0000_t75" style="width:56.95pt;height:33.2pt" o:ole="">
            <v:imagedata r:id="rId49" o:title=""/>
          </v:shape>
          <o:OLEObject Type="Embed" ProgID="Equation.DSMT4" ShapeID="_x0000_i1041" DrawAspect="Content" ObjectID="_1392176870" r:id="rId50"/>
        </w:object>
      </w:r>
    </w:p>
    <w:p w14:paraId="027D745A" w14:textId="77777777" w:rsidR="00485C3E" w:rsidRPr="005D127B" w:rsidRDefault="00485C3E" w:rsidP="00FE4B4F">
      <w:pPr>
        <w:pStyle w:val="NoSpacing"/>
        <w:numPr>
          <w:ilvl w:val="0"/>
          <w:numId w:val="9"/>
        </w:numPr>
      </w:pPr>
      <w:r>
        <w:t xml:space="preserve">δ/2 </w:t>
      </w:r>
      <w:r>
        <w:rPr>
          <w:rFonts w:ascii="Calibri" w:hAnsi="Calibri"/>
        </w:rPr>
        <w:t xml:space="preserve">≥ </w:t>
      </w:r>
      <w:proofErr w:type="spellStart"/>
      <w:r>
        <w:rPr>
          <w:rFonts w:ascii="Calibri" w:hAnsi="Calibri"/>
        </w:rPr>
        <w:t>ε</w:t>
      </w:r>
      <w:r>
        <w:rPr>
          <w:rFonts w:ascii="Calibri" w:hAnsi="Calibri"/>
          <w:vertAlign w:val="subscript"/>
        </w:rPr>
        <w:t>max</w:t>
      </w:r>
      <w:proofErr w:type="spellEnd"/>
      <w:r>
        <w:rPr>
          <w:rFonts w:ascii="Calibri" w:hAnsi="Calibri"/>
        </w:rPr>
        <w:t xml:space="preserve"> ≥ δ/2. Note: uniform distribution</w:t>
      </w:r>
    </w:p>
    <w:p w14:paraId="21E55B84" w14:textId="77777777" w:rsidR="005D127B" w:rsidRPr="00485C3E" w:rsidRDefault="005D127B" w:rsidP="00FE4B4F">
      <w:pPr>
        <w:pStyle w:val="NoSpacing"/>
        <w:numPr>
          <w:ilvl w:val="0"/>
          <w:numId w:val="9"/>
        </w:numPr>
      </w:pPr>
      <w:r>
        <w:rPr>
          <w:rFonts w:ascii="Calibri" w:hAnsi="Calibri"/>
        </w:rPr>
        <w:t>δ = 2x</w:t>
      </w:r>
      <w:r>
        <w:rPr>
          <w:rFonts w:ascii="Calibri" w:hAnsi="Calibri"/>
          <w:vertAlign w:val="subscript"/>
        </w:rPr>
        <w:t>max</w:t>
      </w:r>
      <w:r>
        <w:rPr>
          <w:rFonts w:ascii="Calibri" w:hAnsi="Calibri"/>
        </w:rPr>
        <w:t xml:space="preserve"> / q</w:t>
      </w:r>
    </w:p>
    <w:p w14:paraId="76F4A0FB" w14:textId="77777777" w:rsidR="00485C3E" w:rsidRPr="00485C3E" w:rsidRDefault="00485C3E" w:rsidP="00FE4B4F">
      <w:pPr>
        <w:pStyle w:val="NoSpacing"/>
        <w:numPr>
          <w:ilvl w:val="0"/>
          <w:numId w:val="9"/>
        </w:numPr>
      </w:pPr>
      <w:r>
        <w:rPr>
          <w:rFonts w:ascii="Calibri" w:hAnsi="Calibri"/>
          <w:b/>
        </w:rPr>
        <w:t>Noise Power</w:t>
      </w:r>
      <w:r>
        <w:rPr>
          <w:rFonts w:ascii="Calibri" w:hAnsi="Calibri"/>
        </w:rPr>
        <w:t xml:space="preserve"> = v</w:t>
      </w:r>
      <w:r>
        <w:rPr>
          <w:rFonts w:ascii="Calibri" w:hAnsi="Calibri"/>
          <w:vertAlign w:val="superscript"/>
        </w:rPr>
        <w:t>2</w:t>
      </w:r>
      <w:r>
        <w:rPr>
          <w:rFonts w:ascii="Calibri" w:hAnsi="Calibri"/>
          <w:vertAlign w:val="subscript"/>
        </w:rPr>
        <w:t>noise</w:t>
      </w:r>
      <w:r>
        <w:rPr>
          <w:rFonts w:ascii="Calibri" w:hAnsi="Calibri"/>
        </w:rPr>
        <w:t xml:space="preserve">/R </w:t>
      </w:r>
      <w:r w:rsidRPr="00485C3E">
        <w:rPr>
          <w:rFonts w:ascii="Calibri" w:hAnsi="Calibri"/>
        </w:rPr>
        <w:sym w:font="Symbol" w:char="F0DE"/>
      </w:r>
      <w:r>
        <w:rPr>
          <w:rFonts w:ascii="Calibri" w:hAnsi="Calibri"/>
        </w:rPr>
        <w:t xml:space="preserve"> Mean square value = </w:t>
      </w:r>
    </w:p>
    <w:p w14:paraId="21D0BFB6" w14:textId="77777777" w:rsidR="00485C3E" w:rsidRDefault="00485C3E" w:rsidP="00485C3E">
      <w:pPr>
        <w:pStyle w:val="NoSpacing"/>
      </w:pPr>
    </w:p>
    <w:p w14:paraId="60576CC7" w14:textId="77777777" w:rsidR="0067535E" w:rsidRDefault="0067535E" w:rsidP="00485C3E">
      <w:pPr>
        <w:pStyle w:val="NoSpacing"/>
      </w:pPr>
      <w:r>
        <w:t>↑SNR = signal power</w:t>
      </w:r>
      <w:r w:rsidR="00831AFA">
        <w:t>↑</w:t>
      </w:r>
      <w:r>
        <w:t xml:space="preserve"> / </w:t>
      </w:r>
      <w:proofErr w:type="spellStart"/>
      <w:r>
        <w:t>P</w:t>
      </w:r>
      <w:r>
        <w:rPr>
          <w:vertAlign w:val="subscript"/>
        </w:rPr>
        <w:t>noise</w:t>
      </w:r>
      <w:proofErr w:type="spellEnd"/>
      <w:r w:rsidR="00831AFA">
        <w:t>↓</w:t>
      </w:r>
    </w:p>
    <w:p w14:paraId="14F4E8F6" w14:textId="77777777" w:rsidR="00CB65F8" w:rsidRDefault="00CB65F8" w:rsidP="00485C3E">
      <w:pPr>
        <w:pStyle w:val="NoSpacing"/>
      </w:pPr>
    </w:p>
    <w:p w14:paraId="1299D09B" w14:textId="77777777" w:rsidR="00CB65F8" w:rsidRPr="00831AFA" w:rsidRDefault="00CB65F8" w:rsidP="00485C3E">
      <w:pPr>
        <w:pStyle w:val="NoSpacing"/>
      </w:pPr>
      <w:r>
        <w:rPr>
          <w:b/>
        </w:rPr>
        <w:t xml:space="preserve">Bit transmission rate </w:t>
      </w:r>
      <w:r>
        <w:t xml:space="preserve">[r]: a.k.a. </w:t>
      </w:r>
      <w:proofErr w:type="spellStart"/>
      <w:r w:rsidRPr="00CB65F8">
        <w:rPr>
          <w:b/>
        </w:rPr>
        <w:t>signaling</w:t>
      </w:r>
      <w:proofErr w:type="spellEnd"/>
      <w:r w:rsidRPr="00CB65F8">
        <w:rPr>
          <w:b/>
        </w:rPr>
        <w:t xml:space="preserve"> rate</w:t>
      </w:r>
    </w:p>
    <w:p w14:paraId="31E4765E" w14:textId="77777777" w:rsidR="0067535E" w:rsidRDefault="0067535E" w:rsidP="00485C3E">
      <w:pPr>
        <w:pStyle w:val="NoSpacing"/>
      </w:pPr>
    </w:p>
    <w:p w14:paraId="249DC67F" w14:textId="77777777" w:rsidR="0067535E" w:rsidRPr="0067535E" w:rsidRDefault="0067535E" w:rsidP="00485C3E">
      <w:pPr>
        <w:pStyle w:val="NoSpacing"/>
      </w:pPr>
    </w:p>
    <w:p w14:paraId="53D4C184" w14:textId="77777777" w:rsidR="0067535E" w:rsidRDefault="0067535E" w:rsidP="00485C3E">
      <w:pPr>
        <w:pStyle w:val="NoSpacing"/>
      </w:pPr>
    </w:p>
    <w:p w14:paraId="2410B474" w14:textId="77777777" w:rsidR="00485C3E" w:rsidRDefault="00485C3E" w:rsidP="00485C3E">
      <w:pPr>
        <w:pStyle w:val="Heading2"/>
      </w:pPr>
      <w:proofErr w:type="gramStart"/>
      <w:r>
        <w:t>Signal :</w:t>
      </w:r>
      <w:proofErr w:type="gramEnd"/>
      <w:r>
        <w:t xml:space="preserve"> Noise</w:t>
      </w:r>
    </w:p>
    <w:p w14:paraId="2FE79544" w14:textId="77777777" w:rsidR="00485C3E" w:rsidRDefault="00485C3E" w:rsidP="00485C3E">
      <w:pPr>
        <w:pStyle w:val="NoSpacing"/>
      </w:pPr>
      <w:r>
        <w:rPr>
          <w:b/>
        </w:rPr>
        <w:t>Normalized signal power</w:t>
      </w:r>
      <w:r>
        <w:t xml:space="preserve"> [S]:</w:t>
      </w:r>
    </w:p>
    <w:p w14:paraId="62562459" w14:textId="77777777" w:rsidR="00485C3E" w:rsidRPr="00485C3E" w:rsidRDefault="00485C3E" w:rsidP="00485C3E">
      <w:pPr>
        <w:pStyle w:val="NoSpacing"/>
      </w:pPr>
      <w:r>
        <w:rPr>
          <w:b/>
        </w:rPr>
        <w:t>Normalized noise power</w:t>
      </w:r>
      <w:r>
        <w:t xml:space="preserve"> [N]:</w:t>
      </w:r>
    </w:p>
    <w:p w14:paraId="1DBD5196" w14:textId="77777777" w:rsidR="00485C3E" w:rsidRDefault="00485C3E" w:rsidP="00485C3E">
      <w:pPr>
        <w:pStyle w:val="NoSpacing"/>
      </w:pPr>
    </w:p>
    <w:p w14:paraId="02EFA683" w14:textId="77777777" w:rsidR="00485C3E" w:rsidRDefault="00485C3E" w:rsidP="00485C3E">
      <w:pPr>
        <w:pStyle w:val="NoSpacing"/>
      </w:pPr>
      <w:r>
        <w:t>S/N</w:t>
      </w:r>
      <w:r w:rsidR="00525277">
        <w:t xml:space="preserve"> </w:t>
      </w:r>
      <w:r w:rsidR="00525277" w:rsidRPr="00724C1F">
        <w:sym w:font="Symbol" w:char="F0DE"/>
      </w:r>
      <w:r w:rsidR="00525277">
        <w:t xml:space="preserve"> </w:t>
      </w:r>
      <w:r w:rsidR="00525277" w:rsidRPr="00525277">
        <w:rPr>
          <w:position w:val="-90"/>
        </w:rPr>
        <w:object w:dxaOrig="1500" w:dyaOrig="1280" w14:anchorId="37CBB818">
          <v:shape id="_x0000_i1042" type="#_x0000_t75" style="width:74.5pt;height:63.85pt" o:ole="">
            <v:imagedata r:id="rId51" o:title=""/>
          </v:shape>
          <o:OLEObject Type="Embed" ProgID="Equation.DSMT4" ShapeID="_x0000_i1042" DrawAspect="Content" ObjectID="_1392176871" r:id="rId52"/>
        </w:object>
      </w:r>
    </w:p>
    <w:p w14:paraId="3ED399DA" w14:textId="77777777" w:rsidR="00525277" w:rsidRDefault="00525277" w:rsidP="00485C3E">
      <w:pPr>
        <w:pStyle w:val="NoSpacing"/>
      </w:pPr>
      <w:r>
        <w:t>δ = 2</w:t>
      </w:r>
      <w:r>
        <w:rPr>
          <w:rFonts w:cs="Times New Roman"/>
        </w:rPr>
        <w:t>x</w:t>
      </w:r>
      <w:r w:rsidRPr="00525277">
        <w:rPr>
          <w:vertAlign w:val="subscript"/>
        </w:rPr>
        <w:t>max</w:t>
      </w:r>
      <w:r>
        <w:t xml:space="preserve"> / q = 2x</w:t>
      </w:r>
      <w:r w:rsidRPr="00525277">
        <w:rPr>
          <w:vertAlign w:val="subscript"/>
        </w:rPr>
        <w:t>max</w:t>
      </w:r>
      <w:r>
        <w:t xml:space="preserve"> / 2</w:t>
      </w:r>
      <w:r>
        <w:rPr>
          <w:vertAlign w:val="superscript"/>
        </w:rPr>
        <w:t>V</w:t>
      </w:r>
    </w:p>
    <w:p w14:paraId="56C204C2" w14:textId="77777777" w:rsidR="00525277" w:rsidRDefault="00525277" w:rsidP="00485C3E">
      <w:pPr>
        <w:pStyle w:val="NoSpacing"/>
      </w:pPr>
    </w:p>
    <w:p w14:paraId="6C3D58AC" w14:textId="77777777" w:rsidR="00525277" w:rsidRDefault="00525277" w:rsidP="00485C3E">
      <w:pPr>
        <w:pStyle w:val="NoSpacing"/>
      </w:pPr>
      <w:r w:rsidRPr="00525277">
        <w:rPr>
          <w:position w:val="-82"/>
        </w:rPr>
        <w:object w:dxaOrig="1719" w:dyaOrig="1760" w14:anchorId="1D624CBC">
          <v:shape id="_x0000_i1043" type="#_x0000_t75" style="width:85.75pt;height:87.65pt" o:ole="">
            <v:imagedata r:id="rId53" o:title=""/>
          </v:shape>
          <o:OLEObject Type="Embed" ProgID="Equation.DSMT4" ShapeID="_x0000_i1043" DrawAspect="Content" ObjectID="_1392176872" r:id="rId54"/>
        </w:object>
      </w:r>
    </w:p>
    <w:p w14:paraId="087FA24B" w14:textId="77777777" w:rsidR="00525277" w:rsidRDefault="00525277" w:rsidP="00485C3E">
      <w:pPr>
        <w:pStyle w:val="NoSpacing"/>
      </w:pPr>
      <w:r w:rsidRPr="00525277">
        <w:rPr>
          <w:position w:val="-14"/>
        </w:rPr>
        <w:object w:dxaOrig="1719" w:dyaOrig="400" w14:anchorId="5F267DDE">
          <v:shape id="_x0000_i1044" type="#_x0000_t75" style="width:85.75pt;height:20.05pt" o:ole="">
            <v:imagedata r:id="rId55" o:title=""/>
          </v:shape>
          <o:OLEObject Type="Embed" ProgID="Equation.DSMT4" ShapeID="_x0000_i1044" DrawAspect="Content" ObjectID="_1392176873" r:id="rId56"/>
        </w:object>
      </w:r>
    </w:p>
    <w:p w14:paraId="2381C8A0" w14:textId="77777777" w:rsidR="00651CAD" w:rsidRDefault="00651CAD" w:rsidP="00485C3E">
      <w:pPr>
        <w:pStyle w:val="NoSpacing"/>
      </w:pPr>
    </w:p>
    <w:p w14:paraId="44FA7080" w14:textId="77777777" w:rsidR="00185098" w:rsidRDefault="00185098" w:rsidP="00485C3E">
      <w:pPr>
        <w:pStyle w:val="NoSpacing"/>
      </w:pPr>
      <w:proofErr w:type="spellStart"/>
      <w:r>
        <w:rPr>
          <w:b/>
        </w:rPr>
        <w:t>Nyquist</w:t>
      </w:r>
      <w:proofErr w:type="spellEnd"/>
      <w:r>
        <w:rPr>
          <w:b/>
        </w:rPr>
        <w:t xml:space="preserve"> sampling criterion</w:t>
      </w:r>
      <w:r>
        <w:t xml:space="preserve">: you’ll get aliasing if </w:t>
      </w:r>
      <w:proofErr w:type="spellStart"/>
      <w:r>
        <w:t>f</w:t>
      </w:r>
      <w:r>
        <w:rPr>
          <w:vertAlign w:val="subscript"/>
        </w:rPr>
        <w:t>m</w:t>
      </w:r>
      <w:proofErr w:type="spellEnd"/>
      <w:r>
        <w:t xml:space="preserve"> &gt; </w:t>
      </w:r>
      <w:proofErr w:type="spellStart"/>
      <w:r>
        <w:rPr>
          <w:b/>
        </w:rPr>
        <w:t>Nyquist</w:t>
      </w:r>
      <w:proofErr w:type="spellEnd"/>
      <w:r>
        <w:rPr>
          <w:b/>
        </w:rPr>
        <w:t xml:space="preserve"> rate</w:t>
      </w:r>
    </w:p>
    <w:p w14:paraId="56BAB830" w14:textId="77777777" w:rsidR="00185098" w:rsidRDefault="00185098" w:rsidP="00485C3E">
      <w:pPr>
        <w:pStyle w:val="NoSpacing"/>
      </w:pPr>
    </w:p>
    <w:p w14:paraId="5438F389" w14:textId="77777777" w:rsidR="00651CAD" w:rsidRPr="00185098" w:rsidRDefault="00651CAD" w:rsidP="00485C3E">
      <w:pPr>
        <w:pStyle w:val="NoSpacing"/>
        <w:rPr>
          <w:vertAlign w:val="subscript"/>
        </w:rPr>
      </w:pPr>
      <w:proofErr w:type="spellStart"/>
      <w:r>
        <w:rPr>
          <w:b/>
        </w:rPr>
        <w:t>Nyquist</w:t>
      </w:r>
      <w:proofErr w:type="spellEnd"/>
      <w:r>
        <w:rPr>
          <w:b/>
        </w:rPr>
        <w:t xml:space="preserve"> rate</w:t>
      </w:r>
      <w:r>
        <w:t xml:space="preserve">: </w:t>
      </w:r>
      <w:r w:rsidR="00185098">
        <w:t>2</w:t>
      </w:r>
      <w:r w:rsidR="00185098">
        <w:rPr>
          <w:rFonts w:cs="Times New Roman"/>
        </w:rPr>
        <w:t>∙</w:t>
      </w:r>
      <w:r w:rsidR="00185098">
        <w:t>f</w:t>
      </w:r>
      <w:r w:rsidR="00185098">
        <w:rPr>
          <w:vertAlign w:val="subscript"/>
        </w:rPr>
        <w:t>s</w:t>
      </w:r>
    </w:p>
    <w:p w14:paraId="27E3B067" w14:textId="77777777" w:rsidR="00651CAD" w:rsidRDefault="00651CAD" w:rsidP="00485C3E">
      <w:pPr>
        <w:pStyle w:val="NoSpacing"/>
      </w:pPr>
      <w:proofErr w:type="spellStart"/>
      <w:r>
        <w:rPr>
          <w:b/>
        </w:rPr>
        <w:t>Nyquist</w:t>
      </w:r>
      <w:proofErr w:type="spellEnd"/>
      <w:r>
        <w:rPr>
          <w:b/>
        </w:rPr>
        <w:t xml:space="preserve"> interval</w:t>
      </w:r>
      <w:r>
        <w:t>:</w:t>
      </w:r>
    </w:p>
    <w:p w14:paraId="64F32CE4" w14:textId="77777777" w:rsidR="00902BED" w:rsidRDefault="00902BED" w:rsidP="00485C3E">
      <w:pPr>
        <w:pStyle w:val="NoSpacing"/>
      </w:pPr>
    </w:p>
    <w:p w14:paraId="600E1FFC" w14:textId="77777777" w:rsidR="00D35B33" w:rsidRPr="00185098" w:rsidRDefault="00185098" w:rsidP="00485C3E">
      <w:pPr>
        <w:pStyle w:val="NoSpacing"/>
      </w:pPr>
      <w:proofErr w:type="spellStart"/>
      <w:r>
        <w:rPr>
          <w:b/>
        </w:rPr>
        <w:t>Nyquist</w:t>
      </w:r>
      <w:proofErr w:type="spellEnd"/>
      <w:r>
        <w:rPr>
          <w:b/>
        </w:rPr>
        <w:t xml:space="preserve"> frequency</w:t>
      </w:r>
      <w:r>
        <w:t xml:space="preserve">: ½ </w:t>
      </w:r>
      <w:proofErr w:type="spellStart"/>
      <w:r>
        <w:t>f</w:t>
      </w:r>
      <w:r>
        <w:rPr>
          <w:vertAlign w:val="subscript"/>
        </w:rPr>
        <w:t>s</w:t>
      </w:r>
      <w:proofErr w:type="spellEnd"/>
      <w:r>
        <w:t xml:space="preserve"> of discrete processing system</w:t>
      </w:r>
    </w:p>
    <w:p w14:paraId="18EDFBBD" w14:textId="77777777" w:rsidR="00A435C6" w:rsidRDefault="00A435C6" w:rsidP="00485C3E">
      <w:pPr>
        <w:pStyle w:val="NoSpacing"/>
      </w:pPr>
    </w:p>
    <w:p w14:paraId="7CDF386E" w14:textId="77777777" w:rsidR="00902BED" w:rsidRDefault="00902BED" w:rsidP="00485C3E">
      <w:pPr>
        <w:pStyle w:val="NoSpacing"/>
      </w:pPr>
      <w:r>
        <w:t>If you have multiple messages, choose the highest one to be the rate to be doubled</w:t>
      </w:r>
    </w:p>
    <w:p w14:paraId="1A84CBB3" w14:textId="77777777" w:rsidR="00A435C6" w:rsidRDefault="00A435C6" w:rsidP="00A435C6">
      <w:pPr>
        <w:pStyle w:val="Heading1"/>
      </w:pPr>
      <w:bookmarkStart w:id="11" w:name="_Toc442171464"/>
      <w:r>
        <w:t>Pulse Code Modulation</w:t>
      </w:r>
      <w:bookmarkEnd w:id="11"/>
    </w:p>
    <w:p w14:paraId="73874FB1" w14:textId="77777777" w:rsidR="00A435C6" w:rsidRDefault="00A435C6" w:rsidP="00A435C6">
      <w:pPr>
        <w:pStyle w:val="NoSpacing"/>
      </w:pPr>
      <w:r>
        <w:rPr>
          <w:b/>
        </w:rPr>
        <w:t>Pulse Code Modulation (PCM)</w:t>
      </w:r>
      <w:r>
        <w:t xml:space="preserve">: </w:t>
      </w:r>
    </w:p>
    <w:p w14:paraId="290925F3" w14:textId="77777777" w:rsidR="00A435C6" w:rsidRDefault="00A435C6" w:rsidP="00A435C6">
      <w:pPr>
        <w:pStyle w:val="NoSpacing"/>
        <w:numPr>
          <w:ilvl w:val="0"/>
          <w:numId w:val="10"/>
        </w:numPr>
      </w:pPr>
      <w:r>
        <w:t>Analog:</w:t>
      </w:r>
    </w:p>
    <w:p w14:paraId="5F019D70" w14:textId="77777777" w:rsidR="00A435C6" w:rsidRDefault="00A435C6" w:rsidP="00A435C6">
      <w:pPr>
        <w:pStyle w:val="NoSpacing"/>
        <w:numPr>
          <w:ilvl w:val="1"/>
          <w:numId w:val="10"/>
        </w:numPr>
      </w:pPr>
      <w:r w:rsidRPr="000C74F3">
        <w:rPr>
          <w:b/>
        </w:rPr>
        <w:t>Pulse Amplitude Modulation (PAM)</w:t>
      </w:r>
      <w:r>
        <w:t>:</w:t>
      </w:r>
    </w:p>
    <w:p w14:paraId="5C01BA70" w14:textId="77777777" w:rsidR="00A435C6" w:rsidRDefault="00A435C6" w:rsidP="00A435C6">
      <w:pPr>
        <w:pStyle w:val="NoSpacing"/>
        <w:numPr>
          <w:ilvl w:val="1"/>
          <w:numId w:val="10"/>
        </w:numPr>
      </w:pPr>
      <w:r w:rsidRPr="000C74F3">
        <w:rPr>
          <w:b/>
        </w:rPr>
        <w:t>Pulse Width Modulation (PWM)</w:t>
      </w:r>
      <w:r>
        <w:t>:</w:t>
      </w:r>
    </w:p>
    <w:p w14:paraId="495A31FB" w14:textId="77777777" w:rsidR="00A435C6" w:rsidRDefault="00A435C6" w:rsidP="00A435C6">
      <w:pPr>
        <w:pStyle w:val="NoSpacing"/>
        <w:numPr>
          <w:ilvl w:val="1"/>
          <w:numId w:val="10"/>
        </w:numPr>
      </w:pPr>
      <w:r w:rsidRPr="000C74F3">
        <w:rPr>
          <w:b/>
        </w:rPr>
        <w:t>Pulse Position Modulation (PPM)</w:t>
      </w:r>
      <w:r>
        <w:t>:</w:t>
      </w:r>
    </w:p>
    <w:p w14:paraId="243C351D" w14:textId="77777777" w:rsidR="00A435C6" w:rsidRDefault="00A435C6" w:rsidP="00A435C6">
      <w:pPr>
        <w:pStyle w:val="NoSpacing"/>
        <w:numPr>
          <w:ilvl w:val="0"/>
          <w:numId w:val="10"/>
        </w:numPr>
      </w:pPr>
      <w:r>
        <w:t>Digital:</w:t>
      </w:r>
    </w:p>
    <w:p w14:paraId="34CE6597" w14:textId="77777777" w:rsidR="00A435C6" w:rsidRDefault="00A435C6" w:rsidP="00A435C6">
      <w:pPr>
        <w:pStyle w:val="NoSpacing"/>
        <w:numPr>
          <w:ilvl w:val="1"/>
          <w:numId w:val="10"/>
        </w:numPr>
      </w:pPr>
      <w:r w:rsidRPr="000C74F3">
        <w:rPr>
          <w:b/>
        </w:rPr>
        <w:t>Pulse Code Modulation (PCM)</w:t>
      </w:r>
      <w:r>
        <w:t>:</w:t>
      </w:r>
    </w:p>
    <w:p w14:paraId="6D1C1357" w14:textId="77777777" w:rsidR="00A435C6" w:rsidRDefault="00A435C6" w:rsidP="00A435C6">
      <w:pPr>
        <w:pStyle w:val="NoSpacing"/>
        <w:numPr>
          <w:ilvl w:val="1"/>
          <w:numId w:val="10"/>
        </w:numPr>
      </w:pPr>
      <w:r w:rsidRPr="000C74F3">
        <w:rPr>
          <w:b/>
        </w:rPr>
        <w:t>Delta Modulation (DM)</w:t>
      </w:r>
      <w:r>
        <w:t>:</w:t>
      </w:r>
    </w:p>
    <w:p w14:paraId="691EE75D" w14:textId="77777777" w:rsidR="00A435C6" w:rsidRDefault="00A435C6" w:rsidP="00A435C6">
      <w:pPr>
        <w:pStyle w:val="NoSpacing"/>
        <w:numPr>
          <w:ilvl w:val="1"/>
          <w:numId w:val="10"/>
        </w:numPr>
      </w:pPr>
      <w:r>
        <w:rPr>
          <w:b/>
        </w:rPr>
        <w:t>Adaptive DM (</w:t>
      </w:r>
      <w:r w:rsidRPr="000C74F3">
        <w:rPr>
          <w:b/>
        </w:rPr>
        <w:t>ADM)</w:t>
      </w:r>
      <w:r>
        <w:t>:</w:t>
      </w:r>
    </w:p>
    <w:p w14:paraId="619ED73D" w14:textId="77777777" w:rsidR="00A435C6" w:rsidRDefault="00A435C6" w:rsidP="00A435C6">
      <w:pPr>
        <w:pStyle w:val="NoSpacing"/>
      </w:pPr>
    </w:p>
    <w:p w14:paraId="25B4340D" w14:textId="77777777" w:rsidR="00A435C6" w:rsidRDefault="00A435C6" w:rsidP="00A435C6">
      <w:pPr>
        <w:pStyle w:val="NoSpacing"/>
        <w:numPr>
          <w:ilvl w:val="0"/>
          <w:numId w:val="11"/>
        </w:numPr>
      </w:pPr>
      <w:r>
        <w:t>Message signal</w:t>
      </w:r>
    </w:p>
    <w:p w14:paraId="0D3D97FD" w14:textId="77777777" w:rsidR="00A435C6" w:rsidRDefault="00A435C6" w:rsidP="00A435C6">
      <w:pPr>
        <w:pStyle w:val="NoSpacing"/>
        <w:numPr>
          <w:ilvl w:val="1"/>
          <w:numId w:val="11"/>
        </w:numPr>
      </w:pPr>
      <w:proofErr w:type="gramStart"/>
      <w:r>
        <w:t>contains</w:t>
      </w:r>
      <w:proofErr w:type="gramEnd"/>
      <w:r>
        <w:t xml:space="preserve"> information to be transmitted</w:t>
      </w:r>
    </w:p>
    <w:p w14:paraId="0EFC8068" w14:textId="77777777" w:rsidR="00A435C6" w:rsidRDefault="00A435C6" w:rsidP="00A435C6">
      <w:pPr>
        <w:pStyle w:val="NoSpacing"/>
        <w:numPr>
          <w:ilvl w:val="1"/>
          <w:numId w:val="11"/>
        </w:numPr>
      </w:pPr>
      <w:r>
        <w:t>Analog signals, i.e. continuous with respect to time and amplitude</w:t>
      </w:r>
    </w:p>
    <w:p w14:paraId="07D6D1CD" w14:textId="77777777" w:rsidR="00A435C6" w:rsidRDefault="00A435C6" w:rsidP="00A435C6">
      <w:pPr>
        <w:pStyle w:val="NoSpacing"/>
        <w:numPr>
          <w:ilvl w:val="0"/>
          <w:numId w:val="11"/>
        </w:numPr>
      </w:pPr>
      <w:r>
        <w:t>Carrier Signal</w:t>
      </w:r>
    </w:p>
    <w:p w14:paraId="573B6BE7" w14:textId="77777777" w:rsidR="00A435C6" w:rsidRDefault="00A435C6" w:rsidP="00A435C6">
      <w:pPr>
        <w:pStyle w:val="NoSpacing"/>
        <w:numPr>
          <w:ilvl w:val="1"/>
          <w:numId w:val="11"/>
        </w:numPr>
      </w:pPr>
      <w:r>
        <w:t>Analog signal (analog modulation)</w:t>
      </w:r>
    </w:p>
    <w:p w14:paraId="1DA7733B" w14:textId="77777777" w:rsidR="00A435C6" w:rsidRDefault="00A435C6" w:rsidP="00A435C6">
      <w:pPr>
        <w:pStyle w:val="NoSpacing"/>
        <w:numPr>
          <w:ilvl w:val="1"/>
          <w:numId w:val="11"/>
        </w:numPr>
      </w:pPr>
      <w:r>
        <w:t>Pulse train (pulse modulation)</w:t>
      </w:r>
    </w:p>
    <w:p w14:paraId="3BFC7101" w14:textId="77777777" w:rsidR="00A435C6" w:rsidRDefault="00A435C6" w:rsidP="00A435C6">
      <w:pPr>
        <w:pStyle w:val="Heading2"/>
      </w:pPr>
      <w:bookmarkStart w:id="12" w:name="_Toc442171465"/>
      <w:r>
        <w:t>Pulse Code Modulation</w:t>
      </w:r>
      <w:bookmarkEnd w:id="12"/>
    </w:p>
    <w:p w14:paraId="5E8813A5" w14:textId="77777777" w:rsidR="00A435C6" w:rsidRDefault="00A435C6" w:rsidP="00A435C6">
      <w:pPr>
        <w:pStyle w:val="NoSpacing"/>
      </w:pPr>
      <w:r>
        <w:t>Message Source → Band limiting filter → Sampler → quantization → encoder → PCM signal → Regenerative repeater → Regenerative repeater → … → Regenerative repeater → PCM signal output</w:t>
      </w:r>
    </w:p>
    <w:p w14:paraId="25668A71" w14:textId="77777777" w:rsidR="00A435C6" w:rsidRDefault="00A435C6" w:rsidP="00A435C6">
      <w:pPr>
        <w:pStyle w:val="NoSpacing"/>
      </w:pPr>
    </w:p>
    <w:p w14:paraId="69D9E14C" w14:textId="77777777" w:rsidR="00A435C6" w:rsidRDefault="00A435C6" w:rsidP="00A435C6">
      <w:pPr>
        <w:pStyle w:val="NoSpacing"/>
      </w:pPr>
      <w:r>
        <w:t>(O/P): output</w:t>
      </w:r>
    </w:p>
    <w:p w14:paraId="66A50F0D" w14:textId="77777777" w:rsidR="00A435C6" w:rsidRDefault="00A435C6" w:rsidP="00A435C6">
      <w:pPr>
        <w:pStyle w:val="NoSpacing"/>
      </w:pPr>
    </w:p>
    <w:p w14:paraId="653F5BE2" w14:textId="77777777" w:rsidR="00A435C6" w:rsidRDefault="00A435C6" w:rsidP="00A435C6">
      <w:pPr>
        <w:pStyle w:val="NoSpacing"/>
      </w:pPr>
      <w:r>
        <w:t>PCM → regenerative repeater → decoder → LPF →</w:t>
      </w:r>
    </w:p>
    <w:p w14:paraId="4AB4D819" w14:textId="77777777" w:rsidR="00A435C6" w:rsidRDefault="00A435C6" w:rsidP="00A435C6">
      <w:pPr>
        <w:pStyle w:val="NoSpacing"/>
      </w:pPr>
    </w:p>
    <w:p w14:paraId="16D31F9C" w14:textId="77777777" w:rsidR="00A435C6" w:rsidRDefault="00A435C6" w:rsidP="00A435C6">
      <w:pPr>
        <w:pStyle w:val="NoSpacing"/>
      </w:pPr>
      <w:r>
        <w:t>Analogous:</w:t>
      </w:r>
    </w:p>
    <w:p w14:paraId="3C70660F" w14:textId="77777777" w:rsidR="00A435C6" w:rsidRDefault="00A435C6" w:rsidP="00A435C6">
      <w:pPr>
        <w:pStyle w:val="NoSpacing"/>
        <w:numPr>
          <w:ilvl w:val="0"/>
          <w:numId w:val="12"/>
        </w:numPr>
      </w:pPr>
      <w:r>
        <w:t>PAM → AM</w:t>
      </w:r>
    </w:p>
    <w:p w14:paraId="3F0824BE" w14:textId="77777777" w:rsidR="00A435C6" w:rsidRDefault="00A435C6" w:rsidP="00A435C6">
      <w:pPr>
        <w:pStyle w:val="NoSpacing"/>
        <w:numPr>
          <w:ilvl w:val="0"/>
          <w:numId w:val="12"/>
        </w:numPr>
      </w:pPr>
      <w:r>
        <w:t>PWM → FM</w:t>
      </w:r>
    </w:p>
    <w:p w14:paraId="367657F4" w14:textId="77777777" w:rsidR="00A435C6" w:rsidRDefault="00A435C6" w:rsidP="00A435C6">
      <w:pPr>
        <w:pStyle w:val="NoSpacing"/>
        <w:numPr>
          <w:ilvl w:val="0"/>
          <w:numId w:val="12"/>
        </w:numPr>
      </w:pPr>
      <w:r>
        <w:t>PPM → PM</w:t>
      </w:r>
    </w:p>
    <w:p w14:paraId="7518F7B1" w14:textId="77777777" w:rsidR="00A435C6" w:rsidRDefault="00A435C6" w:rsidP="00A435C6">
      <w:pPr>
        <w:pStyle w:val="NoSpacing"/>
      </w:pPr>
    </w:p>
    <w:p w14:paraId="59E32926" w14:textId="77777777" w:rsidR="00A435C6" w:rsidRDefault="00A435C6" w:rsidP="00A435C6">
      <w:pPr>
        <w:pStyle w:val="Heading3"/>
      </w:pPr>
      <w:bookmarkStart w:id="13" w:name="_Regenerative_repeater"/>
      <w:bookmarkStart w:id="14" w:name="_Toc442171466"/>
      <w:bookmarkEnd w:id="13"/>
      <w:r>
        <w:t>Regenerative repeater</w:t>
      </w:r>
      <w:bookmarkEnd w:id="14"/>
    </w:p>
    <w:p w14:paraId="7AAE8DB6" w14:textId="77777777" w:rsidR="00A435C6" w:rsidRDefault="00A435C6" w:rsidP="00A435C6">
      <w:pPr>
        <w:pStyle w:val="NoSpacing"/>
      </w:pPr>
      <w:r>
        <w:rPr>
          <w:b/>
        </w:rPr>
        <w:t>Regenerative repeater</w:t>
      </w:r>
      <w:r>
        <w:t>: amplitudes to make sure that the signal stays strong after travelling over large distances</w:t>
      </w:r>
    </w:p>
    <w:p w14:paraId="157F8970" w14:textId="77777777" w:rsidR="00A435C6" w:rsidRDefault="00A435C6" w:rsidP="00A435C6">
      <w:pPr>
        <w:pStyle w:val="NoSpacing"/>
      </w:pPr>
      <w:proofErr w:type="spellStart"/>
      <w:proofErr w:type="gramStart"/>
      <w:r>
        <w:t>brb</w:t>
      </w:r>
      <w:proofErr w:type="spellEnd"/>
      <w:proofErr w:type="gramEnd"/>
      <w:r>
        <w:t xml:space="preserve"> </w:t>
      </w:r>
      <w:proofErr w:type="spellStart"/>
      <w:r>
        <w:t>tho</w:t>
      </w:r>
      <w:proofErr w:type="spellEnd"/>
    </w:p>
    <w:p w14:paraId="58C84D27" w14:textId="77777777" w:rsidR="00A435C6" w:rsidRDefault="00A435C6" w:rsidP="00A435C6">
      <w:pPr>
        <w:pStyle w:val="NoSpacing"/>
      </w:pPr>
    </w:p>
    <w:p w14:paraId="1744A53E" w14:textId="77777777" w:rsidR="00A435C6" w:rsidRDefault="00A435C6" w:rsidP="00A435C6">
      <w:pPr>
        <w:pStyle w:val="Heading3"/>
      </w:pPr>
      <w:bookmarkStart w:id="15" w:name="_Toc442171467"/>
      <w:r>
        <w:t>Pulse Width Modulation</w:t>
      </w:r>
      <w:bookmarkEnd w:id="15"/>
    </w:p>
    <w:p w14:paraId="3F83E75B" w14:textId="77777777" w:rsidR="00A435C6" w:rsidRPr="00946C7B" w:rsidRDefault="00A435C6" w:rsidP="00A435C6">
      <w:pPr>
        <w:pStyle w:val="NoSpacing"/>
      </w:pPr>
      <w:r>
        <w:rPr>
          <w:b/>
        </w:rPr>
        <w:t>Sampling Process</w:t>
      </w:r>
      <w:r>
        <w:t>:</w:t>
      </w:r>
    </w:p>
    <w:p w14:paraId="424F71DD" w14:textId="77777777" w:rsidR="00A435C6" w:rsidRDefault="00A435C6" w:rsidP="00A435C6">
      <w:pPr>
        <w:pStyle w:val="NoSpacing"/>
        <w:numPr>
          <w:ilvl w:val="0"/>
          <w:numId w:val="13"/>
        </w:numPr>
      </w:pPr>
      <w:r>
        <w:t>Think Riemann Sum or amplifying instantaneous samples</w:t>
      </w:r>
    </w:p>
    <w:p w14:paraId="7CD00306" w14:textId="77777777" w:rsidR="00A435C6" w:rsidRDefault="00A435C6" w:rsidP="00A435C6">
      <w:pPr>
        <w:pStyle w:val="NoSpacing"/>
        <w:numPr>
          <w:ilvl w:val="0"/>
          <w:numId w:val="13"/>
        </w:numPr>
      </w:pPr>
      <w:r>
        <w:t>Change the amplitude of the carrier, such that the frequency, amplitude is constant, but width of the pulse is varied in accordance to the message signal</w:t>
      </w:r>
    </w:p>
    <w:p w14:paraId="5310F1EB" w14:textId="77777777" w:rsidR="00A435C6" w:rsidRDefault="00A435C6" w:rsidP="00A435C6">
      <w:pPr>
        <w:pStyle w:val="NoSpacing"/>
      </w:pPr>
    </w:p>
    <w:p w14:paraId="4C1D9E36" w14:textId="77777777" w:rsidR="00A435C6" w:rsidRDefault="00A435C6" w:rsidP="00A435C6">
      <w:pPr>
        <w:pStyle w:val="Heading3"/>
      </w:pPr>
      <w:bookmarkStart w:id="16" w:name="_Toc442171468"/>
      <w:r>
        <w:t>Pulse Position Modulation</w:t>
      </w:r>
      <w:bookmarkEnd w:id="16"/>
    </w:p>
    <w:p w14:paraId="274B4F4A" w14:textId="77777777" w:rsidR="00A435C6" w:rsidRDefault="00A435C6" w:rsidP="00A435C6">
      <w:pPr>
        <w:pStyle w:val="NoSpacing"/>
        <w:numPr>
          <w:ilvl w:val="0"/>
          <w:numId w:val="14"/>
        </w:numPr>
      </w:pPr>
      <w:r>
        <w:t>Amplitude, width constant</w:t>
      </w:r>
    </w:p>
    <w:p w14:paraId="0F2DA347" w14:textId="77777777" w:rsidR="00A435C6" w:rsidRDefault="00A435C6" w:rsidP="00A435C6">
      <w:pPr>
        <w:pStyle w:val="NoSpacing"/>
        <w:numPr>
          <w:ilvl w:val="0"/>
          <w:numId w:val="14"/>
        </w:numPr>
      </w:pPr>
      <w:r>
        <w:t>Frequency varied</w:t>
      </w:r>
    </w:p>
    <w:sectPr w:rsidR="00A435C6">
      <w:footerReference w:type="default" r:id="rId5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544C5" w14:textId="77777777" w:rsidR="00C02CAF" w:rsidRDefault="00C02CAF" w:rsidP="00756214">
      <w:pPr>
        <w:spacing w:after="0" w:line="240" w:lineRule="auto"/>
      </w:pPr>
      <w:r>
        <w:separator/>
      </w:r>
    </w:p>
  </w:endnote>
  <w:endnote w:type="continuationSeparator" w:id="0">
    <w:p w14:paraId="454AA242" w14:textId="77777777" w:rsidR="00C02CAF" w:rsidRDefault="00C02CAF"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14:paraId="2F5FD93D" w14:textId="77777777" w:rsidR="00C02CAF" w:rsidRDefault="00C02CA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8</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10</w:t>
            </w:r>
            <w:r>
              <w:rPr>
                <w:b/>
                <w:bCs/>
                <w:szCs w:val="24"/>
              </w:rPr>
              <w:fldChar w:fldCharType="end"/>
            </w:r>
          </w:p>
        </w:sdtContent>
      </w:sdt>
    </w:sdtContent>
  </w:sdt>
  <w:p w14:paraId="0B1DD780" w14:textId="77777777" w:rsidR="00C02CAF" w:rsidRDefault="00C02CA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7A8FB" w14:textId="77777777" w:rsidR="00C02CAF" w:rsidRDefault="00C02CAF" w:rsidP="00756214">
      <w:pPr>
        <w:spacing w:after="0" w:line="240" w:lineRule="auto"/>
      </w:pPr>
      <w:r>
        <w:separator/>
      </w:r>
    </w:p>
  </w:footnote>
  <w:footnote w:type="continuationSeparator" w:id="0">
    <w:p w14:paraId="6B2B1C24" w14:textId="77777777" w:rsidR="00C02CAF" w:rsidRDefault="00C02CAF" w:rsidP="0075621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80FF9"/>
    <w:multiLevelType w:val="hybridMultilevel"/>
    <w:tmpl w:val="EF7C0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90A048E"/>
    <w:multiLevelType w:val="hybridMultilevel"/>
    <w:tmpl w:val="DAC2F6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E9B10B6"/>
    <w:multiLevelType w:val="hybridMultilevel"/>
    <w:tmpl w:val="78D60C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76B099D"/>
    <w:multiLevelType w:val="hybridMultilevel"/>
    <w:tmpl w:val="E606FE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C6805BF"/>
    <w:multiLevelType w:val="multilevel"/>
    <w:tmpl w:val="6090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F20C63"/>
    <w:multiLevelType w:val="hybridMultilevel"/>
    <w:tmpl w:val="B0985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6FA0CB5"/>
    <w:multiLevelType w:val="hybridMultilevel"/>
    <w:tmpl w:val="4FE460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22D16B8"/>
    <w:multiLevelType w:val="hybridMultilevel"/>
    <w:tmpl w:val="76D4F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2D009B2"/>
    <w:multiLevelType w:val="hybridMultilevel"/>
    <w:tmpl w:val="23027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FF2763"/>
    <w:multiLevelType w:val="hybridMultilevel"/>
    <w:tmpl w:val="792AA7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95C45DB"/>
    <w:multiLevelType w:val="hybridMultilevel"/>
    <w:tmpl w:val="5D28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A982711"/>
    <w:multiLevelType w:val="hybridMultilevel"/>
    <w:tmpl w:val="C32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534507"/>
    <w:multiLevelType w:val="hybridMultilevel"/>
    <w:tmpl w:val="9BF69B00"/>
    <w:lvl w:ilvl="0" w:tplc="10090001">
      <w:start w:val="1"/>
      <w:numFmt w:val="bullet"/>
      <w:lvlText w:val=""/>
      <w:lvlJc w:val="left"/>
      <w:pPr>
        <w:ind w:left="782" w:hanging="360"/>
      </w:pPr>
      <w:rPr>
        <w:rFonts w:ascii="Symbol" w:hAnsi="Symbol" w:hint="default"/>
      </w:rPr>
    </w:lvl>
    <w:lvl w:ilvl="1" w:tplc="10090003" w:tentative="1">
      <w:start w:val="1"/>
      <w:numFmt w:val="bullet"/>
      <w:lvlText w:val="o"/>
      <w:lvlJc w:val="left"/>
      <w:pPr>
        <w:ind w:left="1502" w:hanging="360"/>
      </w:pPr>
      <w:rPr>
        <w:rFonts w:ascii="Courier New" w:hAnsi="Courier New" w:cs="Courier New" w:hint="default"/>
      </w:rPr>
    </w:lvl>
    <w:lvl w:ilvl="2" w:tplc="10090005" w:tentative="1">
      <w:start w:val="1"/>
      <w:numFmt w:val="bullet"/>
      <w:lvlText w:val=""/>
      <w:lvlJc w:val="left"/>
      <w:pPr>
        <w:ind w:left="2222" w:hanging="360"/>
      </w:pPr>
      <w:rPr>
        <w:rFonts w:ascii="Wingdings" w:hAnsi="Wingdings" w:hint="default"/>
      </w:rPr>
    </w:lvl>
    <w:lvl w:ilvl="3" w:tplc="10090001" w:tentative="1">
      <w:start w:val="1"/>
      <w:numFmt w:val="bullet"/>
      <w:lvlText w:val=""/>
      <w:lvlJc w:val="left"/>
      <w:pPr>
        <w:ind w:left="2942" w:hanging="360"/>
      </w:pPr>
      <w:rPr>
        <w:rFonts w:ascii="Symbol" w:hAnsi="Symbol" w:hint="default"/>
      </w:rPr>
    </w:lvl>
    <w:lvl w:ilvl="4" w:tplc="10090003" w:tentative="1">
      <w:start w:val="1"/>
      <w:numFmt w:val="bullet"/>
      <w:lvlText w:val="o"/>
      <w:lvlJc w:val="left"/>
      <w:pPr>
        <w:ind w:left="3662" w:hanging="360"/>
      </w:pPr>
      <w:rPr>
        <w:rFonts w:ascii="Courier New" w:hAnsi="Courier New" w:cs="Courier New" w:hint="default"/>
      </w:rPr>
    </w:lvl>
    <w:lvl w:ilvl="5" w:tplc="10090005" w:tentative="1">
      <w:start w:val="1"/>
      <w:numFmt w:val="bullet"/>
      <w:lvlText w:val=""/>
      <w:lvlJc w:val="left"/>
      <w:pPr>
        <w:ind w:left="4382" w:hanging="360"/>
      </w:pPr>
      <w:rPr>
        <w:rFonts w:ascii="Wingdings" w:hAnsi="Wingdings" w:hint="default"/>
      </w:rPr>
    </w:lvl>
    <w:lvl w:ilvl="6" w:tplc="10090001" w:tentative="1">
      <w:start w:val="1"/>
      <w:numFmt w:val="bullet"/>
      <w:lvlText w:val=""/>
      <w:lvlJc w:val="left"/>
      <w:pPr>
        <w:ind w:left="5102" w:hanging="360"/>
      </w:pPr>
      <w:rPr>
        <w:rFonts w:ascii="Symbol" w:hAnsi="Symbol" w:hint="default"/>
      </w:rPr>
    </w:lvl>
    <w:lvl w:ilvl="7" w:tplc="10090003" w:tentative="1">
      <w:start w:val="1"/>
      <w:numFmt w:val="bullet"/>
      <w:lvlText w:val="o"/>
      <w:lvlJc w:val="left"/>
      <w:pPr>
        <w:ind w:left="5822" w:hanging="360"/>
      </w:pPr>
      <w:rPr>
        <w:rFonts w:ascii="Courier New" w:hAnsi="Courier New" w:cs="Courier New" w:hint="default"/>
      </w:rPr>
    </w:lvl>
    <w:lvl w:ilvl="8" w:tplc="10090005" w:tentative="1">
      <w:start w:val="1"/>
      <w:numFmt w:val="bullet"/>
      <w:lvlText w:val=""/>
      <w:lvlJc w:val="left"/>
      <w:pPr>
        <w:ind w:left="6542" w:hanging="360"/>
      </w:pPr>
      <w:rPr>
        <w:rFonts w:ascii="Wingdings" w:hAnsi="Wingdings" w:hint="default"/>
      </w:rPr>
    </w:lvl>
  </w:abstractNum>
  <w:abstractNum w:abstractNumId="13">
    <w:nsid w:val="773A366A"/>
    <w:multiLevelType w:val="hybridMultilevel"/>
    <w:tmpl w:val="6D54A0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C6C0F99"/>
    <w:multiLevelType w:val="hybridMultilevel"/>
    <w:tmpl w:val="36F4BB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4"/>
  </w:num>
  <w:num w:numId="4">
    <w:abstractNumId w:val="9"/>
  </w:num>
  <w:num w:numId="5">
    <w:abstractNumId w:val="3"/>
  </w:num>
  <w:num w:numId="6">
    <w:abstractNumId w:val="5"/>
  </w:num>
  <w:num w:numId="7">
    <w:abstractNumId w:val="1"/>
  </w:num>
  <w:num w:numId="8">
    <w:abstractNumId w:val="13"/>
  </w:num>
  <w:num w:numId="9">
    <w:abstractNumId w:val="0"/>
  </w:num>
  <w:num w:numId="10">
    <w:abstractNumId w:val="7"/>
  </w:num>
  <w:num w:numId="11">
    <w:abstractNumId w:val="6"/>
  </w:num>
  <w:num w:numId="12">
    <w:abstractNumId w:val="10"/>
  </w:num>
  <w:num w:numId="13">
    <w:abstractNumId w:val="14"/>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0"/>
  <w:doNotDisplayPageBoundarie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7"/>
    <w:rsid w:val="00014E13"/>
    <w:rsid w:val="000276E7"/>
    <w:rsid w:val="00040E73"/>
    <w:rsid w:val="00047BC6"/>
    <w:rsid w:val="000749A6"/>
    <w:rsid w:val="00076A33"/>
    <w:rsid w:val="00082A22"/>
    <w:rsid w:val="000877D7"/>
    <w:rsid w:val="000A3536"/>
    <w:rsid w:val="000F2393"/>
    <w:rsid w:val="001072BC"/>
    <w:rsid w:val="00162F31"/>
    <w:rsid w:val="001837C9"/>
    <w:rsid w:val="00185098"/>
    <w:rsid w:val="0019239B"/>
    <w:rsid w:val="001B149E"/>
    <w:rsid w:val="001B69A5"/>
    <w:rsid w:val="001B79B0"/>
    <w:rsid w:val="001C0472"/>
    <w:rsid w:val="001C348C"/>
    <w:rsid w:val="001C3A10"/>
    <w:rsid w:val="001D5D8C"/>
    <w:rsid w:val="00202A06"/>
    <w:rsid w:val="00251EA0"/>
    <w:rsid w:val="00262C54"/>
    <w:rsid w:val="00287F67"/>
    <w:rsid w:val="002C288B"/>
    <w:rsid w:val="002D427C"/>
    <w:rsid w:val="002E524C"/>
    <w:rsid w:val="002F6FC7"/>
    <w:rsid w:val="003055BE"/>
    <w:rsid w:val="00323FEC"/>
    <w:rsid w:val="0033372E"/>
    <w:rsid w:val="00337B8D"/>
    <w:rsid w:val="003431E6"/>
    <w:rsid w:val="0035004F"/>
    <w:rsid w:val="003738DB"/>
    <w:rsid w:val="003812EE"/>
    <w:rsid w:val="00386378"/>
    <w:rsid w:val="00395B6C"/>
    <w:rsid w:val="0039761C"/>
    <w:rsid w:val="003A0FFC"/>
    <w:rsid w:val="003A6FF3"/>
    <w:rsid w:val="003C0B23"/>
    <w:rsid w:val="003C18C1"/>
    <w:rsid w:val="003D0C80"/>
    <w:rsid w:val="003D305B"/>
    <w:rsid w:val="003E6DC4"/>
    <w:rsid w:val="00444181"/>
    <w:rsid w:val="004604F4"/>
    <w:rsid w:val="0046347E"/>
    <w:rsid w:val="004703D9"/>
    <w:rsid w:val="004753BE"/>
    <w:rsid w:val="00475410"/>
    <w:rsid w:val="00485C3E"/>
    <w:rsid w:val="004B37EC"/>
    <w:rsid w:val="004F0C02"/>
    <w:rsid w:val="004F21C1"/>
    <w:rsid w:val="0051714E"/>
    <w:rsid w:val="00517D74"/>
    <w:rsid w:val="00523390"/>
    <w:rsid w:val="00525277"/>
    <w:rsid w:val="005323D6"/>
    <w:rsid w:val="00535BFD"/>
    <w:rsid w:val="00543376"/>
    <w:rsid w:val="00546D7B"/>
    <w:rsid w:val="00582430"/>
    <w:rsid w:val="0058282E"/>
    <w:rsid w:val="00586C77"/>
    <w:rsid w:val="00587EE6"/>
    <w:rsid w:val="0059324B"/>
    <w:rsid w:val="005A4F10"/>
    <w:rsid w:val="005B374E"/>
    <w:rsid w:val="005B388A"/>
    <w:rsid w:val="005D0336"/>
    <w:rsid w:val="005D127B"/>
    <w:rsid w:val="005E15E3"/>
    <w:rsid w:val="00616C30"/>
    <w:rsid w:val="00633045"/>
    <w:rsid w:val="006406D9"/>
    <w:rsid w:val="00651CAD"/>
    <w:rsid w:val="00671035"/>
    <w:rsid w:val="0067535E"/>
    <w:rsid w:val="00677BD8"/>
    <w:rsid w:val="006B751A"/>
    <w:rsid w:val="006F14BE"/>
    <w:rsid w:val="007068A7"/>
    <w:rsid w:val="00710E9B"/>
    <w:rsid w:val="00712645"/>
    <w:rsid w:val="0072144B"/>
    <w:rsid w:val="00756214"/>
    <w:rsid w:val="0077130E"/>
    <w:rsid w:val="00797905"/>
    <w:rsid w:val="007A1474"/>
    <w:rsid w:val="007A68F4"/>
    <w:rsid w:val="007A7156"/>
    <w:rsid w:val="007C5FE6"/>
    <w:rsid w:val="007D6540"/>
    <w:rsid w:val="00802AA5"/>
    <w:rsid w:val="00807D44"/>
    <w:rsid w:val="00831AFA"/>
    <w:rsid w:val="008569F0"/>
    <w:rsid w:val="008B56C5"/>
    <w:rsid w:val="008D1F39"/>
    <w:rsid w:val="008D72F1"/>
    <w:rsid w:val="008E45D4"/>
    <w:rsid w:val="008F694C"/>
    <w:rsid w:val="00902BED"/>
    <w:rsid w:val="00926D1F"/>
    <w:rsid w:val="00944891"/>
    <w:rsid w:val="009464F7"/>
    <w:rsid w:val="00952116"/>
    <w:rsid w:val="00966433"/>
    <w:rsid w:val="00972070"/>
    <w:rsid w:val="009764E2"/>
    <w:rsid w:val="009A42F8"/>
    <w:rsid w:val="009B7EA3"/>
    <w:rsid w:val="009C1B09"/>
    <w:rsid w:val="009C360F"/>
    <w:rsid w:val="009C77C2"/>
    <w:rsid w:val="009D550D"/>
    <w:rsid w:val="00A0065D"/>
    <w:rsid w:val="00A02F12"/>
    <w:rsid w:val="00A435C6"/>
    <w:rsid w:val="00A51796"/>
    <w:rsid w:val="00A90705"/>
    <w:rsid w:val="00A91405"/>
    <w:rsid w:val="00A97D35"/>
    <w:rsid w:val="00AA6E3E"/>
    <w:rsid w:val="00AB0BAC"/>
    <w:rsid w:val="00AC0A2A"/>
    <w:rsid w:val="00AC5ED0"/>
    <w:rsid w:val="00AC61F2"/>
    <w:rsid w:val="00B05F03"/>
    <w:rsid w:val="00B16440"/>
    <w:rsid w:val="00B17A04"/>
    <w:rsid w:val="00B218C9"/>
    <w:rsid w:val="00B21CD0"/>
    <w:rsid w:val="00B34365"/>
    <w:rsid w:val="00B3447B"/>
    <w:rsid w:val="00B35113"/>
    <w:rsid w:val="00B61606"/>
    <w:rsid w:val="00B650E2"/>
    <w:rsid w:val="00B924FC"/>
    <w:rsid w:val="00BA0EEF"/>
    <w:rsid w:val="00BA10FA"/>
    <w:rsid w:val="00BB1AA9"/>
    <w:rsid w:val="00BC0314"/>
    <w:rsid w:val="00BC73AB"/>
    <w:rsid w:val="00BD6393"/>
    <w:rsid w:val="00BF4ABE"/>
    <w:rsid w:val="00C02CAF"/>
    <w:rsid w:val="00C21EE8"/>
    <w:rsid w:val="00C30633"/>
    <w:rsid w:val="00C67EA2"/>
    <w:rsid w:val="00C8710F"/>
    <w:rsid w:val="00CA1603"/>
    <w:rsid w:val="00CA1B8D"/>
    <w:rsid w:val="00CB65F8"/>
    <w:rsid w:val="00CC521C"/>
    <w:rsid w:val="00CC713F"/>
    <w:rsid w:val="00CD21C5"/>
    <w:rsid w:val="00CD6644"/>
    <w:rsid w:val="00CE6623"/>
    <w:rsid w:val="00CF713B"/>
    <w:rsid w:val="00D35B33"/>
    <w:rsid w:val="00D873DA"/>
    <w:rsid w:val="00D87ADE"/>
    <w:rsid w:val="00DA50BC"/>
    <w:rsid w:val="00DB29B8"/>
    <w:rsid w:val="00DD01DB"/>
    <w:rsid w:val="00DE2871"/>
    <w:rsid w:val="00DE32B1"/>
    <w:rsid w:val="00DE4DA4"/>
    <w:rsid w:val="00DE503D"/>
    <w:rsid w:val="00DE6973"/>
    <w:rsid w:val="00DF6C63"/>
    <w:rsid w:val="00E002C7"/>
    <w:rsid w:val="00E0391C"/>
    <w:rsid w:val="00E23E36"/>
    <w:rsid w:val="00E41368"/>
    <w:rsid w:val="00E66562"/>
    <w:rsid w:val="00E70E1F"/>
    <w:rsid w:val="00E841B6"/>
    <w:rsid w:val="00EC103B"/>
    <w:rsid w:val="00EC7D9B"/>
    <w:rsid w:val="00ED0791"/>
    <w:rsid w:val="00ED5CC0"/>
    <w:rsid w:val="00EE5F9C"/>
    <w:rsid w:val="00F1660A"/>
    <w:rsid w:val="00F26CC9"/>
    <w:rsid w:val="00F31A62"/>
    <w:rsid w:val="00F54DF7"/>
    <w:rsid w:val="00F62407"/>
    <w:rsid w:val="00F655A3"/>
    <w:rsid w:val="00F77F34"/>
    <w:rsid w:val="00F80F12"/>
    <w:rsid w:val="00F944CE"/>
    <w:rsid w:val="00FA0428"/>
    <w:rsid w:val="00FC2FCB"/>
    <w:rsid w:val="00FC7A4A"/>
    <w:rsid w:val="00FD791F"/>
    <w:rsid w:val="00FE43F2"/>
    <w:rsid w:val="00FE4B4F"/>
    <w:rsid w:val="00FF064A"/>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145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6E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276E7"/>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7A68F4"/>
    <w:pPr>
      <w:outlineLvl w:val="9"/>
    </w:pPr>
    <w:rPr>
      <w:lang w:val="en-US" w:eastAsia="ja-JP"/>
    </w:rPr>
  </w:style>
  <w:style w:type="paragraph" w:styleId="TOC1">
    <w:name w:val="toc 1"/>
    <w:basedOn w:val="Normal"/>
    <w:next w:val="Normal"/>
    <w:autoRedefine/>
    <w:uiPriority w:val="39"/>
    <w:unhideWhenUsed/>
    <w:rsid w:val="007A68F4"/>
    <w:pPr>
      <w:spacing w:after="100"/>
    </w:pPr>
  </w:style>
  <w:style w:type="character" w:customStyle="1" w:styleId="Heading2Char">
    <w:name w:val="Heading 2 Char"/>
    <w:basedOn w:val="DefaultParagraphFont"/>
    <w:link w:val="Heading2"/>
    <w:uiPriority w:val="9"/>
    <w:rsid w:val="000276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276E7"/>
    <w:rPr>
      <w:rFonts w:asciiTheme="majorHAnsi" w:eastAsiaTheme="majorEastAsia" w:hAnsiTheme="majorHAnsi" w:cstheme="majorBidi"/>
      <w:color w:val="243F60" w:themeColor="accent1" w:themeShade="7F"/>
      <w:szCs w:val="24"/>
    </w:rPr>
  </w:style>
  <w:style w:type="paragraph" w:styleId="TOC2">
    <w:name w:val="toc 2"/>
    <w:basedOn w:val="Normal"/>
    <w:next w:val="Normal"/>
    <w:autoRedefine/>
    <w:uiPriority w:val="39"/>
    <w:unhideWhenUsed/>
    <w:rsid w:val="008D1F39"/>
    <w:pPr>
      <w:spacing w:after="100"/>
      <w:ind w:left="240"/>
    </w:pPr>
  </w:style>
  <w:style w:type="paragraph" w:styleId="TOC3">
    <w:name w:val="toc 3"/>
    <w:basedOn w:val="Normal"/>
    <w:next w:val="Normal"/>
    <w:autoRedefine/>
    <w:uiPriority w:val="39"/>
    <w:unhideWhenUsed/>
    <w:rsid w:val="008D1F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58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4" Type="http://schemas.openxmlformats.org/officeDocument/2006/relationships/image" Target="media/image3.wmf"/><Relationship Id="rId15" Type="http://schemas.openxmlformats.org/officeDocument/2006/relationships/oleObject" Target="embeddings/oleObject3.bin"/><Relationship Id="rId16" Type="http://schemas.openxmlformats.org/officeDocument/2006/relationships/image" Target="media/image4.wmf"/><Relationship Id="rId17" Type="http://schemas.openxmlformats.org/officeDocument/2006/relationships/oleObject" Target="embeddings/oleObject4.bin"/><Relationship Id="rId18" Type="http://schemas.openxmlformats.org/officeDocument/2006/relationships/image" Target="media/image5.wmf"/><Relationship Id="rId19" Type="http://schemas.openxmlformats.org/officeDocument/2006/relationships/oleObject" Target="embeddings/oleObject5.bin"/><Relationship Id="rId50" Type="http://schemas.openxmlformats.org/officeDocument/2006/relationships/oleObject" Target="embeddings/oleObject17.bin"/><Relationship Id="rId51" Type="http://schemas.openxmlformats.org/officeDocument/2006/relationships/image" Target="media/image22.wmf"/><Relationship Id="rId52" Type="http://schemas.openxmlformats.org/officeDocument/2006/relationships/oleObject" Target="embeddings/oleObject18.bin"/><Relationship Id="rId53" Type="http://schemas.openxmlformats.org/officeDocument/2006/relationships/image" Target="media/image23.wmf"/><Relationship Id="rId54" Type="http://schemas.openxmlformats.org/officeDocument/2006/relationships/oleObject" Target="embeddings/oleObject19.bin"/><Relationship Id="rId55" Type="http://schemas.openxmlformats.org/officeDocument/2006/relationships/image" Target="media/image24.wmf"/><Relationship Id="rId56" Type="http://schemas.openxmlformats.org/officeDocument/2006/relationships/oleObject" Target="embeddings/oleObject20.bin"/><Relationship Id="rId57" Type="http://schemas.openxmlformats.org/officeDocument/2006/relationships/footer" Target="footer1.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oleObject" Target="embeddings/oleObject12.bin"/><Relationship Id="rId41" Type="http://schemas.openxmlformats.org/officeDocument/2006/relationships/image" Target="media/image17.emf"/><Relationship Id="rId42" Type="http://schemas.openxmlformats.org/officeDocument/2006/relationships/oleObject" Target="embeddings/oleObject13.bin"/><Relationship Id="rId43" Type="http://schemas.openxmlformats.org/officeDocument/2006/relationships/image" Target="media/image18.emf"/><Relationship Id="rId44" Type="http://schemas.openxmlformats.org/officeDocument/2006/relationships/oleObject" Target="embeddings/oleObject14.bin"/><Relationship Id="rId45" Type="http://schemas.openxmlformats.org/officeDocument/2006/relationships/image" Target="media/image19.wmf"/><Relationship Id="rId46" Type="http://schemas.openxmlformats.org/officeDocument/2006/relationships/oleObject" Target="embeddings/oleObject15.bin"/><Relationship Id="rId47" Type="http://schemas.openxmlformats.org/officeDocument/2006/relationships/image" Target="media/image20.wmf"/><Relationship Id="rId48" Type="http://schemas.openxmlformats.org/officeDocument/2006/relationships/oleObject" Target="embeddings/oleObject16.bin"/><Relationship Id="rId49" Type="http://schemas.openxmlformats.org/officeDocument/2006/relationships/image" Target="media/image2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essci.com/en/products/mathtype/" TargetMode="External"/><Relationship Id="rId30" Type="http://schemas.openxmlformats.org/officeDocument/2006/relationships/oleObject" Target="embeddings/oleObject8.bin"/><Relationship Id="rId31" Type="http://schemas.openxmlformats.org/officeDocument/2006/relationships/image" Target="media/image12.wmf"/><Relationship Id="rId32" Type="http://schemas.openxmlformats.org/officeDocument/2006/relationships/oleObject" Target="embeddings/oleObject9.bin"/><Relationship Id="rId33" Type="http://schemas.openxmlformats.org/officeDocument/2006/relationships/hyperlink" Target="https://upload.wikimedia.org/wikipedia/commons/thumb/0/0a/VSB_bandform.svg/313px-VSB_bandform.svg.png" TargetMode="External"/><Relationship Id="rId34" Type="http://schemas.openxmlformats.org/officeDocument/2006/relationships/image" Target="media/image13.png"/><Relationship Id="rId35" Type="http://schemas.openxmlformats.org/officeDocument/2006/relationships/image" Target="media/image14.wmf"/><Relationship Id="rId36" Type="http://schemas.openxmlformats.org/officeDocument/2006/relationships/oleObject" Target="embeddings/oleObject10.bin"/><Relationship Id="rId37" Type="http://schemas.openxmlformats.org/officeDocument/2006/relationships/image" Target="media/image15.wmf"/><Relationship Id="rId38" Type="http://schemas.openxmlformats.org/officeDocument/2006/relationships/oleObject" Target="embeddings/oleObject11.bin"/><Relationship Id="rId39" Type="http://schemas.openxmlformats.org/officeDocument/2006/relationships/image" Target="media/image16.emf"/><Relationship Id="rId20" Type="http://schemas.openxmlformats.org/officeDocument/2006/relationships/image" Target="media/image6.wmf"/><Relationship Id="rId21" Type="http://schemas.openxmlformats.org/officeDocument/2006/relationships/oleObject" Target="embeddings/oleObject6.bin"/><Relationship Id="rId22" Type="http://schemas.openxmlformats.org/officeDocument/2006/relationships/image" Target="media/image7.png"/><Relationship Id="rId23" Type="http://schemas.openxmlformats.org/officeDocument/2006/relationships/image" Target="media/image8.wmf"/><Relationship Id="rId24" Type="http://schemas.openxmlformats.org/officeDocument/2006/relationships/oleObject" Target="embeddings/oleObject7.bin"/><Relationship Id="rId25" Type="http://schemas.openxmlformats.org/officeDocument/2006/relationships/hyperlink" Target="https://upload.wikimedia.org/wikipedia/commons/8/8d/Illustration_of_Amplitude_Modulation.png" TargetMode="External"/><Relationship Id="rId26" Type="http://schemas.openxmlformats.org/officeDocument/2006/relationships/image" Target="media/image9.png"/><Relationship Id="rId27" Type="http://schemas.openxmlformats.org/officeDocument/2006/relationships/hyperlink" Target="https://upload.wikimedia.org/wikipedia/commons/a/ae/AM_spectrum.svg" TargetMode="External"/><Relationship Id="rId28" Type="http://schemas.openxmlformats.org/officeDocument/2006/relationships/image" Target="media/image10.png"/><Relationship Id="rId29" Type="http://schemas.openxmlformats.org/officeDocument/2006/relationships/image" Target="media/image11.wmf"/><Relationship Id="rId10" Type="http://schemas.openxmlformats.org/officeDocument/2006/relationships/image" Target="media/image1.wmf"/><Relationship Id="rId11" Type="http://schemas.openxmlformats.org/officeDocument/2006/relationships/oleObject" Target="embeddings/oleObject1.bin"/><Relationship Id="rId12"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E3135-DB1E-E847-987B-0F49D87EA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\Users\user\AppData\Roaming\Microsoft\Templates\Template.dotx</Template>
  <TotalTime>1243</TotalTime>
  <Pages>6</Pages>
  <Words>1400</Words>
  <Characters>7982</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116</cp:revision>
  <dcterms:created xsi:type="dcterms:W3CDTF">2016-01-22T13:34:00Z</dcterms:created>
  <dcterms:modified xsi:type="dcterms:W3CDTF">2016-03-01T11:59:00Z</dcterms:modified>
</cp:coreProperties>
</file>